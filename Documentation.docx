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0CED1" w14:textId="77777777" w:rsidR="006B74C2" w:rsidRDefault="006B74C2" w:rsidP="00A9218F">
      <w:pPr>
        <w:pStyle w:val="Title"/>
        <w:rPr>
          <w:b/>
          <w:sz w:val="28"/>
        </w:rPr>
      </w:pPr>
    </w:p>
    <w:p w14:paraId="17CB4721" w14:textId="77777777" w:rsidR="006B74C2" w:rsidRDefault="006B74C2" w:rsidP="00A9218F">
      <w:pPr>
        <w:pStyle w:val="Title"/>
        <w:rPr>
          <w:b/>
          <w:sz w:val="28"/>
        </w:rPr>
      </w:pPr>
    </w:p>
    <w:p w14:paraId="6E406E24" w14:textId="77777777" w:rsidR="006B74C2" w:rsidRDefault="006B74C2" w:rsidP="00A9218F">
      <w:pPr>
        <w:pStyle w:val="Title"/>
        <w:rPr>
          <w:b/>
          <w:sz w:val="28"/>
        </w:rPr>
      </w:pPr>
    </w:p>
    <w:p w14:paraId="1E8446AC" w14:textId="77777777" w:rsidR="00B2116C" w:rsidRDefault="00B2116C" w:rsidP="00A9218F">
      <w:pPr>
        <w:pStyle w:val="Title"/>
        <w:rPr>
          <w:b/>
          <w:sz w:val="28"/>
        </w:rPr>
      </w:pPr>
    </w:p>
    <w:p w14:paraId="4893969A" w14:textId="54B4288B" w:rsidR="00A9218F" w:rsidRPr="00A9218F" w:rsidRDefault="006507AB" w:rsidP="00A9218F">
      <w:pPr>
        <w:pStyle w:val="Title"/>
        <w:rPr>
          <w:b/>
          <w:sz w:val="28"/>
        </w:rPr>
      </w:pPr>
      <w:bookmarkStart w:id="0" w:name="_Hlk493198501"/>
      <w:r>
        <w:rPr>
          <w:b/>
          <w:sz w:val="28"/>
        </w:rPr>
        <w:t>C</w:t>
      </w:r>
      <w:r w:rsidR="006B74C2">
        <w:rPr>
          <w:b/>
          <w:sz w:val="28"/>
        </w:rPr>
        <w:t>ORE AUDIO BEACON PROJECT</w:t>
      </w:r>
    </w:p>
    <w:bookmarkEnd w:id="0"/>
    <w:p w14:paraId="0088688D" w14:textId="2128A824" w:rsidR="00A9218F" w:rsidRPr="00A9218F" w:rsidRDefault="00A9218F" w:rsidP="00D04E98">
      <w:pPr>
        <w:pStyle w:val="Title"/>
        <w:rPr>
          <w:b/>
          <w:sz w:val="28"/>
        </w:rPr>
        <w:sectPr w:rsidR="00A9218F" w:rsidRPr="00A9218F">
          <w:footerReference w:type="default" r:id="rId8"/>
          <w:footnotePr>
            <w:pos w:val="beneathText"/>
          </w:footnotePr>
          <w:pgSz w:w="12240" w:h="15840"/>
          <w:pgMar w:top="1440" w:right="1440" w:bottom="1440" w:left="1440" w:header="720" w:footer="720" w:gutter="0"/>
          <w:cols w:space="720"/>
          <w:titlePg/>
          <w:docGrid w:linePitch="360"/>
          <w15:footnoteColumns w:val="1"/>
        </w:sectPr>
      </w:pPr>
      <w:r w:rsidRPr="00A9218F">
        <w:rPr>
          <w:b/>
          <w:sz w:val="28"/>
        </w:rPr>
        <w:t xml:space="preserve">Version </w:t>
      </w:r>
      <w:r w:rsidR="00D04E98">
        <w:rPr>
          <w:b/>
          <w:sz w:val="28"/>
        </w:rPr>
        <w:t>170</w:t>
      </w:r>
      <w:r w:rsidR="00116891">
        <w:rPr>
          <w:b/>
          <w:sz w:val="28"/>
        </w:rPr>
        <w:t>9</w:t>
      </w:r>
      <w:bookmarkStart w:id="1" w:name="_GoBack"/>
      <w:bookmarkEnd w:id="1"/>
      <w:r w:rsidR="00116891">
        <w:rPr>
          <w:b/>
          <w:sz w:val="28"/>
        </w:rPr>
        <w:t>2</w:t>
      </w:r>
      <w:r w:rsidR="00614DFB">
        <w:rPr>
          <w:b/>
          <w:sz w:val="28"/>
        </w:rPr>
        <w:t>9</w:t>
      </w:r>
    </w:p>
    <w:sdt>
      <w:sdtPr>
        <w:rPr>
          <w:rFonts w:asciiTheme="minorHAnsi" w:eastAsiaTheme="minorEastAsia" w:hAnsiTheme="minorHAnsi" w:cstheme="minorBidi"/>
          <w:b/>
        </w:rPr>
        <w:id w:val="-29339875"/>
        <w:docPartObj>
          <w:docPartGallery w:val="Table of Contents"/>
          <w:docPartUnique/>
        </w:docPartObj>
      </w:sdtPr>
      <w:sdtEndPr>
        <w:rPr>
          <w:b w:val="0"/>
          <w:bCs/>
          <w:noProof/>
        </w:rPr>
      </w:sdtEndPr>
      <w:sdtContent>
        <w:p w14:paraId="75F4FD1C" w14:textId="77777777" w:rsidR="00E077C1" w:rsidRDefault="00E077C1" w:rsidP="0001473B">
          <w:pPr>
            <w:pStyle w:val="Title"/>
          </w:pPr>
          <w:r>
            <w:t>Contents</w:t>
          </w:r>
        </w:p>
        <w:p w14:paraId="7992DF2E" w14:textId="4253D84C" w:rsidR="00614DFB" w:rsidRDefault="00E077C1">
          <w:pPr>
            <w:pStyle w:val="TOC1"/>
            <w:rPr>
              <w:rFonts w:cstheme="minorBidi"/>
              <w:noProof/>
              <w:lang w:val="en-SG" w:eastAsia="zh-CN"/>
            </w:rPr>
          </w:pPr>
          <w:r>
            <w:fldChar w:fldCharType="begin"/>
          </w:r>
          <w:r>
            <w:instrText xml:space="preserve"> TOC \o "1-3" \h \z \u </w:instrText>
          </w:r>
          <w:r>
            <w:fldChar w:fldCharType="separate"/>
          </w:r>
          <w:hyperlink w:anchor="_Toc494481871" w:history="1">
            <w:r w:rsidR="00614DFB" w:rsidRPr="005B24F5">
              <w:rPr>
                <w:rStyle w:val="Hyperlink"/>
                <w:noProof/>
              </w:rPr>
              <w:t>1.</w:t>
            </w:r>
            <w:r w:rsidR="00614DFB">
              <w:rPr>
                <w:rFonts w:cstheme="minorBidi"/>
                <w:noProof/>
                <w:lang w:val="en-SG" w:eastAsia="zh-CN"/>
              </w:rPr>
              <w:tab/>
            </w:r>
            <w:r w:rsidR="00614DFB" w:rsidRPr="005B24F5">
              <w:rPr>
                <w:rStyle w:val="Hyperlink"/>
                <w:noProof/>
              </w:rPr>
              <w:t>Introduction</w:t>
            </w:r>
            <w:r w:rsidR="00614DFB">
              <w:rPr>
                <w:noProof/>
                <w:webHidden/>
              </w:rPr>
              <w:tab/>
            </w:r>
            <w:r w:rsidR="00614DFB">
              <w:rPr>
                <w:noProof/>
                <w:webHidden/>
              </w:rPr>
              <w:fldChar w:fldCharType="begin"/>
            </w:r>
            <w:r w:rsidR="00614DFB">
              <w:rPr>
                <w:noProof/>
                <w:webHidden/>
              </w:rPr>
              <w:instrText xml:space="preserve"> PAGEREF _Toc494481871 \h </w:instrText>
            </w:r>
            <w:r w:rsidR="00614DFB">
              <w:rPr>
                <w:noProof/>
                <w:webHidden/>
              </w:rPr>
            </w:r>
            <w:r w:rsidR="00614DFB">
              <w:rPr>
                <w:noProof/>
                <w:webHidden/>
              </w:rPr>
              <w:fldChar w:fldCharType="separate"/>
            </w:r>
            <w:r w:rsidR="00614DFB">
              <w:rPr>
                <w:noProof/>
                <w:webHidden/>
              </w:rPr>
              <w:t>3</w:t>
            </w:r>
            <w:r w:rsidR="00614DFB">
              <w:rPr>
                <w:noProof/>
                <w:webHidden/>
              </w:rPr>
              <w:fldChar w:fldCharType="end"/>
            </w:r>
          </w:hyperlink>
        </w:p>
        <w:p w14:paraId="1288D137" w14:textId="5AE285BA" w:rsidR="00614DFB" w:rsidRDefault="00614DFB">
          <w:pPr>
            <w:pStyle w:val="TOC2"/>
            <w:tabs>
              <w:tab w:val="left" w:pos="960"/>
              <w:tab w:val="right" w:leader="dot" w:pos="9350"/>
            </w:tabs>
            <w:rPr>
              <w:rFonts w:cstheme="minorBidi"/>
              <w:noProof/>
              <w:lang w:val="en-SG" w:eastAsia="zh-CN"/>
            </w:rPr>
          </w:pPr>
          <w:hyperlink w:anchor="_Toc494481872" w:history="1">
            <w:r w:rsidRPr="005B24F5">
              <w:rPr>
                <w:rStyle w:val="Hyperlink"/>
                <w:noProof/>
              </w:rPr>
              <w:t>1.1.</w:t>
            </w:r>
            <w:r>
              <w:rPr>
                <w:rFonts w:cstheme="minorBidi"/>
                <w:noProof/>
                <w:lang w:val="en-SG" w:eastAsia="zh-CN"/>
              </w:rPr>
              <w:tab/>
            </w:r>
            <w:r w:rsidRPr="005B24F5">
              <w:rPr>
                <w:rStyle w:val="Hyperlink"/>
                <w:noProof/>
              </w:rPr>
              <w:t>Architecture Overview</w:t>
            </w:r>
            <w:r>
              <w:rPr>
                <w:noProof/>
                <w:webHidden/>
              </w:rPr>
              <w:tab/>
            </w:r>
            <w:r>
              <w:rPr>
                <w:noProof/>
                <w:webHidden/>
              </w:rPr>
              <w:fldChar w:fldCharType="begin"/>
            </w:r>
            <w:r>
              <w:rPr>
                <w:noProof/>
                <w:webHidden/>
              </w:rPr>
              <w:instrText xml:space="preserve"> PAGEREF _Toc494481872 \h </w:instrText>
            </w:r>
            <w:r>
              <w:rPr>
                <w:noProof/>
                <w:webHidden/>
              </w:rPr>
            </w:r>
            <w:r>
              <w:rPr>
                <w:noProof/>
                <w:webHidden/>
              </w:rPr>
              <w:fldChar w:fldCharType="separate"/>
            </w:r>
            <w:r>
              <w:rPr>
                <w:noProof/>
                <w:webHidden/>
              </w:rPr>
              <w:t>3</w:t>
            </w:r>
            <w:r>
              <w:rPr>
                <w:noProof/>
                <w:webHidden/>
              </w:rPr>
              <w:fldChar w:fldCharType="end"/>
            </w:r>
          </w:hyperlink>
        </w:p>
        <w:p w14:paraId="25CED4DE" w14:textId="50720A6B" w:rsidR="00614DFB" w:rsidRDefault="00614DFB">
          <w:pPr>
            <w:pStyle w:val="TOC2"/>
            <w:tabs>
              <w:tab w:val="left" w:pos="960"/>
              <w:tab w:val="right" w:leader="dot" w:pos="9350"/>
            </w:tabs>
            <w:rPr>
              <w:rFonts w:cstheme="minorBidi"/>
              <w:noProof/>
              <w:lang w:val="en-SG" w:eastAsia="zh-CN"/>
            </w:rPr>
          </w:pPr>
          <w:hyperlink w:anchor="_Toc494481873" w:history="1">
            <w:r w:rsidRPr="005B24F5">
              <w:rPr>
                <w:rStyle w:val="Hyperlink"/>
                <w:noProof/>
              </w:rPr>
              <w:t>1.2.</w:t>
            </w:r>
            <w:r>
              <w:rPr>
                <w:rFonts w:cstheme="minorBidi"/>
                <w:noProof/>
                <w:lang w:val="en-SG" w:eastAsia="zh-CN"/>
              </w:rPr>
              <w:tab/>
            </w:r>
            <w:r w:rsidRPr="005B24F5">
              <w:rPr>
                <w:rStyle w:val="Hyperlink"/>
                <w:noProof/>
              </w:rPr>
              <w:t>Software</w:t>
            </w:r>
            <w:r>
              <w:rPr>
                <w:noProof/>
                <w:webHidden/>
              </w:rPr>
              <w:tab/>
            </w:r>
            <w:r>
              <w:rPr>
                <w:noProof/>
                <w:webHidden/>
              </w:rPr>
              <w:fldChar w:fldCharType="begin"/>
            </w:r>
            <w:r>
              <w:rPr>
                <w:noProof/>
                <w:webHidden/>
              </w:rPr>
              <w:instrText xml:space="preserve"> PAGEREF _Toc494481873 \h </w:instrText>
            </w:r>
            <w:r>
              <w:rPr>
                <w:noProof/>
                <w:webHidden/>
              </w:rPr>
            </w:r>
            <w:r>
              <w:rPr>
                <w:noProof/>
                <w:webHidden/>
              </w:rPr>
              <w:fldChar w:fldCharType="separate"/>
            </w:r>
            <w:r>
              <w:rPr>
                <w:noProof/>
                <w:webHidden/>
              </w:rPr>
              <w:t>4</w:t>
            </w:r>
            <w:r>
              <w:rPr>
                <w:noProof/>
                <w:webHidden/>
              </w:rPr>
              <w:fldChar w:fldCharType="end"/>
            </w:r>
          </w:hyperlink>
        </w:p>
        <w:p w14:paraId="0AC910BC" w14:textId="3F2F36C8" w:rsidR="00614DFB" w:rsidRDefault="00614DFB">
          <w:pPr>
            <w:pStyle w:val="TOC2"/>
            <w:tabs>
              <w:tab w:val="left" w:pos="960"/>
              <w:tab w:val="right" w:leader="dot" w:pos="9350"/>
            </w:tabs>
            <w:rPr>
              <w:rFonts w:cstheme="minorBidi"/>
              <w:noProof/>
              <w:lang w:val="en-SG" w:eastAsia="zh-CN"/>
            </w:rPr>
          </w:pPr>
          <w:hyperlink w:anchor="_Toc494481874" w:history="1">
            <w:r w:rsidRPr="005B24F5">
              <w:rPr>
                <w:rStyle w:val="Hyperlink"/>
                <w:noProof/>
              </w:rPr>
              <w:t>1.3.</w:t>
            </w:r>
            <w:r>
              <w:rPr>
                <w:rFonts w:cstheme="minorBidi"/>
                <w:noProof/>
                <w:lang w:val="en-SG" w:eastAsia="zh-CN"/>
              </w:rPr>
              <w:tab/>
            </w:r>
            <w:r w:rsidRPr="005B24F5">
              <w:rPr>
                <w:rStyle w:val="Hyperlink"/>
                <w:noProof/>
              </w:rPr>
              <w:t>Hardware</w:t>
            </w:r>
            <w:r>
              <w:rPr>
                <w:noProof/>
                <w:webHidden/>
              </w:rPr>
              <w:tab/>
            </w:r>
            <w:r>
              <w:rPr>
                <w:noProof/>
                <w:webHidden/>
              </w:rPr>
              <w:fldChar w:fldCharType="begin"/>
            </w:r>
            <w:r>
              <w:rPr>
                <w:noProof/>
                <w:webHidden/>
              </w:rPr>
              <w:instrText xml:space="preserve"> PAGEREF _Toc494481874 \h </w:instrText>
            </w:r>
            <w:r>
              <w:rPr>
                <w:noProof/>
                <w:webHidden/>
              </w:rPr>
            </w:r>
            <w:r>
              <w:rPr>
                <w:noProof/>
                <w:webHidden/>
              </w:rPr>
              <w:fldChar w:fldCharType="separate"/>
            </w:r>
            <w:r>
              <w:rPr>
                <w:noProof/>
                <w:webHidden/>
              </w:rPr>
              <w:t>5</w:t>
            </w:r>
            <w:r>
              <w:rPr>
                <w:noProof/>
                <w:webHidden/>
              </w:rPr>
              <w:fldChar w:fldCharType="end"/>
            </w:r>
          </w:hyperlink>
        </w:p>
        <w:p w14:paraId="5E93A5BB" w14:textId="6E7ABD82" w:rsidR="00614DFB" w:rsidRDefault="00614DFB">
          <w:pPr>
            <w:pStyle w:val="TOC1"/>
            <w:rPr>
              <w:rFonts w:cstheme="minorBidi"/>
              <w:noProof/>
              <w:lang w:val="en-SG" w:eastAsia="zh-CN"/>
            </w:rPr>
          </w:pPr>
          <w:hyperlink w:anchor="_Toc494481875" w:history="1">
            <w:r w:rsidRPr="005B24F5">
              <w:rPr>
                <w:rStyle w:val="Hyperlink"/>
                <w:noProof/>
              </w:rPr>
              <w:t>2.</w:t>
            </w:r>
            <w:r>
              <w:rPr>
                <w:rFonts w:cstheme="minorBidi"/>
                <w:noProof/>
                <w:lang w:val="en-SG" w:eastAsia="zh-CN"/>
              </w:rPr>
              <w:tab/>
            </w:r>
            <w:r w:rsidRPr="005B24F5">
              <w:rPr>
                <w:rStyle w:val="Hyperlink"/>
                <w:noProof/>
              </w:rPr>
              <w:t>Software Installation</w:t>
            </w:r>
            <w:r>
              <w:rPr>
                <w:noProof/>
                <w:webHidden/>
              </w:rPr>
              <w:tab/>
            </w:r>
            <w:r>
              <w:rPr>
                <w:noProof/>
                <w:webHidden/>
              </w:rPr>
              <w:fldChar w:fldCharType="begin"/>
            </w:r>
            <w:r>
              <w:rPr>
                <w:noProof/>
                <w:webHidden/>
              </w:rPr>
              <w:instrText xml:space="preserve"> PAGEREF _Toc494481875 \h </w:instrText>
            </w:r>
            <w:r>
              <w:rPr>
                <w:noProof/>
                <w:webHidden/>
              </w:rPr>
            </w:r>
            <w:r>
              <w:rPr>
                <w:noProof/>
                <w:webHidden/>
              </w:rPr>
              <w:fldChar w:fldCharType="separate"/>
            </w:r>
            <w:r>
              <w:rPr>
                <w:noProof/>
                <w:webHidden/>
              </w:rPr>
              <w:t>7</w:t>
            </w:r>
            <w:r>
              <w:rPr>
                <w:noProof/>
                <w:webHidden/>
              </w:rPr>
              <w:fldChar w:fldCharType="end"/>
            </w:r>
          </w:hyperlink>
        </w:p>
        <w:p w14:paraId="6149E1EE" w14:textId="0B1D2447" w:rsidR="00614DFB" w:rsidRDefault="00614DFB">
          <w:pPr>
            <w:pStyle w:val="TOC2"/>
            <w:tabs>
              <w:tab w:val="left" w:pos="960"/>
              <w:tab w:val="right" w:leader="dot" w:pos="9350"/>
            </w:tabs>
            <w:rPr>
              <w:rFonts w:cstheme="minorBidi"/>
              <w:noProof/>
              <w:lang w:val="en-SG" w:eastAsia="zh-CN"/>
            </w:rPr>
          </w:pPr>
          <w:hyperlink w:anchor="_Toc494481876" w:history="1">
            <w:r w:rsidRPr="005B24F5">
              <w:rPr>
                <w:rStyle w:val="Hyperlink"/>
                <w:noProof/>
              </w:rPr>
              <w:t>2.1.</w:t>
            </w:r>
            <w:r>
              <w:rPr>
                <w:rFonts w:cstheme="minorBidi"/>
                <w:noProof/>
                <w:lang w:val="en-SG" w:eastAsia="zh-CN"/>
              </w:rPr>
              <w:tab/>
            </w:r>
            <w:r w:rsidRPr="005B24F5">
              <w:rPr>
                <w:rStyle w:val="Hyperlink"/>
                <w:noProof/>
              </w:rPr>
              <w:t>Core Audio</w:t>
            </w:r>
            <w:r>
              <w:rPr>
                <w:noProof/>
                <w:webHidden/>
              </w:rPr>
              <w:tab/>
            </w:r>
            <w:r>
              <w:rPr>
                <w:noProof/>
                <w:webHidden/>
              </w:rPr>
              <w:fldChar w:fldCharType="begin"/>
            </w:r>
            <w:r>
              <w:rPr>
                <w:noProof/>
                <w:webHidden/>
              </w:rPr>
              <w:instrText xml:space="preserve"> PAGEREF _Toc494481876 \h </w:instrText>
            </w:r>
            <w:r>
              <w:rPr>
                <w:noProof/>
                <w:webHidden/>
              </w:rPr>
            </w:r>
            <w:r>
              <w:rPr>
                <w:noProof/>
                <w:webHidden/>
              </w:rPr>
              <w:fldChar w:fldCharType="separate"/>
            </w:r>
            <w:r>
              <w:rPr>
                <w:noProof/>
                <w:webHidden/>
              </w:rPr>
              <w:t>7</w:t>
            </w:r>
            <w:r>
              <w:rPr>
                <w:noProof/>
                <w:webHidden/>
              </w:rPr>
              <w:fldChar w:fldCharType="end"/>
            </w:r>
          </w:hyperlink>
        </w:p>
        <w:p w14:paraId="6A6D4FFC" w14:textId="7BA6F4E4" w:rsidR="00614DFB" w:rsidRDefault="00614DFB">
          <w:pPr>
            <w:pStyle w:val="TOC3"/>
            <w:rPr>
              <w:rFonts w:cstheme="minorBidi"/>
              <w:noProof/>
              <w:lang w:val="en-SG" w:eastAsia="zh-CN"/>
            </w:rPr>
          </w:pPr>
          <w:hyperlink w:anchor="_Toc494481880" w:history="1">
            <w:r w:rsidRPr="005B24F5">
              <w:rPr>
                <w:rStyle w:val="Hyperlink"/>
                <w:noProof/>
              </w:rPr>
              <w:t>2.1.1.</w:t>
            </w:r>
            <w:r>
              <w:rPr>
                <w:rFonts w:cstheme="minorBidi"/>
                <w:noProof/>
                <w:lang w:val="en-SG" w:eastAsia="zh-CN"/>
              </w:rPr>
              <w:tab/>
            </w:r>
            <w:r w:rsidRPr="005B24F5">
              <w:rPr>
                <w:rStyle w:val="Hyperlink"/>
                <w:noProof/>
              </w:rPr>
              <w:t>Understanding Core Audio Modification</w:t>
            </w:r>
            <w:r>
              <w:rPr>
                <w:noProof/>
                <w:webHidden/>
              </w:rPr>
              <w:tab/>
            </w:r>
            <w:r>
              <w:rPr>
                <w:noProof/>
                <w:webHidden/>
              </w:rPr>
              <w:fldChar w:fldCharType="begin"/>
            </w:r>
            <w:r>
              <w:rPr>
                <w:noProof/>
                <w:webHidden/>
              </w:rPr>
              <w:instrText xml:space="preserve"> PAGEREF _Toc494481880 \h </w:instrText>
            </w:r>
            <w:r>
              <w:rPr>
                <w:noProof/>
                <w:webHidden/>
              </w:rPr>
            </w:r>
            <w:r>
              <w:rPr>
                <w:noProof/>
                <w:webHidden/>
              </w:rPr>
              <w:fldChar w:fldCharType="separate"/>
            </w:r>
            <w:r>
              <w:rPr>
                <w:noProof/>
                <w:webHidden/>
              </w:rPr>
              <w:t>7</w:t>
            </w:r>
            <w:r>
              <w:rPr>
                <w:noProof/>
                <w:webHidden/>
              </w:rPr>
              <w:fldChar w:fldCharType="end"/>
            </w:r>
          </w:hyperlink>
        </w:p>
        <w:p w14:paraId="7EA25F4B" w14:textId="2D7E83B0" w:rsidR="00614DFB" w:rsidRDefault="00614DFB">
          <w:pPr>
            <w:pStyle w:val="TOC3"/>
            <w:rPr>
              <w:rFonts w:cstheme="minorBidi"/>
              <w:noProof/>
              <w:lang w:val="en-SG" w:eastAsia="zh-CN"/>
            </w:rPr>
          </w:pPr>
          <w:hyperlink w:anchor="_Toc494481881" w:history="1">
            <w:r w:rsidRPr="005B24F5">
              <w:rPr>
                <w:rStyle w:val="Hyperlink"/>
                <w:noProof/>
              </w:rPr>
              <w:t>2.1.2.</w:t>
            </w:r>
            <w:r>
              <w:rPr>
                <w:rFonts w:cstheme="minorBidi"/>
                <w:noProof/>
                <w:lang w:val="en-SG" w:eastAsia="zh-CN"/>
              </w:rPr>
              <w:tab/>
            </w:r>
            <w:r w:rsidRPr="005B24F5">
              <w:rPr>
                <w:rStyle w:val="Hyperlink"/>
                <w:noProof/>
              </w:rPr>
              <w:t>How to Use</w:t>
            </w:r>
            <w:r>
              <w:rPr>
                <w:noProof/>
                <w:webHidden/>
              </w:rPr>
              <w:tab/>
            </w:r>
            <w:r>
              <w:rPr>
                <w:noProof/>
                <w:webHidden/>
              </w:rPr>
              <w:fldChar w:fldCharType="begin"/>
            </w:r>
            <w:r>
              <w:rPr>
                <w:noProof/>
                <w:webHidden/>
              </w:rPr>
              <w:instrText xml:space="preserve"> PAGEREF _Toc494481881 \h </w:instrText>
            </w:r>
            <w:r>
              <w:rPr>
                <w:noProof/>
                <w:webHidden/>
              </w:rPr>
            </w:r>
            <w:r>
              <w:rPr>
                <w:noProof/>
                <w:webHidden/>
              </w:rPr>
              <w:fldChar w:fldCharType="separate"/>
            </w:r>
            <w:r>
              <w:rPr>
                <w:noProof/>
                <w:webHidden/>
              </w:rPr>
              <w:t>7</w:t>
            </w:r>
            <w:r>
              <w:rPr>
                <w:noProof/>
                <w:webHidden/>
              </w:rPr>
              <w:fldChar w:fldCharType="end"/>
            </w:r>
          </w:hyperlink>
        </w:p>
        <w:p w14:paraId="362EBDE7" w14:textId="4704A84C" w:rsidR="00614DFB" w:rsidRDefault="00614DFB">
          <w:pPr>
            <w:pStyle w:val="TOC3"/>
            <w:rPr>
              <w:rFonts w:cstheme="minorBidi"/>
              <w:noProof/>
              <w:lang w:val="en-SG" w:eastAsia="zh-CN"/>
            </w:rPr>
          </w:pPr>
          <w:hyperlink w:anchor="_Toc494481882" w:history="1">
            <w:r w:rsidRPr="005B24F5">
              <w:rPr>
                <w:rStyle w:val="Hyperlink"/>
                <w:noProof/>
              </w:rPr>
              <w:t>2.1.3.</w:t>
            </w:r>
            <w:r>
              <w:rPr>
                <w:rFonts w:cstheme="minorBidi"/>
                <w:noProof/>
                <w:lang w:val="en-SG" w:eastAsia="zh-CN"/>
              </w:rPr>
              <w:tab/>
            </w:r>
            <w:r w:rsidRPr="005B24F5">
              <w:rPr>
                <w:rStyle w:val="Hyperlink"/>
                <w:noProof/>
              </w:rPr>
              <w:t>Future</w:t>
            </w:r>
            <w:r>
              <w:rPr>
                <w:noProof/>
                <w:webHidden/>
              </w:rPr>
              <w:tab/>
            </w:r>
            <w:r>
              <w:rPr>
                <w:noProof/>
                <w:webHidden/>
              </w:rPr>
              <w:fldChar w:fldCharType="begin"/>
            </w:r>
            <w:r>
              <w:rPr>
                <w:noProof/>
                <w:webHidden/>
              </w:rPr>
              <w:instrText xml:space="preserve"> PAGEREF _Toc494481882 \h </w:instrText>
            </w:r>
            <w:r>
              <w:rPr>
                <w:noProof/>
                <w:webHidden/>
              </w:rPr>
            </w:r>
            <w:r>
              <w:rPr>
                <w:noProof/>
                <w:webHidden/>
              </w:rPr>
              <w:fldChar w:fldCharType="separate"/>
            </w:r>
            <w:r>
              <w:rPr>
                <w:noProof/>
                <w:webHidden/>
              </w:rPr>
              <w:t>8</w:t>
            </w:r>
            <w:r>
              <w:rPr>
                <w:noProof/>
                <w:webHidden/>
              </w:rPr>
              <w:fldChar w:fldCharType="end"/>
            </w:r>
          </w:hyperlink>
        </w:p>
        <w:p w14:paraId="3A3811EC" w14:textId="6604A090" w:rsidR="00614DFB" w:rsidRDefault="00614DFB">
          <w:pPr>
            <w:pStyle w:val="TOC2"/>
            <w:tabs>
              <w:tab w:val="left" w:pos="960"/>
              <w:tab w:val="right" w:leader="dot" w:pos="9350"/>
            </w:tabs>
            <w:rPr>
              <w:rFonts w:cstheme="minorBidi"/>
              <w:noProof/>
              <w:lang w:val="en-SG" w:eastAsia="zh-CN"/>
            </w:rPr>
          </w:pPr>
          <w:hyperlink w:anchor="_Toc494481883" w:history="1">
            <w:r w:rsidRPr="005B24F5">
              <w:rPr>
                <w:rStyle w:val="Hyperlink"/>
                <w:noProof/>
              </w:rPr>
              <w:t>2.2.</w:t>
            </w:r>
            <w:r>
              <w:rPr>
                <w:rFonts w:cstheme="minorBidi"/>
                <w:noProof/>
                <w:lang w:val="en-SG" w:eastAsia="zh-CN"/>
              </w:rPr>
              <w:tab/>
            </w:r>
            <w:r w:rsidRPr="005B24F5">
              <w:rPr>
                <w:rStyle w:val="Hyperlink"/>
                <w:noProof/>
              </w:rPr>
              <w:t>Arduino Web Editor/IDE</w:t>
            </w:r>
            <w:r>
              <w:rPr>
                <w:noProof/>
                <w:webHidden/>
              </w:rPr>
              <w:tab/>
            </w:r>
            <w:r>
              <w:rPr>
                <w:noProof/>
                <w:webHidden/>
              </w:rPr>
              <w:fldChar w:fldCharType="begin"/>
            </w:r>
            <w:r>
              <w:rPr>
                <w:noProof/>
                <w:webHidden/>
              </w:rPr>
              <w:instrText xml:space="preserve"> PAGEREF _Toc494481883 \h </w:instrText>
            </w:r>
            <w:r>
              <w:rPr>
                <w:noProof/>
                <w:webHidden/>
              </w:rPr>
            </w:r>
            <w:r>
              <w:rPr>
                <w:noProof/>
                <w:webHidden/>
              </w:rPr>
              <w:fldChar w:fldCharType="separate"/>
            </w:r>
            <w:r>
              <w:rPr>
                <w:noProof/>
                <w:webHidden/>
              </w:rPr>
              <w:t>9</w:t>
            </w:r>
            <w:r>
              <w:rPr>
                <w:noProof/>
                <w:webHidden/>
              </w:rPr>
              <w:fldChar w:fldCharType="end"/>
            </w:r>
          </w:hyperlink>
        </w:p>
        <w:p w14:paraId="14145DC2" w14:textId="4DF36889" w:rsidR="00614DFB" w:rsidRDefault="00614DFB">
          <w:pPr>
            <w:pStyle w:val="TOC3"/>
            <w:rPr>
              <w:rFonts w:cstheme="minorBidi"/>
              <w:noProof/>
              <w:lang w:val="en-SG" w:eastAsia="zh-CN"/>
            </w:rPr>
          </w:pPr>
          <w:hyperlink w:anchor="_Toc494481888" w:history="1">
            <w:r w:rsidRPr="005B24F5">
              <w:rPr>
                <w:rStyle w:val="Hyperlink"/>
                <w:noProof/>
              </w:rPr>
              <w:t>2.2.1.</w:t>
            </w:r>
            <w:r>
              <w:rPr>
                <w:rFonts w:cstheme="minorBidi"/>
                <w:noProof/>
                <w:lang w:val="en-SG" w:eastAsia="zh-CN"/>
              </w:rPr>
              <w:tab/>
            </w:r>
            <w:r w:rsidRPr="005B24F5">
              <w:rPr>
                <w:rStyle w:val="Hyperlink"/>
                <w:noProof/>
              </w:rPr>
              <w:t>Installing the Arduino Software (IDE)</w:t>
            </w:r>
            <w:r>
              <w:rPr>
                <w:noProof/>
                <w:webHidden/>
              </w:rPr>
              <w:tab/>
            </w:r>
            <w:r>
              <w:rPr>
                <w:noProof/>
                <w:webHidden/>
              </w:rPr>
              <w:fldChar w:fldCharType="begin"/>
            </w:r>
            <w:r>
              <w:rPr>
                <w:noProof/>
                <w:webHidden/>
              </w:rPr>
              <w:instrText xml:space="preserve"> PAGEREF _Toc494481888 \h </w:instrText>
            </w:r>
            <w:r>
              <w:rPr>
                <w:noProof/>
                <w:webHidden/>
              </w:rPr>
            </w:r>
            <w:r>
              <w:rPr>
                <w:noProof/>
                <w:webHidden/>
              </w:rPr>
              <w:fldChar w:fldCharType="separate"/>
            </w:r>
            <w:r>
              <w:rPr>
                <w:noProof/>
                <w:webHidden/>
              </w:rPr>
              <w:t>9</w:t>
            </w:r>
            <w:r>
              <w:rPr>
                <w:noProof/>
                <w:webHidden/>
              </w:rPr>
              <w:fldChar w:fldCharType="end"/>
            </w:r>
          </w:hyperlink>
        </w:p>
        <w:p w14:paraId="6C5D98D7" w14:textId="51FDDA33" w:rsidR="00614DFB" w:rsidRDefault="00614DFB">
          <w:pPr>
            <w:pStyle w:val="TOC3"/>
            <w:rPr>
              <w:rFonts w:cstheme="minorBidi"/>
              <w:noProof/>
              <w:lang w:val="en-SG" w:eastAsia="zh-CN"/>
            </w:rPr>
          </w:pPr>
          <w:hyperlink w:anchor="_Toc494481889" w:history="1">
            <w:r w:rsidRPr="005B24F5">
              <w:rPr>
                <w:rStyle w:val="Hyperlink"/>
                <w:noProof/>
                <w:lang w:val="en-SG" w:eastAsia="zh-CN"/>
              </w:rPr>
              <w:t>2.2.2.</w:t>
            </w:r>
            <w:r>
              <w:rPr>
                <w:rFonts w:cstheme="minorBidi"/>
                <w:noProof/>
                <w:lang w:val="en-SG" w:eastAsia="zh-CN"/>
              </w:rPr>
              <w:tab/>
            </w:r>
            <w:r w:rsidRPr="005B24F5">
              <w:rPr>
                <w:rStyle w:val="Hyperlink"/>
                <w:noProof/>
                <w:lang w:val="en-SG" w:eastAsia="zh-CN"/>
              </w:rPr>
              <w:t>Loading Code onto Arduino</w:t>
            </w:r>
            <w:r>
              <w:rPr>
                <w:noProof/>
                <w:webHidden/>
              </w:rPr>
              <w:tab/>
            </w:r>
            <w:r>
              <w:rPr>
                <w:noProof/>
                <w:webHidden/>
              </w:rPr>
              <w:fldChar w:fldCharType="begin"/>
            </w:r>
            <w:r>
              <w:rPr>
                <w:noProof/>
                <w:webHidden/>
              </w:rPr>
              <w:instrText xml:space="preserve"> PAGEREF _Toc494481889 \h </w:instrText>
            </w:r>
            <w:r>
              <w:rPr>
                <w:noProof/>
                <w:webHidden/>
              </w:rPr>
            </w:r>
            <w:r>
              <w:rPr>
                <w:noProof/>
                <w:webHidden/>
              </w:rPr>
              <w:fldChar w:fldCharType="separate"/>
            </w:r>
            <w:r>
              <w:rPr>
                <w:noProof/>
                <w:webHidden/>
              </w:rPr>
              <w:t>10</w:t>
            </w:r>
            <w:r>
              <w:rPr>
                <w:noProof/>
                <w:webHidden/>
              </w:rPr>
              <w:fldChar w:fldCharType="end"/>
            </w:r>
          </w:hyperlink>
        </w:p>
        <w:p w14:paraId="5DBD673D" w14:textId="50A9D1AD" w:rsidR="00614DFB" w:rsidRDefault="00614DFB">
          <w:pPr>
            <w:pStyle w:val="TOC1"/>
            <w:rPr>
              <w:rFonts w:cstheme="minorBidi"/>
              <w:noProof/>
              <w:lang w:val="en-SG" w:eastAsia="zh-CN"/>
            </w:rPr>
          </w:pPr>
          <w:hyperlink w:anchor="_Toc494481890" w:history="1">
            <w:r w:rsidRPr="005B24F5">
              <w:rPr>
                <w:rStyle w:val="Hyperlink"/>
                <w:noProof/>
              </w:rPr>
              <w:t>3.</w:t>
            </w:r>
            <w:r>
              <w:rPr>
                <w:rFonts w:cstheme="minorBidi"/>
                <w:noProof/>
                <w:lang w:val="en-SG" w:eastAsia="zh-CN"/>
              </w:rPr>
              <w:tab/>
            </w:r>
            <w:r w:rsidRPr="005B24F5">
              <w:rPr>
                <w:rStyle w:val="Hyperlink"/>
                <w:noProof/>
              </w:rPr>
              <w:t>Circuit Design</w:t>
            </w:r>
            <w:r>
              <w:rPr>
                <w:noProof/>
                <w:webHidden/>
              </w:rPr>
              <w:tab/>
            </w:r>
            <w:r>
              <w:rPr>
                <w:noProof/>
                <w:webHidden/>
              </w:rPr>
              <w:fldChar w:fldCharType="begin"/>
            </w:r>
            <w:r>
              <w:rPr>
                <w:noProof/>
                <w:webHidden/>
              </w:rPr>
              <w:instrText xml:space="preserve"> PAGEREF _Toc494481890 \h </w:instrText>
            </w:r>
            <w:r>
              <w:rPr>
                <w:noProof/>
                <w:webHidden/>
              </w:rPr>
            </w:r>
            <w:r>
              <w:rPr>
                <w:noProof/>
                <w:webHidden/>
              </w:rPr>
              <w:fldChar w:fldCharType="separate"/>
            </w:r>
            <w:r>
              <w:rPr>
                <w:noProof/>
                <w:webHidden/>
              </w:rPr>
              <w:t>11</w:t>
            </w:r>
            <w:r>
              <w:rPr>
                <w:noProof/>
                <w:webHidden/>
              </w:rPr>
              <w:fldChar w:fldCharType="end"/>
            </w:r>
          </w:hyperlink>
        </w:p>
        <w:p w14:paraId="462E882B" w14:textId="505C440A" w:rsidR="00614DFB" w:rsidRDefault="00614DFB">
          <w:pPr>
            <w:pStyle w:val="TOC2"/>
            <w:tabs>
              <w:tab w:val="left" w:pos="960"/>
              <w:tab w:val="right" w:leader="dot" w:pos="9350"/>
            </w:tabs>
            <w:rPr>
              <w:rFonts w:cstheme="minorBidi"/>
              <w:noProof/>
              <w:lang w:val="en-SG" w:eastAsia="zh-CN"/>
            </w:rPr>
          </w:pPr>
          <w:hyperlink w:anchor="_Toc494481891" w:history="1">
            <w:r w:rsidRPr="005B24F5">
              <w:rPr>
                <w:rStyle w:val="Hyperlink"/>
                <w:noProof/>
              </w:rPr>
              <w:t>3.1.</w:t>
            </w:r>
            <w:r>
              <w:rPr>
                <w:rFonts w:cstheme="minorBidi"/>
                <w:noProof/>
                <w:lang w:val="en-SG" w:eastAsia="zh-CN"/>
              </w:rPr>
              <w:tab/>
            </w:r>
            <w:r w:rsidRPr="005B24F5">
              <w:rPr>
                <w:rStyle w:val="Hyperlink"/>
                <w:noProof/>
              </w:rPr>
              <w:t>Electrical Circuit Diagram</w:t>
            </w:r>
            <w:r>
              <w:rPr>
                <w:noProof/>
                <w:webHidden/>
              </w:rPr>
              <w:tab/>
            </w:r>
            <w:r>
              <w:rPr>
                <w:noProof/>
                <w:webHidden/>
              </w:rPr>
              <w:fldChar w:fldCharType="begin"/>
            </w:r>
            <w:r>
              <w:rPr>
                <w:noProof/>
                <w:webHidden/>
              </w:rPr>
              <w:instrText xml:space="preserve"> PAGEREF _Toc494481891 \h </w:instrText>
            </w:r>
            <w:r>
              <w:rPr>
                <w:noProof/>
                <w:webHidden/>
              </w:rPr>
            </w:r>
            <w:r>
              <w:rPr>
                <w:noProof/>
                <w:webHidden/>
              </w:rPr>
              <w:fldChar w:fldCharType="separate"/>
            </w:r>
            <w:r>
              <w:rPr>
                <w:noProof/>
                <w:webHidden/>
              </w:rPr>
              <w:t>11</w:t>
            </w:r>
            <w:r>
              <w:rPr>
                <w:noProof/>
                <w:webHidden/>
              </w:rPr>
              <w:fldChar w:fldCharType="end"/>
            </w:r>
          </w:hyperlink>
        </w:p>
        <w:p w14:paraId="022AC0E0" w14:textId="6138E5FF" w:rsidR="00614DFB" w:rsidRDefault="00614DFB">
          <w:pPr>
            <w:pStyle w:val="TOC1"/>
            <w:rPr>
              <w:rFonts w:cstheme="minorBidi"/>
              <w:noProof/>
              <w:lang w:val="en-SG" w:eastAsia="zh-CN"/>
            </w:rPr>
          </w:pPr>
          <w:hyperlink w:anchor="_Toc494481892" w:history="1">
            <w:r w:rsidRPr="005B24F5">
              <w:rPr>
                <w:rStyle w:val="Hyperlink"/>
                <w:noProof/>
              </w:rPr>
              <w:t>4.</w:t>
            </w:r>
            <w:r>
              <w:rPr>
                <w:rFonts w:cstheme="minorBidi"/>
                <w:noProof/>
                <w:lang w:val="en-SG" w:eastAsia="zh-CN"/>
              </w:rPr>
              <w:tab/>
            </w:r>
            <w:r w:rsidRPr="005B24F5">
              <w:rPr>
                <w:rStyle w:val="Hyperlink"/>
                <w:noProof/>
              </w:rPr>
              <w:t>Debugging</w:t>
            </w:r>
            <w:r>
              <w:rPr>
                <w:noProof/>
                <w:webHidden/>
              </w:rPr>
              <w:tab/>
            </w:r>
            <w:r>
              <w:rPr>
                <w:noProof/>
                <w:webHidden/>
              </w:rPr>
              <w:fldChar w:fldCharType="begin"/>
            </w:r>
            <w:r>
              <w:rPr>
                <w:noProof/>
                <w:webHidden/>
              </w:rPr>
              <w:instrText xml:space="preserve"> PAGEREF _Toc494481892 \h </w:instrText>
            </w:r>
            <w:r>
              <w:rPr>
                <w:noProof/>
                <w:webHidden/>
              </w:rPr>
            </w:r>
            <w:r>
              <w:rPr>
                <w:noProof/>
                <w:webHidden/>
              </w:rPr>
              <w:fldChar w:fldCharType="separate"/>
            </w:r>
            <w:r>
              <w:rPr>
                <w:noProof/>
                <w:webHidden/>
              </w:rPr>
              <w:t>12</w:t>
            </w:r>
            <w:r>
              <w:rPr>
                <w:noProof/>
                <w:webHidden/>
              </w:rPr>
              <w:fldChar w:fldCharType="end"/>
            </w:r>
          </w:hyperlink>
        </w:p>
        <w:p w14:paraId="3D361064" w14:textId="6708D113" w:rsidR="00614DFB" w:rsidRDefault="00614DFB">
          <w:pPr>
            <w:pStyle w:val="TOC2"/>
            <w:tabs>
              <w:tab w:val="left" w:pos="960"/>
              <w:tab w:val="right" w:leader="dot" w:pos="9350"/>
            </w:tabs>
            <w:rPr>
              <w:rFonts w:cstheme="minorBidi"/>
              <w:noProof/>
              <w:lang w:val="en-SG" w:eastAsia="zh-CN"/>
            </w:rPr>
          </w:pPr>
          <w:hyperlink w:anchor="_Toc494481893" w:history="1">
            <w:r w:rsidRPr="005B24F5">
              <w:rPr>
                <w:rStyle w:val="Hyperlink"/>
                <w:noProof/>
              </w:rPr>
              <w:t>4.1.</w:t>
            </w:r>
            <w:r>
              <w:rPr>
                <w:rFonts w:cstheme="minorBidi"/>
                <w:noProof/>
                <w:lang w:val="en-SG" w:eastAsia="zh-CN"/>
              </w:rPr>
              <w:tab/>
            </w:r>
            <w:r w:rsidRPr="005B24F5">
              <w:rPr>
                <w:rStyle w:val="Hyperlink"/>
                <w:noProof/>
              </w:rPr>
              <w:t>Core Audio</w:t>
            </w:r>
            <w:r>
              <w:rPr>
                <w:noProof/>
                <w:webHidden/>
              </w:rPr>
              <w:tab/>
            </w:r>
            <w:r>
              <w:rPr>
                <w:noProof/>
                <w:webHidden/>
              </w:rPr>
              <w:fldChar w:fldCharType="begin"/>
            </w:r>
            <w:r>
              <w:rPr>
                <w:noProof/>
                <w:webHidden/>
              </w:rPr>
              <w:instrText xml:space="preserve"> PAGEREF _Toc494481893 \h </w:instrText>
            </w:r>
            <w:r>
              <w:rPr>
                <w:noProof/>
                <w:webHidden/>
              </w:rPr>
            </w:r>
            <w:r>
              <w:rPr>
                <w:noProof/>
                <w:webHidden/>
              </w:rPr>
              <w:fldChar w:fldCharType="separate"/>
            </w:r>
            <w:r>
              <w:rPr>
                <w:noProof/>
                <w:webHidden/>
              </w:rPr>
              <w:t>12</w:t>
            </w:r>
            <w:r>
              <w:rPr>
                <w:noProof/>
                <w:webHidden/>
              </w:rPr>
              <w:fldChar w:fldCharType="end"/>
            </w:r>
          </w:hyperlink>
        </w:p>
        <w:p w14:paraId="5E1F9CF4" w14:textId="5BD1C55C" w:rsidR="00614DFB" w:rsidRDefault="00614DFB">
          <w:pPr>
            <w:pStyle w:val="TOC2"/>
            <w:tabs>
              <w:tab w:val="left" w:pos="960"/>
              <w:tab w:val="right" w:leader="dot" w:pos="9350"/>
            </w:tabs>
            <w:rPr>
              <w:rFonts w:cstheme="minorBidi"/>
              <w:noProof/>
              <w:lang w:val="en-SG" w:eastAsia="zh-CN"/>
            </w:rPr>
          </w:pPr>
          <w:hyperlink w:anchor="_Toc494481894" w:history="1">
            <w:r w:rsidRPr="005B24F5">
              <w:rPr>
                <w:rStyle w:val="Hyperlink"/>
                <w:noProof/>
              </w:rPr>
              <w:t>4.2.</w:t>
            </w:r>
            <w:r>
              <w:rPr>
                <w:rFonts w:cstheme="minorBidi"/>
                <w:noProof/>
                <w:lang w:val="en-SG" w:eastAsia="zh-CN"/>
              </w:rPr>
              <w:tab/>
            </w:r>
            <w:r w:rsidRPr="005B24F5">
              <w:rPr>
                <w:rStyle w:val="Hyperlink"/>
                <w:noProof/>
              </w:rPr>
              <w:t>Core Audio - Arduino</w:t>
            </w:r>
            <w:r>
              <w:rPr>
                <w:noProof/>
                <w:webHidden/>
              </w:rPr>
              <w:tab/>
            </w:r>
            <w:r>
              <w:rPr>
                <w:noProof/>
                <w:webHidden/>
              </w:rPr>
              <w:fldChar w:fldCharType="begin"/>
            </w:r>
            <w:r>
              <w:rPr>
                <w:noProof/>
                <w:webHidden/>
              </w:rPr>
              <w:instrText xml:space="preserve"> PAGEREF _Toc494481894 \h </w:instrText>
            </w:r>
            <w:r>
              <w:rPr>
                <w:noProof/>
                <w:webHidden/>
              </w:rPr>
            </w:r>
            <w:r>
              <w:rPr>
                <w:noProof/>
                <w:webHidden/>
              </w:rPr>
              <w:fldChar w:fldCharType="separate"/>
            </w:r>
            <w:r>
              <w:rPr>
                <w:noProof/>
                <w:webHidden/>
              </w:rPr>
              <w:t>13</w:t>
            </w:r>
            <w:r>
              <w:rPr>
                <w:noProof/>
                <w:webHidden/>
              </w:rPr>
              <w:fldChar w:fldCharType="end"/>
            </w:r>
          </w:hyperlink>
        </w:p>
        <w:p w14:paraId="7DD51833" w14:textId="3DC54C9D" w:rsidR="00614DFB" w:rsidRDefault="00614DFB">
          <w:pPr>
            <w:pStyle w:val="TOC2"/>
            <w:tabs>
              <w:tab w:val="left" w:pos="960"/>
              <w:tab w:val="right" w:leader="dot" w:pos="9350"/>
            </w:tabs>
            <w:rPr>
              <w:rFonts w:cstheme="minorBidi"/>
              <w:noProof/>
              <w:lang w:val="en-SG" w:eastAsia="zh-CN"/>
            </w:rPr>
          </w:pPr>
          <w:hyperlink w:anchor="_Toc494481895" w:history="1">
            <w:r w:rsidRPr="005B24F5">
              <w:rPr>
                <w:rStyle w:val="Hyperlink"/>
                <w:noProof/>
              </w:rPr>
              <w:t>4.3.</w:t>
            </w:r>
            <w:r>
              <w:rPr>
                <w:rFonts w:cstheme="minorBidi"/>
                <w:noProof/>
                <w:lang w:val="en-SG" w:eastAsia="zh-CN"/>
              </w:rPr>
              <w:tab/>
            </w:r>
            <w:r w:rsidRPr="005B24F5">
              <w:rPr>
                <w:rStyle w:val="Hyperlink"/>
                <w:noProof/>
              </w:rPr>
              <w:t>Circuit &amp; Components</w:t>
            </w:r>
            <w:r>
              <w:rPr>
                <w:noProof/>
                <w:webHidden/>
              </w:rPr>
              <w:tab/>
            </w:r>
            <w:r>
              <w:rPr>
                <w:noProof/>
                <w:webHidden/>
              </w:rPr>
              <w:fldChar w:fldCharType="begin"/>
            </w:r>
            <w:r>
              <w:rPr>
                <w:noProof/>
                <w:webHidden/>
              </w:rPr>
              <w:instrText xml:space="preserve"> PAGEREF _Toc494481895 \h </w:instrText>
            </w:r>
            <w:r>
              <w:rPr>
                <w:noProof/>
                <w:webHidden/>
              </w:rPr>
            </w:r>
            <w:r>
              <w:rPr>
                <w:noProof/>
                <w:webHidden/>
              </w:rPr>
              <w:fldChar w:fldCharType="separate"/>
            </w:r>
            <w:r>
              <w:rPr>
                <w:noProof/>
                <w:webHidden/>
              </w:rPr>
              <w:t>14</w:t>
            </w:r>
            <w:r>
              <w:rPr>
                <w:noProof/>
                <w:webHidden/>
              </w:rPr>
              <w:fldChar w:fldCharType="end"/>
            </w:r>
          </w:hyperlink>
        </w:p>
        <w:p w14:paraId="730E5B61" w14:textId="63EEC925" w:rsidR="00614DFB" w:rsidRDefault="00614DFB">
          <w:pPr>
            <w:pStyle w:val="TOC2"/>
            <w:tabs>
              <w:tab w:val="left" w:pos="960"/>
              <w:tab w:val="right" w:leader="dot" w:pos="9350"/>
            </w:tabs>
            <w:rPr>
              <w:rFonts w:cstheme="minorBidi"/>
              <w:noProof/>
              <w:lang w:val="en-SG" w:eastAsia="zh-CN"/>
            </w:rPr>
          </w:pPr>
          <w:hyperlink w:anchor="_Toc494481896" w:history="1">
            <w:r w:rsidRPr="005B24F5">
              <w:rPr>
                <w:rStyle w:val="Hyperlink"/>
                <w:noProof/>
              </w:rPr>
              <w:t>4.4.</w:t>
            </w:r>
            <w:r>
              <w:rPr>
                <w:rFonts w:cstheme="minorBidi"/>
                <w:noProof/>
                <w:lang w:val="en-SG" w:eastAsia="zh-CN"/>
              </w:rPr>
              <w:tab/>
            </w:r>
            <w:r w:rsidRPr="005B24F5">
              <w:rPr>
                <w:rStyle w:val="Hyperlink"/>
                <w:noProof/>
              </w:rPr>
              <w:t>Relay Switch with Circuit &amp; Components</w:t>
            </w:r>
            <w:r>
              <w:rPr>
                <w:noProof/>
                <w:webHidden/>
              </w:rPr>
              <w:tab/>
            </w:r>
            <w:r>
              <w:rPr>
                <w:noProof/>
                <w:webHidden/>
              </w:rPr>
              <w:fldChar w:fldCharType="begin"/>
            </w:r>
            <w:r>
              <w:rPr>
                <w:noProof/>
                <w:webHidden/>
              </w:rPr>
              <w:instrText xml:space="preserve"> PAGEREF _Toc494481896 \h </w:instrText>
            </w:r>
            <w:r>
              <w:rPr>
                <w:noProof/>
                <w:webHidden/>
              </w:rPr>
            </w:r>
            <w:r>
              <w:rPr>
                <w:noProof/>
                <w:webHidden/>
              </w:rPr>
              <w:fldChar w:fldCharType="separate"/>
            </w:r>
            <w:r>
              <w:rPr>
                <w:noProof/>
                <w:webHidden/>
              </w:rPr>
              <w:t>15</w:t>
            </w:r>
            <w:r>
              <w:rPr>
                <w:noProof/>
                <w:webHidden/>
              </w:rPr>
              <w:fldChar w:fldCharType="end"/>
            </w:r>
          </w:hyperlink>
        </w:p>
        <w:p w14:paraId="08D48603" w14:textId="48C93858" w:rsidR="00614DFB" w:rsidRDefault="00614DFB">
          <w:pPr>
            <w:pStyle w:val="TOC1"/>
            <w:rPr>
              <w:rFonts w:cstheme="minorBidi"/>
              <w:noProof/>
              <w:lang w:val="en-SG" w:eastAsia="zh-CN"/>
            </w:rPr>
          </w:pPr>
          <w:hyperlink w:anchor="_Toc494481897" w:history="1">
            <w:r w:rsidRPr="005B24F5">
              <w:rPr>
                <w:rStyle w:val="Hyperlink"/>
                <w:noProof/>
              </w:rPr>
              <w:t>5.</w:t>
            </w:r>
            <w:r>
              <w:rPr>
                <w:rFonts w:cstheme="minorBidi"/>
                <w:noProof/>
                <w:lang w:val="en-SG" w:eastAsia="zh-CN"/>
              </w:rPr>
              <w:tab/>
            </w:r>
            <w:r w:rsidRPr="005B24F5">
              <w:rPr>
                <w:rStyle w:val="Hyperlink"/>
                <w:noProof/>
              </w:rPr>
              <w:t>Finalization</w:t>
            </w:r>
            <w:r>
              <w:rPr>
                <w:noProof/>
                <w:webHidden/>
              </w:rPr>
              <w:tab/>
            </w:r>
            <w:r>
              <w:rPr>
                <w:noProof/>
                <w:webHidden/>
              </w:rPr>
              <w:fldChar w:fldCharType="begin"/>
            </w:r>
            <w:r>
              <w:rPr>
                <w:noProof/>
                <w:webHidden/>
              </w:rPr>
              <w:instrText xml:space="preserve"> PAGEREF _Toc494481897 \h </w:instrText>
            </w:r>
            <w:r>
              <w:rPr>
                <w:noProof/>
                <w:webHidden/>
              </w:rPr>
            </w:r>
            <w:r>
              <w:rPr>
                <w:noProof/>
                <w:webHidden/>
              </w:rPr>
              <w:fldChar w:fldCharType="separate"/>
            </w:r>
            <w:r>
              <w:rPr>
                <w:noProof/>
                <w:webHidden/>
              </w:rPr>
              <w:t>16</w:t>
            </w:r>
            <w:r>
              <w:rPr>
                <w:noProof/>
                <w:webHidden/>
              </w:rPr>
              <w:fldChar w:fldCharType="end"/>
            </w:r>
          </w:hyperlink>
        </w:p>
        <w:p w14:paraId="5C25D89C" w14:textId="3B3D0103" w:rsidR="00614DFB" w:rsidRDefault="00614DFB">
          <w:pPr>
            <w:pStyle w:val="TOC1"/>
            <w:rPr>
              <w:rFonts w:cstheme="minorBidi"/>
              <w:noProof/>
              <w:lang w:val="en-SG" w:eastAsia="zh-CN"/>
            </w:rPr>
          </w:pPr>
          <w:hyperlink w:anchor="_Toc494481898" w:history="1">
            <w:r w:rsidRPr="005B24F5">
              <w:rPr>
                <w:rStyle w:val="Hyperlink"/>
                <w:noProof/>
              </w:rPr>
              <w:t>Reference</w:t>
            </w:r>
            <w:r>
              <w:rPr>
                <w:noProof/>
                <w:webHidden/>
              </w:rPr>
              <w:tab/>
            </w:r>
            <w:r>
              <w:rPr>
                <w:noProof/>
                <w:webHidden/>
              </w:rPr>
              <w:fldChar w:fldCharType="begin"/>
            </w:r>
            <w:r>
              <w:rPr>
                <w:noProof/>
                <w:webHidden/>
              </w:rPr>
              <w:instrText xml:space="preserve"> PAGEREF _Toc494481898 \h </w:instrText>
            </w:r>
            <w:r>
              <w:rPr>
                <w:noProof/>
                <w:webHidden/>
              </w:rPr>
            </w:r>
            <w:r>
              <w:rPr>
                <w:noProof/>
                <w:webHidden/>
              </w:rPr>
              <w:fldChar w:fldCharType="separate"/>
            </w:r>
            <w:r>
              <w:rPr>
                <w:noProof/>
                <w:webHidden/>
              </w:rPr>
              <w:t>17</w:t>
            </w:r>
            <w:r>
              <w:rPr>
                <w:noProof/>
                <w:webHidden/>
              </w:rPr>
              <w:fldChar w:fldCharType="end"/>
            </w:r>
          </w:hyperlink>
        </w:p>
        <w:p w14:paraId="32F3C95D" w14:textId="17857B3D" w:rsidR="00614DFB" w:rsidRDefault="00614DFB">
          <w:pPr>
            <w:pStyle w:val="TOC1"/>
            <w:rPr>
              <w:rFonts w:cstheme="minorBidi"/>
              <w:noProof/>
              <w:lang w:val="en-SG" w:eastAsia="zh-CN"/>
            </w:rPr>
          </w:pPr>
          <w:hyperlink w:anchor="_Toc494481899" w:history="1">
            <w:r w:rsidRPr="005B24F5">
              <w:rPr>
                <w:rStyle w:val="Hyperlink"/>
                <w:noProof/>
              </w:rPr>
              <w:t>Appendixes</w:t>
            </w:r>
            <w:r>
              <w:rPr>
                <w:noProof/>
                <w:webHidden/>
              </w:rPr>
              <w:tab/>
            </w:r>
            <w:r>
              <w:rPr>
                <w:noProof/>
                <w:webHidden/>
              </w:rPr>
              <w:fldChar w:fldCharType="begin"/>
            </w:r>
            <w:r>
              <w:rPr>
                <w:noProof/>
                <w:webHidden/>
              </w:rPr>
              <w:instrText xml:space="preserve"> PAGEREF _Toc494481899 \h </w:instrText>
            </w:r>
            <w:r>
              <w:rPr>
                <w:noProof/>
                <w:webHidden/>
              </w:rPr>
            </w:r>
            <w:r>
              <w:rPr>
                <w:noProof/>
                <w:webHidden/>
              </w:rPr>
              <w:fldChar w:fldCharType="separate"/>
            </w:r>
            <w:r>
              <w:rPr>
                <w:noProof/>
                <w:webHidden/>
              </w:rPr>
              <w:t>17</w:t>
            </w:r>
            <w:r>
              <w:rPr>
                <w:noProof/>
                <w:webHidden/>
              </w:rPr>
              <w:fldChar w:fldCharType="end"/>
            </w:r>
          </w:hyperlink>
        </w:p>
        <w:p w14:paraId="353B1599" w14:textId="3D6F801E" w:rsidR="00E077C1" w:rsidRDefault="00E077C1">
          <w:r>
            <w:rPr>
              <w:b/>
              <w:bCs/>
              <w:noProof/>
            </w:rPr>
            <w:fldChar w:fldCharType="end"/>
          </w:r>
        </w:p>
      </w:sdtContent>
    </w:sdt>
    <w:p w14:paraId="36B85EFB" w14:textId="77777777" w:rsidR="00BE3B07" w:rsidRDefault="00BE3B07" w:rsidP="00BE3B07">
      <w:pPr>
        <w:pStyle w:val="SectionTitle"/>
        <w:jc w:val="left"/>
        <w:sectPr w:rsidR="00BE3B07">
          <w:footerReference w:type="first" r:id="rId9"/>
          <w:footnotePr>
            <w:pos w:val="beneathText"/>
          </w:footnotePr>
          <w:pgSz w:w="12240" w:h="15840"/>
          <w:pgMar w:top="1440" w:right="1440" w:bottom="1440" w:left="1440" w:header="720" w:footer="720" w:gutter="0"/>
          <w:cols w:space="720"/>
          <w:titlePg/>
          <w:docGrid w:linePitch="360"/>
          <w15:footnoteColumns w:val="1"/>
        </w:sectPr>
      </w:pPr>
    </w:p>
    <w:bookmarkStart w:id="2" w:name="_Toc494481871"/>
    <w:p w14:paraId="3A3E60B8" w14:textId="6B7269A9" w:rsidR="00997447" w:rsidRDefault="00C354AF" w:rsidP="00523FEE">
      <w:pPr>
        <w:pStyle w:val="Heading1"/>
        <w:numPr>
          <w:ilvl w:val="0"/>
          <w:numId w:val="11"/>
        </w:numPr>
        <w:spacing w:after="240" w:line="240" w:lineRule="auto"/>
      </w:pPr>
      <w:sdt>
        <w:sdtPr>
          <w:alias w:val="Section title:"/>
          <w:tag w:val="Section title:"/>
          <w:id w:val="984196707"/>
          <w:placeholder>
            <w:docPart w:val="43D6522828264611A223C912DE58CC9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965CA4" w:rsidRPr="00965CA4">
            <w:t>Introduction</w:t>
          </w:r>
        </w:sdtContent>
      </w:sdt>
      <w:bookmarkEnd w:id="2"/>
    </w:p>
    <w:p w14:paraId="59A46125" w14:textId="4C02ADAB" w:rsidR="007C3F30" w:rsidRDefault="00997447" w:rsidP="00997447">
      <w:pPr>
        <w:spacing w:line="240" w:lineRule="auto"/>
        <w:ind w:firstLine="0"/>
      </w:pPr>
      <w:r w:rsidRPr="00997447">
        <w:t>The Core Audio Beacon Project supplements the existing capabilities of TMS (Temperature Monitoring Software)</w:t>
      </w:r>
      <w:r w:rsidR="0096406C">
        <w:t xml:space="preserve"> by providing beacon as an alarm. The beacon can serve as </w:t>
      </w:r>
      <w:r w:rsidR="007C3F30">
        <w:t>an</w:t>
      </w:r>
      <w:r w:rsidR="00D829B7">
        <w:t xml:space="preserve"> extra</w:t>
      </w:r>
      <w:r w:rsidR="0096406C">
        <w:t xml:space="preserve"> light and/or sound </w:t>
      </w:r>
      <w:r w:rsidR="00D829B7">
        <w:t>alarm</w:t>
      </w:r>
      <w:r w:rsidR="0096406C">
        <w:t xml:space="preserve"> in the event where TMS triggers. </w:t>
      </w:r>
    </w:p>
    <w:p w14:paraId="4C45A9BA" w14:textId="3F8A4D23" w:rsidR="007C3F30" w:rsidRDefault="007C3F30" w:rsidP="00997447">
      <w:pPr>
        <w:spacing w:line="240" w:lineRule="auto"/>
        <w:ind w:firstLine="0"/>
      </w:pPr>
    </w:p>
    <w:p w14:paraId="2FA22773" w14:textId="0421612D" w:rsidR="00E81978" w:rsidRDefault="0096406C" w:rsidP="00997447">
      <w:pPr>
        <w:spacing w:line="240" w:lineRule="auto"/>
        <w:ind w:firstLine="0"/>
      </w:pPr>
      <w:r>
        <w:t xml:space="preserve">The Core Audio Beacon Project </w:t>
      </w:r>
      <w:r w:rsidR="00D829B7">
        <w:t>builds on the</w:t>
      </w:r>
      <w:r>
        <w:t xml:space="preserve"> </w:t>
      </w:r>
      <w:r w:rsidR="00D829B7">
        <w:t xml:space="preserve">alarm sound from </w:t>
      </w:r>
      <w:r>
        <w:t xml:space="preserve">TMS </w:t>
      </w:r>
      <w:r w:rsidR="00F96D12">
        <w:t>and</w:t>
      </w:r>
      <w:r>
        <w:t xml:space="preserve"> send signal over to the microprocessor where it will </w:t>
      </w:r>
      <w:r w:rsidR="00D829B7">
        <w:t>activate the beacon, thereby alerting the customer.</w:t>
      </w:r>
    </w:p>
    <w:p w14:paraId="539E419A" w14:textId="4EAC2916" w:rsidR="00997447" w:rsidRPr="00CF555C" w:rsidRDefault="00997447" w:rsidP="00997447">
      <w:pPr>
        <w:spacing w:line="240" w:lineRule="auto"/>
      </w:pPr>
    </w:p>
    <w:p w14:paraId="10720CD1" w14:textId="42E82770" w:rsidR="00965CA4" w:rsidRDefault="00965CA4" w:rsidP="00523FEE">
      <w:pPr>
        <w:pStyle w:val="Heading2"/>
        <w:numPr>
          <w:ilvl w:val="1"/>
          <w:numId w:val="11"/>
        </w:numPr>
      </w:pPr>
      <w:bookmarkStart w:id="3" w:name="_Toc494481872"/>
      <w:r w:rsidRPr="00CF555C">
        <w:t>Architecture Overview</w:t>
      </w:r>
      <w:bookmarkEnd w:id="3"/>
    </w:p>
    <w:p w14:paraId="02625B09" w14:textId="555121F5" w:rsidR="00965CA4" w:rsidRDefault="00965CA4" w:rsidP="00965CA4">
      <w:pPr>
        <w:spacing w:line="240" w:lineRule="auto"/>
        <w:ind w:left="720" w:firstLine="0"/>
        <w:jc w:val="center"/>
      </w:pPr>
    </w:p>
    <w:p w14:paraId="124B2916" w14:textId="2DDC995C" w:rsidR="00965CA4" w:rsidRDefault="00965CA4" w:rsidP="00965CA4">
      <w:pPr>
        <w:spacing w:line="240" w:lineRule="auto"/>
        <w:ind w:left="720" w:firstLine="0"/>
        <w:jc w:val="center"/>
      </w:pPr>
    </w:p>
    <w:p w14:paraId="6873E90A" w14:textId="2490A36D" w:rsidR="00965CA4" w:rsidRDefault="00DC17C8" w:rsidP="00965CA4">
      <w:pPr>
        <w:spacing w:line="240" w:lineRule="auto"/>
        <w:ind w:left="720" w:firstLine="0"/>
        <w:jc w:val="center"/>
      </w:pPr>
      <w:r>
        <w:rPr>
          <w:noProof/>
        </w:rPr>
        <w:drawing>
          <wp:anchor distT="0" distB="0" distL="114300" distR="114300" simplePos="0" relativeHeight="251671552" behindDoc="0" locked="0" layoutInCell="1" allowOverlap="1" wp14:anchorId="2895FBE3" wp14:editId="4A8EE355">
            <wp:simplePos x="0" y="0"/>
            <wp:positionH relativeFrom="column">
              <wp:posOffset>3127442</wp:posOffset>
            </wp:positionH>
            <wp:positionV relativeFrom="paragraph">
              <wp:posOffset>132013</wp:posOffset>
            </wp:positionV>
            <wp:extent cx="1152525" cy="1098550"/>
            <wp:effectExtent l="0" t="0" r="9525"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2525" cy="1098550"/>
                    </a:xfrm>
                    <a:prstGeom prst="rect">
                      <a:avLst/>
                    </a:prstGeom>
                  </pic:spPr>
                </pic:pic>
              </a:graphicData>
            </a:graphic>
            <wp14:sizeRelH relativeFrom="page">
              <wp14:pctWidth>0</wp14:pctWidth>
            </wp14:sizeRelH>
            <wp14:sizeRelV relativeFrom="page">
              <wp14:pctHeight>0</wp14:pctHeight>
            </wp14:sizeRelV>
          </wp:anchor>
        </w:drawing>
      </w:r>
    </w:p>
    <w:p w14:paraId="41C01061" w14:textId="5576A538" w:rsidR="00965CA4" w:rsidRDefault="00DC17C8" w:rsidP="00DC17C8">
      <w:pPr>
        <w:spacing w:line="240" w:lineRule="auto"/>
        <w:ind w:left="1440"/>
      </w:pPr>
      <w:r>
        <w:rPr>
          <w:noProof/>
        </w:rPr>
        <w:drawing>
          <wp:anchor distT="0" distB="0" distL="114300" distR="114300" simplePos="0" relativeHeight="251670528" behindDoc="0" locked="0" layoutInCell="1" allowOverlap="1" wp14:anchorId="49CE816B" wp14:editId="664B2561">
            <wp:simplePos x="0" y="0"/>
            <wp:positionH relativeFrom="column">
              <wp:posOffset>4128704</wp:posOffset>
            </wp:positionH>
            <wp:positionV relativeFrom="paragraph">
              <wp:posOffset>213226</wp:posOffset>
            </wp:positionV>
            <wp:extent cx="1374726" cy="103578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4726" cy="10357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6672" behindDoc="0" locked="0" layoutInCell="1" allowOverlap="1" wp14:anchorId="59EEB114" wp14:editId="4D184049">
                <wp:simplePos x="0" y="0"/>
                <wp:positionH relativeFrom="column">
                  <wp:posOffset>-125128</wp:posOffset>
                </wp:positionH>
                <wp:positionV relativeFrom="paragraph">
                  <wp:posOffset>1053565</wp:posOffset>
                </wp:positionV>
                <wp:extent cx="1256030" cy="2278213"/>
                <wp:effectExtent l="0" t="0" r="1270" b="8255"/>
                <wp:wrapNone/>
                <wp:docPr id="32" name="Group 32"/>
                <wp:cNvGraphicFramePr/>
                <a:graphic xmlns:a="http://schemas.openxmlformats.org/drawingml/2006/main">
                  <a:graphicData uri="http://schemas.microsoft.com/office/word/2010/wordprocessingGroup">
                    <wpg:wgp>
                      <wpg:cNvGrpSpPr/>
                      <wpg:grpSpPr>
                        <a:xfrm>
                          <a:off x="0" y="0"/>
                          <a:ext cx="1256030" cy="2278213"/>
                          <a:chOff x="0" y="0"/>
                          <a:chExt cx="1256030" cy="2278213"/>
                        </a:xfrm>
                      </wpg:grpSpPr>
                      <pic:pic xmlns:pic="http://schemas.openxmlformats.org/drawingml/2006/picture">
                        <pic:nvPicPr>
                          <pic:cNvPr id="16" name="Picture 16" descr="C:\Users\ZethSQx\AppData\Local\Microsoft\Windows\INetCache\Content.Word\abc.png"/>
                          <pic:cNvPicPr>
                            <a:picLocks noChangeAspect="1"/>
                          </pic:cNvPicPr>
                        </pic:nvPicPr>
                        <pic:blipFill rotWithShape="1">
                          <a:blip r:embed="rId12" cstate="print">
                            <a:extLst>
                              <a:ext uri="{28A0092B-C50C-407E-A947-70E740481C1C}">
                                <a14:useLocalDpi xmlns:a14="http://schemas.microsoft.com/office/drawing/2010/main" val="0"/>
                              </a:ext>
                            </a:extLst>
                          </a:blip>
                          <a:srcRect t="18105" r="75996" b="62642"/>
                          <a:stretch/>
                        </pic:blipFill>
                        <pic:spPr bwMode="auto">
                          <a:xfrm>
                            <a:off x="24063" y="0"/>
                            <a:ext cx="1188720" cy="5486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Picture 23" descr="C:\Users\ZethSQx\AppData\Local\Microsoft\Windows\INetCache\Content.Word\abc.png"/>
                          <pic:cNvPicPr>
                            <a:picLocks noChangeAspect="1"/>
                          </pic:cNvPicPr>
                        </pic:nvPicPr>
                        <pic:blipFill rotWithShape="1">
                          <a:blip r:embed="rId13" cstate="print">
                            <a:extLst>
                              <a:ext uri="{28A0092B-C50C-407E-A947-70E740481C1C}">
                                <a14:useLocalDpi xmlns:a14="http://schemas.microsoft.com/office/drawing/2010/main" val="0"/>
                              </a:ext>
                            </a:extLst>
                          </a:blip>
                          <a:srcRect t="43648" r="75996" b="40530"/>
                          <a:stretch/>
                        </pic:blipFill>
                        <pic:spPr bwMode="auto">
                          <a:xfrm>
                            <a:off x="0" y="1843238"/>
                            <a:ext cx="1256030" cy="434975"/>
                          </a:xfrm>
                          <a:prstGeom prst="rect">
                            <a:avLst/>
                          </a:prstGeom>
                          <a:noFill/>
                          <a:ln>
                            <a:noFill/>
                          </a:ln>
                          <a:extLst>
                            <a:ext uri="{53640926-AAD7-44D8-BBD7-CCE9431645EC}">
                              <a14:shadowObscured xmlns:a14="http://schemas.microsoft.com/office/drawing/2010/main"/>
                            </a:ext>
                          </a:extLst>
                        </pic:spPr>
                      </pic:pic>
                      <wps:wsp>
                        <wps:cNvPr id="27" name="Straight Connector 27"/>
                        <wps:cNvCnPr/>
                        <wps:spPr>
                          <a:xfrm flipH="1">
                            <a:off x="187692" y="548640"/>
                            <a:ext cx="0" cy="1294598"/>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535D147" id="Group 32" o:spid="_x0000_s1026" style="position:absolute;margin-left:-9.85pt;margin-top:82.95pt;width:98.9pt;height:179.4pt;z-index:251676672" coordsize="12560,2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240;width:11887;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">
                  <v:imagedata r:id="rId14" o:title="abc" croptop="11865f" cropbottom="41053f" cropright="49805f"/>
                </v:shape>
                <v:shape id="Picture 23" o:spid="_x0000_s1028" type="#_x0000_t75" style="position:absolute;top:18432;width:12560;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">
                  <v:imagedata r:id="rId15" o:title="abc" croptop="28605f" cropbottom="26562f" cropright="49805f"/>
                </v:shape>
                <v:line id="Straight Connector 27" o:spid="_x0000_s1029" style="position:absolute;flip:x;visibility:visible;mso-wrap-style:square" from="1876,5486" to="1876,18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" strokecolor="black [3200]" strokeweight="2.25pt">
                  <v:stroke joinstyle="miter"/>
                </v:line>
              </v:group>
            </w:pict>
          </mc:Fallback>
        </mc:AlternateContent>
      </w:r>
      <w:r w:rsidR="00965CA4">
        <w:rPr>
          <w:noProof/>
        </w:rPr>
        <w:drawing>
          <wp:inline distT="0" distB="0" distL="0" distR="0" wp14:anchorId="704DB8A4" wp14:editId="4CC26197">
            <wp:extent cx="1806242" cy="1352581"/>
            <wp:effectExtent l="0" t="0" r="3810" b="0"/>
            <wp:docPr id="3" name="Picture 3" descr="Image result for generic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eneric lapt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6242" cy="1352581"/>
                    </a:xfrm>
                    <a:prstGeom prst="rect">
                      <a:avLst/>
                    </a:prstGeom>
                    <a:noFill/>
                    <a:ln>
                      <a:noFill/>
                    </a:ln>
                  </pic:spPr>
                </pic:pic>
              </a:graphicData>
            </a:graphic>
          </wp:inline>
        </w:drawing>
      </w:r>
    </w:p>
    <w:p w14:paraId="00413AB9" w14:textId="6DF5BDBE" w:rsidR="00965CA4" w:rsidRDefault="00965CA4" w:rsidP="00DC17C8">
      <w:pPr>
        <w:spacing w:line="360" w:lineRule="auto"/>
        <w:ind w:left="2160"/>
      </w:pPr>
      <w:r>
        <w:t xml:space="preserve">Window </w:t>
      </w:r>
      <w:r w:rsidR="00DC17C8">
        <w:t xml:space="preserve">7/10 </w:t>
      </w:r>
      <w:r>
        <w:t>PC</w:t>
      </w:r>
    </w:p>
    <w:p w14:paraId="61768ABF" w14:textId="03ECA428" w:rsidR="00965CA4" w:rsidRDefault="00965CA4" w:rsidP="00DC17C8">
      <w:pPr>
        <w:spacing w:line="240" w:lineRule="auto"/>
        <w:ind w:left="2160"/>
      </w:pPr>
      <w:r>
        <w:t>Installed with:</w:t>
      </w:r>
    </w:p>
    <w:p w14:paraId="1BB59C6E" w14:textId="77777777" w:rsidR="00965CA4" w:rsidRDefault="00965CA4" w:rsidP="00DC17C8">
      <w:pPr>
        <w:spacing w:line="240" w:lineRule="auto"/>
        <w:ind w:left="2160"/>
      </w:pPr>
      <w:r>
        <w:t>1) Core Audio</w:t>
      </w:r>
    </w:p>
    <w:p w14:paraId="03D9C4D6" w14:textId="11474AD1" w:rsidR="00965CA4" w:rsidRPr="00211E72" w:rsidRDefault="00965CA4" w:rsidP="00DC17C8">
      <w:pPr>
        <w:spacing w:line="240" w:lineRule="auto"/>
        <w:ind w:left="2160"/>
      </w:pPr>
      <w:r>
        <w:t>2) Arduino Web Editor/IDE</w:t>
      </w:r>
    </w:p>
    <w:p w14:paraId="546101FC" w14:textId="090771AF" w:rsidR="00965CA4" w:rsidRDefault="00DC17C8" w:rsidP="00DC17C8">
      <w:pPr>
        <w:ind w:left="2160" w:firstLine="0"/>
        <w:sectPr w:rsidR="00965CA4" w:rsidSect="00965CA4">
          <w:footnotePr>
            <w:pos w:val="beneathText"/>
          </w:footnotePr>
          <w:pgSz w:w="12240" w:h="15840"/>
          <w:pgMar w:top="1440" w:right="1440" w:bottom="1440" w:left="1440" w:header="720" w:footer="720" w:gutter="0"/>
          <w:cols w:space="720"/>
          <w:titlePg/>
          <w:docGrid w:linePitch="360"/>
        </w:sectPr>
      </w:pPr>
      <w:r>
        <w:rPr>
          <w:noProof/>
        </w:rPr>
        <w:drawing>
          <wp:inline distT="0" distB="0" distL="0" distR="0" wp14:anchorId="628231E5" wp14:editId="5826BDB0">
            <wp:extent cx="4332584" cy="2902585"/>
            <wp:effectExtent l="0" t="0" r="0" b="0"/>
            <wp:docPr id="13" name="Picture 13" descr="C:\Users\ZethSQx\AppData\Local\Microsoft\Windows\INetCache\Content.Word\Copy of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thSQx\AppData\Local\Microsoft\Windows\INetCache\Content.Word\Copy of Document 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699" b="2680"/>
                    <a:stretch/>
                  </pic:blipFill>
                  <pic:spPr bwMode="auto">
                    <a:xfrm>
                      <a:off x="0" y="0"/>
                      <a:ext cx="4342310" cy="2909101"/>
                    </a:xfrm>
                    <a:prstGeom prst="rect">
                      <a:avLst/>
                    </a:prstGeom>
                    <a:noFill/>
                    <a:ln>
                      <a:noFill/>
                    </a:ln>
                    <a:extLst>
                      <a:ext uri="{53640926-AAD7-44D8-BBD7-CCE9431645EC}">
                        <a14:shadowObscured xmlns:a14="http://schemas.microsoft.com/office/drawing/2010/main"/>
                      </a:ext>
                    </a:extLst>
                  </pic:spPr>
                </pic:pic>
              </a:graphicData>
            </a:graphic>
          </wp:inline>
        </w:drawing>
      </w:r>
    </w:p>
    <w:p w14:paraId="062CD390" w14:textId="6D5EE177" w:rsidR="00E42DE8" w:rsidRDefault="00E42DE8" w:rsidP="00523FEE">
      <w:pPr>
        <w:pStyle w:val="Heading2"/>
        <w:numPr>
          <w:ilvl w:val="1"/>
          <w:numId w:val="11"/>
        </w:numPr>
      </w:pPr>
      <w:bookmarkStart w:id="4" w:name="_Toc494481873"/>
      <w:r>
        <w:lastRenderedPageBreak/>
        <w:t>Software</w:t>
      </w:r>
      <w:bookmarkEnd w:id="4"/>
    </w:p>
    <w:tbl>
      <w:tblPr>
        <w:tblStyle w:val="TableGrid"/>
        <w:tblW w:w="0" w:type="auto"/>
        <w:tblLayout w:type="fixed"/>
        <w:tblLook w:val="04A0" w:firstRow="1" w:lastRow="0" w:firstColumn="1" w:lastColumn="0" w:noHBand="0" w:noVBand="1"/>
      </w:tblPr>
      <w:tblGrid>
        <w:gridCol w:w="4673"/>
        <w:gridCol w:w="4677"/>
      </w:tblGrid>
      <w:tr w:rsidR="00E42DE8" w14:paraId="4541326E" w14:textId="77777777" w:rsidTr="00EC2181">
        <w:tc>
          <w:tcPr>
            <w:tcW w:w="4673" w:type="dxa"/>
          </w:tcPr>
          <w:p w14:paraId="2B8F39F4" w14:textId="5B060C03" w:rsidR="00E42DE8" w:rsidRDefault="00E42DE8" w:rsidP="00E42DE8">
            <w:pPr>
              <w:ind w:firstLine="0"/>
            </w:pPr>
            <w:r>
              <w:t>Core</w:t>
            </w:r>
            <w:r w:rsidR="002E6BF9">
              <w:t xml:space="preserve"> </w:t>
            </w:r>
            <w:r>
              <w:t>Audio</w:t>
            </w:r>
          </w:p>
        </w:tc>
        <w:tc>
          <w:tcPr>
            <w:tcW w:w="4677" w:type="dxa"/>
          </w:tcPr>
          <w:p w14:paraId="30AF0435" w14:textId="5FE936BA" w:rsidR="00E42DE8" w:rsidRDefault="00E42DE8" w:rsidP="00E42DE8">
            <w:pPr>
              <w:ind w:firstLine="0"/>
            </w:pPr>
            <w:r>
              <w:rPr>
                <w:noProof/>
              </w:rPr>
              <w:drawing>
                <wp:inline distT="0" distB="0" distL="0" distR="0" wp14:anchorId="10E55DC8" wp14:editId="5F00BAB3">
                  <wp:extent cx="2563161" cy="2442397"/>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9702" cy="2448630"/>
                          </a:xfrm>
                          <a:prstGeom prst="rect">
                            <a:avLst/>
                          </a:prstGeom>
                        </pic:spPr>
                      </pic:pic>
                    </a:graphicData>
                  </a:graphic>
                </wp:inline>
              </w:drawing>
            </w:r>
          </w:p>
        </w:tc>
      </w:tr>
      <w:tr w:rsidR="00E42DE8" w14:paraId="1D2544CE" w14:textId="77777777" w:rsidTr="00EC2181">
        <w:tc>
          <w:tcPr>
            <w:tcW w:w="4673" w:type="dxa"/>
          </w:tcPr>
          <w:p w14:paraId="7138833E" w14:textId="7643CA86" w:rsidR="00EC2181" w:rsidRDefault="00E42DE8" w:rsidP="00E42DE8">
            <w:pPr>
              <w:ind w:firstLine="0"/>
            </w:pPr>
            <w:r>
              <w:t>Arduino</w:t>
            </w:r>
            <w:r w:rsidR="006D06BA">
              <w:t xml:space="preserve"> Web Editor/IDE</w:t>
            </w:r>
            <w:r w:rsidR="00C76B70" w:rsidRPr="00C76B70">
              <w:rPr>
                <w:vertAlign w:val="superscript"/>
              </w:rPr>
              <w:t>1</w:t>
            </w:r>
          </w:p>
        </w:tc>
        <w:tc>
          <w:tcPr>
            <w:tcW w:w="4677" w:type="dxa"/>
          </w:tcPr>
          <w:p w14:paraId="200FE733" w14:textId="5D964ADD" w:rsidR="00E42DE8" w:rsidRDefault="006D06BA" w:rsidP="00E42DE8">
            <w:pPr>
              <w:ind w:firstLine="0"/>
            </w:pPr>
            <w:r>
              <w:rPr>
                <w:noProof/>
              </w:rPr>
              <w:drawing>
                <wp:inline distT="0" distB="0" distL="0" distR="0" wp14:anchorId="69C2DD6B" wp14:editId="3A075977">
                  <wp:extent cx="2557083" cy="19271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4536" cy="1932717"/>
                          </a:xfrm>
                          <a:prstGeom prst="rect">
                            <a:avLst/>
                          </a:prstGeom>
                        </pic:spPr>
                      </pic:pic>
                    </a:graphicData>
                  </a:graphic>
                </wp:inline>
              </w:drawing>
            </w:r>
          </w:p>
        </w:tc>
      </w:tr>
    </w:tbl>
    <w:p w14:paraId="6BFC8C23" w14:textId="4A4C07CC" w:rsidR="00E42DE8" w:rsidRDefault="00E42DE8" w:rsidP="002D4DF8">
      <w:pPr>
        <w:ind w:firstLine="0"/>
      </w:pPr>
    </w:p>
    <w:p w14:paraId="61D4003D" w14:textId="136AFFB9" w:rsidR="006D06BA" w:rsidRDefault="006D06BA" w:rsidP="002D4DF8">
      <w:pPr>
        <w:ind w:firstLine="0"/>
      </w:pPr>
    </w:p>
    <w:p w14:paraId="0AE10964" w14:textId="77777777" w:rsidR="00F96D12" w:rsidRDefault="00F96D12" w:rsidP="002D4DF8">
      <w:pPr>
        <w:ind w:firstLine="0"/>
      </w:pPr>
    </w:p>
    <w:p w14:paraId="77F6D007" w14:textId="77777777" w:rsidR="00B05CFD" w:rsidRDefault="00B05CFD" w:rsidP="002D4DF8">
      <w:pPr>
        <w:ind w:firstLine="0"/>
        <w:rPr>
          <w:sz w:val="20"/>
          <w:vertAlign w:val="superscript"/>
        </w:rPr>
      </w:pPr>
    </w:p>
    <w:p w14:paraId="68D7D3A3" w14:textId="77777777" w:rsidR="00B05CFD" w:rsidRDefault="00B05CFD" w:rsidP="002D4DF8">
      <w:pPr>
        <w:ind w:firstLine="0"/>
        <w:rPr>
          <w:sz w:val="20"/>
          <w:vertAlign w:val="superscript"/>
        </w:rPr>
      </w:pPr>
    </w:p>
    <w:p w14:paraId="397E87DB" w14:textId="77777777" w:rsidR="00B05CFD" w:rsidRDefault="00B05CFD" w:rsidP="002D4DF8">
      <w:pPr>
        <w:ind w:firstLine="0"/>
        <w:rPr>
          <w:sz w:val="20"/>
          <w:vertAlign w:val="superscript"/>
        </w:rPr>
      </w:pPr>
    </w:p>
    <w:p w14:paraId="7D096AAA" w14:textId="77777777" w:rsidR="00B05CFD" w:rsidRDefault="00B05CFD" w:rsidP="002D4DF8">
      <w:pPr>
        <w:ind w:firstLine="0"/>
        <w:rPr>
          <w:sz w:val="20"/>
          <w:vertAlign w:val="superscript"/>
        </w:rPr>
      </w:pPr>
    </w:p>
    <w:p w14:paraId="1573E9E8" w14:textId="77777777" w:rsidR="00B05CFD" w:rsidRDefault="00B05CFD" w:rsidP="002D4DF8">
      <w:pPr>
        <w:ind w:firstLine="0"/>
        <w:rPr>
          <w:sz w:val="20"/>
          <w:vertAlign w:val="superscript"/>
        </w:rPr>
      </w:pPr>
    </w:p>
    <w:p w14:paraId="77668617" w14:textId="77777777" w:rsidR="00B05CFD" w:rsidRDefault="00B05CFD" w:rsidP="002D4DF8">
      <w:pPr>
        <w:ind w:firstLine="0"/>
        <w:rPr>
          <w:sz w:val="20"/>
          <w:vertAlign w:val="superscript"/>
        </w:rPr>
      </w:pPr>
    </w:p>
    <w:p w14:paraId="61A1D1E2" w14:textId="77777777" w:rsidR="00B05CFD" w:rsidRDefault="00B05CFD" w:rsidP="002D4DF8">
      <w:pPr>
        <w:ind w:firstLine="0"/>
        <w:rPr>
          <w:sz w:val="20"/>
          <w:vertAlign w:val="superscript"/>
        </w:rPr>
      </w:pPr>
    </w:p>
    <w:p w14:paraId="35E277E5" w14:textId="367CCC23" w:rsidR="00B05CFD" w:rsidRPr="00B05CFD" w:rsidRDefault="00116891" w:rsidP="00B05CFD">
      <w:pPr>
        <w:ind w:firstLine="0"/>
        <w:rPr>
          <w:sz w:val="20"/>
          <w:vertAlign w:val="superscript"/>
        </w:rPr>
      </w:pPr>
      <w:r>
        <w:rPr>
          <w:sz w:val="20"/>
          <w:vertAlign w:val="superscript"/>
        </w:rPr>
        <w:t xml:space="preserve">1 </w:t>
      </w:r>
      <w:r w:rsidR="00C76B70" w:rsidRPr="0037002C">
        <w:rPr>
          <w:sz w:val="20"/>
        </w:rPr>
        <w:t xml:space="preserve">Refer to reference for download link. Link is </w:t>
      </w:r>
      <w:r w:rsidR="0037002C" w:rsidRPr="0037002C">
        <w:rPr>
          <w:sz w:val="20"/>
        </w:rPr>
        <w:t>working at the time of writing</w:t>
      </w:r>
    </w:p>
    <w:p w14:paraId="5573DC4A" w14:textId="0AECB4D8" w:rsidR="00E42DE8" w:rsidRPr="00E42DE8" w:rsidRDefault="00E077C1" w:rsidP="00523FEE">
      <w:pPr>
        <w:pStyle w:val="Heading2"/>
        <w:numPr>
          <w:ilvl w:val="1"/>
          <w:numId w:val="11"/>
        </w:numPr>
      </w:pPr>
      <w:bookmarkStart w:id="5" w:name="_Toc494481874"/>
      <w:r w:rsidRPr="00E077C1">
        <w:lastRenderedPageBreak/>
        <w:t>H</w:t>
      </w:r>
      <w:r w:rsidR="007551CC">
        <w:t>ardware</w:t>
      </w:r>
      <w:bookmarkEnd w:id="5"/>
    </w:p>
    <w:tbl>
      <w:tblPr>
        <w:tblStyle w:val="TableGrid"/>
        <w:tblW w:w="0" w:type="auto"/>
        <w:tblLook w:val="04A0" w:firstRow="1" w:lastRow="0" w:firstColumn="1" w:lastColumn="0" w:noHBand="0" w:noVBand="1"/>
      </w:tblPr>
      <w:tblGrid>
        <w:gridCol w:w="3823"/>
        <w:gridCol w:w="5527"/>
      </w:tblGrid>
      <w:tr w:rsidR="00F15537" w14:paraId="3A6F0E31" w14:textId="77777777" w:rsidTr="00E31118">
        <w:tc>
          <w:tcPr>
            <w:tcW w:w="3823" w:type="dxa"/>
          </w:tcPr>
          <w:p w14:paraId="41857F1C" w14:textId="5B5DFC30" w:rsidR="00F15537" w:rsidRDefault="00F15537" w:rsidP="00E31118">
            <w:pPr>
              <w:ind w:firstLine="0"/>
            </w:pPr>
            <w:r>
              <w:t>PC</w:t>
            </w:r>
          </w:p>
        </w:tc>
        <w:tc>
          <w:tcPr>
            <w:tcW w:w="5527" w:type="dxa"/>
          </w:tcPr>
          <w:p w14:paraId="396A348E" w14:textId="25D7B50F" w:rsidR="007B271F" w:rsidRDefault="00F15537" w:rsidP="00E31118">
            <w:pPr>
              <w:ind w:firstLine="0"/>
              <w:rPr>
                <w:noProof/>
              </w:rPr>
            </w:pPr>
            <w:r>
              <w:rPr>
                <w:noProof/>
              </w:rPr>
              <w:t>Recommen</w:t>
            </w:r>
            <w:r w:rsidR="00F96D12">
              <w:rPr>
                <w:noProof/>
              </w:rPr>
              <w:t>dation:</w:t>
            </w:r>
            <w:r w:rsidR="00F96D12">
              <w:rPr>
                <w:noProof/>
              </w:rPr>
              <w:br/>
              <w:t>Operating System: Window 7/Window 10</w:t>
            </w:r>
            <w:r>
              <w:rPr>
                <w:noProof/>
              </w:rPr>
              <w:br/>
              <w:t>Ports: Minimum 1x USB 2.0 or 3.0 available (for connection to Arduino)</w:t>
            </w:r>
          </w:p>
        </w:tc>
      </w:tr>
      <w:tr w:rsidR="008F5D1C" w14:paraId="53FD7CE7" w14:textId="77777777" w:rsidTr="00E31118">
        <w:tc>
          <w:tcPr>
            <w:tcW w:w="3823" w:type="dxa"/>
          </w:tcPr>
          <w:p w14:paraId="0D7FEB75" w14:textId="2708344A" w:rsidR="00E31118" w:rsidRDefault="00F15537" w:rsidP="00E31118">
            <w:pPr>
              <w:ind w:firstLine="0"/>
            </w:pPr>
            <w:r>
              <w:t>Arduino Uno</w:t>
            </w:r>
          </w:p>
        </w:tc>
        <w:tc>
          <w:tcPr>
            <w:tcW w:w="5527" w:type="dxa"/>
          </w:tcPr>
          <w:p w14:paraId="7F78AFCE" w14:textId="1B348A13" w:rsidR="00E31118" w:rsidRDefault="00E31118" w:rsidP="00E31118">
            <w:pPr>
              <w:ind w:firstLine="0"/>
            </w:pPr>
            <w:r>
              <w:rPr>
                <w:noProof/>
              </w:rPr>
              <w:drawing>
                <wp:inline distT="0" distB="0" distL="0" distR="0" wp14:anchorId="49A1B340" wp14:editId="47000E69">
                  <wp:extent cx="2069225" cy="1360170"/>
                  <wp:effectExtent l="0" t="0" r="7620" b="0"/>
                  <wp:docPr id="1" name="Picture 1"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u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75356" cy="1364200"/>
                          </a:xfrm>
                          <a:prstGeom prst="rect">
                            <a:avLst/>
                          </a:prstGeom>
                          <a:noFill/>
                          <a:ln>
                            <a:noFill/>
                          </a:ln>
                        </pic:spPr>
                      </pic:pic>
                    </a:graphicData>
                  </a:graphic>
                </wp:inline>
              </w:drawing>
            </w:r>
          </w:p>
        </w:tc>
      </w:tr>
      <w:tr w:rsidR="008F5D1C" w14:paraId="4FAFB332" w14:textId="77777777" w:rsidTr="00E31118">
        <w:tc>
          <w:tcPr>
            <w:tcW w:w="3823" w:type="dxa"/>
          </w:tcPr>
          <w:p w14:paraId="3EAD888E" w14:textId="2D3EF1F8" w:rsidR="00E31118" w:rsidRDefault="00E31118" w:rsidP="00E31118">
            <w:pPr>
              <w:ind w:firstLine="0"/>
            </w:pPr>
            <w:r>
              <w:t>Relay Switch</w:t>
            </w:r>
          </w:p>
        </w:tc>
        <w:tc>
          <w:tcPr>
            <w:tcW w:w="5527" w:type="dxa"/>
          </w:tcPr>
          <w:p w14:paraId="4062A1F4" w14:textId="0E5C8114" w:rsidR="00E31118" w:rsidRDefault="00E31118" w:rsidP="00E31118">
            <w:pPr>
              <w:ind w:firstLine="0"/>
            </w:pPr>
            <w:r>
              <w:t xml:space="preserve">Recommendation: </w:t>
            </w:r>
            <w:r>
              <w:br/>
              <w:t>Coiled Voltage/Switch Voltage: &lt; DC 5V</w:t>
            </w:r>
            <w:r>
              <w:br/>
              <w:t>Rated Load: &gt;= (refer to Beacon specifications)</w:t>
            </w:r>
          </w:p>
          <w:p w14:paraId="225C72E0" w14:textId="65D8CD4C" w:rsidR="00E31118" w:rsidRDefault="00E31118" w:rsidP="00E31118">
            <w:pPr>
              <w:ind w:firstLine="0"/>
            </w:pPr>
            <w:r>
              <w:rPr>
                <w:noProof/>
              </w:rPr>
              <w:drawing>
                <wp:inline distT="0" distB="0" distL="0" distR="0" wp14:anchorId="0D0982FB" wp14:editId="6835A65D">
                  <wp:extent cx="2308860" cy="1307427"/>
                  <wp:effectExtent l="0" t="0" r="0" b="7620"/>
                  <wp:docPr id="2" name="Picture 2" descr="https://evola.fr/2139-thickbox_default/5v-relay-10a-250v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vola.fr/2139-thickbox_default/5v-relay-10a-250vac.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9800" t="36800" r="28700" b="39700"/>
                          <a:stretch/>
                        </pic:blipFill>
                        <pic:spPr bwMode="auto">
                          <a:xfrm>
                            <a:off x="0" y="0"/>
                            <a:ext cx="2319717" cy="1313575"/>
                          </a:xfrm>
                          <a:prstGeom prst="rect">
                            <a:avLst/>
                          </a:prstGeom>
                          <a:noFill/>
                          <a:ln>
                            <a:noFill/>
                          </a:ln>
                          <a:extLst>
                            <a:ext uri="{53640926-AAD7-44D8-BBD7-CCE9431645EC}">
                              <a14:shadowObscured xmlns:a14="http://schemas.microsoft.com/office/drawing/2010/main"/>
                            </a:ext>
                          </a:extLst>
                        </pic:spPr>
                      </pic:pic>
                    </a:graphicData>
                  </a:graphic>
                </wp:inline>
              </w:drawing>
            </w:r>
            <w:r>
              <w:br/>
              <w:t>(sample picture)</w:t>
            </w:r>
          </w:p>
        </w:tc>
      </w:tr>
      <w:tr w:rsidR="008F5D1C" w14:paraId="3A2E219E" w14:textId="77777777" w:rsidTr="00E31118">
        <w:tc>
          <w:tcPr>
            <w:tcW w:w="3823" w:type="dxa"/>
          </w:tcPr>
          <w:p w14:paraId="1915F2CC" w14:textId="22863946" w:rsidR="0084588B" w:rsidRDefault="00903A3A" w:rsidP="00E31118">
            <w:pPr>
              <w:ind w:firstLine="0"/>
            </w:pPr>
            <w:r>
              <w:t>Beacon</w:t>
            </w:r>
            <w:r w:rsidR="0084588B">
              <w:t xml:space="preserve"> </w:t>
            </w:r>
            <w:r>
              <w:t>(</w:t>
            </w:r>
            <w:r w:rsidR="00BF3C11">
              <w:t xml:space="preserve">with </w:t>
            </w:r>
            <w:r w:rsidR="00B565B6">
              <w:t>buzzer)</w:t>
            </w:r>
            <w:r w:rsidR="000D6848">
              <w:rPr>
                <w:vertAlign w:val="superscript"/>
              </w:rPr>
              <w:t>#</w:t>
            </w:r>
          </w:p>
          <w:p w14:paraId="66D96306" w14:textId="0AE2F344" w:rsidR="001C077D" w:rsidRDefault="001C077D" w:rsidP="00E31118">
            <w:pPr>
              <w:ind w:firstLine="0"/>
            </w:pPr>
          </w:p>
          <w:p w14:paraId="3F9B3538" w14:textId="2083BC0E" w:rsidR="00B91EF6" w:rsidRDefault="00B91EF6" w:rsidP="00E31118">
            <w:pPr>
              <w:ind w:firstLine="0"/>
            </w:pPr>
          </w:p>
          <w:p w14:paraId="78D2346F" w14:textId="14546E81" w:rsidR="00B91EF6" w:rsidRDefault="00B91EF6" w:rsidP="00E31118">
            <w:pPr>
              <w:ind w:firstLine="0"/>
            </w:pPr>
          </w:p>
          <w:p w14:paraId="062003F6" w14:textId="33D9E988" w:rsidR="00B91EF6" w:rsidRDefault="00B91EF6" w:rsidP="00E31118">
            <w:pPr>
              <w:ind w:firstLine="0"/>
            </w:pPr>
          </w:p>
          <w:p w14:paraId="49E0DA53" w14:textId="797D2DB8" w:rsidR="00B91EF6" w:rsidRDefault="00B91EF6" w:rsidP="00E31118">
            <w:pPr>
              <w:ind w:firstLine="0"/>
            </w:pPr>
          </w:p>
          <w:p w14:paraId="524FD245" w14:textId="7C113BAA" w:rsidR="00B91EF6" w:rsidRDefault="00B91EF6" w:rsidP="00E31118">
            <w:pPr>
              <w:ind w:firstLine="0"/>
            </w:pPr>
          </w:p>
          <w:p w14:paraId="3C2AE331" w14:textId="27DDD7B1" w:rsidR="00B91EF6" w:rsidRDefault="00B91EF6" w:rsidP="00E31118">
            <w:pPr>
              <w:ind w:firstLine="0"/>
            </w:pPr>
          </w:p>
          <w:p w14:paraId="04A86231" w14:textId="11377492" w:rsidR="00B91EF6" w:rsidRDefault="00B91EF6" w:rsidP="00E31118">
            <w:pPr>
              <w:ind w:firstLine="0"/>
            </w:pPr>
          </w:p>
          <w:p w14:paraId="177FB393" w14:textId="2D757776" w:rsidR="00B91EF6" w:rsidRDefault="00B91EF6" w:rsidP="00E31118">
            <w:pPr>
              <w:ind w:firstLine="0"/>
            </w:pPr>
          </w:p>
          <w:p w14:paraId="4CB0B11D" w14:textId="1D05E0C6" w:rsidR="00B91EF6" w:rsidRDefault="00B91EF6" w:rsidP="00E31118">
            <w:pPr>
              <w:ind w:firstLine="0"/>
            </w:pPr>
          </w:p>
          <w:p w14:paraId="227A6B5E" w14:textId="6A381E14" w:rsidR="001C077D" w:rsidRDefault="000D6848" w:rsidP="00E31118">
            <w:pPr>
              <w:ind w:firstLine="0"/>
            </w:pPr>
            <w:r w:rsidRPr="000D6848">
              <w:rPr>
                <w:sz w:val="20"/>
                <w:vertAlign w:val="superscript"/>
              </w:rPr>
              <w:t>#</w:t>
            </w:r>
            <w:r w:rsidR="001C077D" w:rsidRPr="00266C56">
              <w:rPr>
                <w:sz w:val="20"/>
              </w:rPr>
              <w:t>Optional but highly recommended</w:t>
            </w:r>
          </w:p>
        </w:tc>
        <w:tc>
          <w:tcPr>
            <w:tcW w:w="5527" w:type="dxa"/>
          </w:tcPr>
          <w:p w14:paraId="24B5F96F" w14:textId="4532069E" w:rsidR="00BF3C11" w:rsidRDefault="0084588B" w:rsidP="00E31118">
            <w:pPr>
              <w:ind w:firstLine="0"/>
            </w:pPr>
            <w:r>
              <w:t>Recommendation:</w:t>
            </w:r>
            <w:r>
              <w:br/>
            </w:r>
            <w:r w:rsidR="00537BA2">
              <w:t xml:space="preserve">Rated: 12VDC or </w:t>
            </w:r>
            <w:r w:rsidR="00BF3C11">
              <w:t xml:space="preserve">24VDC </w:t>
            </w:r>
            <w:r w:rsidR="00BF3C11" w:rsidRPr="00BF3C11">
              <w:rPr>
                <w:b/>
                <w:color w:val="FF0000"/>
              </w:rPr>
              <w:t>(Do not get VAC/AC)</w:t>
            </w:r>
          </w:p>
          <w:p w14:paraId="7BE9D9C4" w14:textId="655282A3" w:rsidR="00903A3A" w:rsidRDefault="00BF3C11" w:rsidP="00E31118">
            <w:pPr>
              <w:ind w:firstLine="0"/>
            </w:pPr>
            <w:r>
              <w:t>Buzzer: Built-in</w:t>
            </w:r>
          </w:p>
          <w:p w14:paraId="49800DC4" w14:textId="77777777" w:rsidR="0084588B" w:rsidRDefault="0084588B" w:rsidP="00E31118">
            <w:pPr>
              <w:ind w:firstLine="0"/>
            </w:pPr>
            <w:r>
              <w:rPr>
                <w:noProof/>
              </w:rPr>
              <w:drawing>
                <wp:inline distT="0" distB="0" distL="0" distR="0" wp14:anchorId="05879761" wp14:editId="6D3C1DEA">
                  <wp:extent cx="1491681" cy="1404937"/>
                  <wp:effectExtent l="0" t="0" r="0" b="5080"/>
                  <wp:docPr id="5" name="Picture 5" descr="Image result for 24vdc bea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24vdc beacon"/>
                          <pic:cNvPicPr>
                            <a:picLocks noChangeAspect="1" noChangeArrowheads="1"/>
                          </pic:cNvPicPr>
                        </pic:nvPicPr>
                        <pic:blipFill rotWithShape="1">
                          <a:blip r:embed="rId22">
                            <a:extLst>
                              <a:ext uri="{28A0092B-C50C-407E-A947-70E740481C1C}">
                                <a14:useLocalDpi xmlns:a14="http://schemas.microsoft.com/office/drawing/2010/main" val="0"/>
                              </a:ext>
                            </a:extLst>
                          </a:blip>
                          <a:srcRect l="2934" t="6533" r="5066" b="6800"/>
                          <a:stretch/>
                        </pic:blipFill>
                        <pic:spPr bwMode="auto">
                          <a:xfrm>
                            <a:off x="0" y="0"/>
                            <a:ext cx="1514113" cy="1426065"/>
                          </a:xfrm>
                          <a:prstGeom prst="rect">
                            <a:avLst/>
                          </a:prstGeom>
                          <a:noFill/>
                          <a:ln>
                            <a:noFill/>
                          </a:ln>
                          <a:extLst>
                            <a:ext uri="{53640926-AAD7-44D8-BBD7-CCE9431645EC}">
                              <a14:shadowObscured xmlns:a14="http://schemas.microsoft.com/office/drawing/2010/main"/>
                            </a:ext>
                          </a:extLst>
                        </pic:spPr>
                      </pic:pic>
                    </a:graphicData>
                  </a:graphic>
                </wp:inline>
              </w:drawing>
            </w:r>
          </w:p>
          <w:p w14:paraId="4D75C5B2" w14:textId="574140B0" w:rsidR="00537BA2" w:rsidRDefault="00537BA2" w:rsidP="00E31118">
            <w:pPr>
              <w:ind w:firstLine="0"/>
            </w:pPr>
            <w:r>
              <w:t>(sample picture)</w:t>
            </w:r>
          </w:p>
        </w:tc>
      </w:tr>
    </w:tbl>
    <w:p w14:paraId="6B31930B" w14:textId="77777777" w:rsidR="006D06BA" w:rsidRDefault="006D06BA">
      <w:r>
        <w:br w:type="page"/>
      </w:r>
    </w:p>
    <w:tbl>
      <w:tblPr>
        <w:tblStyle w:val="TableGrid"/>
        <w:tblW w:w="0" w:type="auto"/>
        <w:tblLook w:val="04A0" w:firstRow="1" w:lastRow="0" w:firstColumn="1" w:lastColumn="0" w:noHBand="0" w:noVBand="1"/>
      </w:tblPr>
      <w:tblGrid>
        <w:gridCol w:w="3823"/>
        <w:gridCol w:w="5527"/>
      </w:tblGrid>
      <w:tr w:rsidR="00537BA2" w14:paraId="2F9EBFD5" w14:textId="77777777" w:rsidTr="00E31118">
        <w:tc>
          <w:tcPr>
            <w:tcW w:w="3823" w:type="dxa"/>
          </w:tcPr>
          <w:p w14:paraId="7D5193CA" w14:textId="0975119E" w:rsidR="00537BA2" w:rsidRDefault="00537BA2" w:rsidP="00E31118">
            <w:pPr>
              <w:ind w:firstLine="0"/>
            </w:pPr>
            <w:r>
              <w:lastRenderedPageBreak/>
              <w:t>DC Voltage Power Adapter</w:t>
            </w:r>
          </w:p>
        </w:tc>
        <w:tc>
          <w:tcPr>
            <w:tcW w:w="5527" w:type="dxa"/>
          </w:tcPr>
          <w:p w14:paraId="100CA507" w14:textId="6A2526E9" w:rsidR="00537BA2" w:rsidRDefault="00537BA2" w:rsidP="00E31118">
            <w:pPr>
              <w:ind w:firstLine="0"/>
            </w:pPr>
            <w:r>
              <w:t>Recommendation:</w:t>
            </w:r>
            <w:r>
              <w:br/>
              <w:t xml:space="preserve">Input: </w:t>
            </w:r>
            <w:r w:rsidR="00901EF7" w:rsidRPr="002E2A12">
              <w:rPr>
                <w:b/>
                <w:color w:val="FF0000"/>
              </w:rPr>
              <w:t xml:space="preserve">Within standard </w:t>
            </w:r>
            <w:r w:rsidR="002E2A12" w:rsidRPr="002E2A12">
              <w:rPr>
                <w:b/>
                <w:color w:val="FF0000"/>
              </w:rPr>
              <w:t>voltage in Singapore</w:t>
            </w:r>
            <w:r w:rsidR="00901EF7">
              <w:t xml:space="preserve"> </w:t>
            </w:r>
            <w:r>
              <w:br/>
              <w:t xml:space="preserve">Output: </w:t>
            </w:r>
            <w:r w:rsidR="002E2A12">
              <w:t>(refer to Beacon specifications)</w:t>
            </w:r>
          </w:p>
          <w:p w14:paraId="3D9F9EE0" w14:textId="575C6E9F" w:rsidR="00537BA2" w:rsidRDefault="00537BA2" w:rsidP="00E31118">
            <w:pPr>
              <w:ind w:firstLine="0"/>
            </w:pPr>
            <w:r>
              <w:rPr>
                <w:noProof/>
              </w:rPr>
              <w:drawing>
                <wp:inline distT="0" distB="0" distL="0" distR="0" wp14:anchorId="20C19301" wp14:editId="36549BEF">
                  <wp:extent cx="1440180" cy="1440180"/>
                  <wp:effectExtent l="0" t="0" r="7620" b="7620"/>
                  <wp:docPr id="4" name="Picture 4" descr="Image result for 24v DC power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24v DC power adap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p>
        </w:tc>
      </w:tr>
      <w:tr w:rsidR="00F2352E" w14:paraId="1219BBDC" w14:textId="77777777" w:rsidTr="00E31118">
        <w:tc>
          <w:tcPr>
            <w:tcW w:w="3823" w:type="dxa"/>
          </w:tcPr>
          <w:p w14:paraId="1FAED1F8" w14:textId="6238124F" w:rsidR="00B91EF6" w:rsidRDefault="00B565B6" w:rsidP="0084588B">
            <w:pPr>
              <w:ind w:firstLine="0"/>
            </w:pPr>
            <w:r>
              <w:t>Buzzer</w:t>
            </w:r>
            <w:r w:rsidR="000D6848" w:rsidRPr="000D6848">
              <w:rPr>
                <w:vertAlign w:val="superscript"/>
              </w:rPr>
              <w:t>#</w:t>
            </w:r>
            <w:r>
              <w:br/>
            </w:r>
          </w:p>
          <w:p w14:paraId="63A498F9" w14:textId="77777777" w:rsidR="00B91EF6" w:rsidRDefault="00B91EF6" w:rsidP="0084588B">
            <w:pPr>
              <w:ind w:firstLine="0"/>
            </w:pPr>
          </w:p>
          <w:p w14:paraId="21A9E250" w14:textId="77777777" w:rsidR="00B91EF6" w:rsidRDefault="00B91EF6" w:rsidP="0084588B">
            <w:pPr>
              <w:ind w:firstLine="0"/>
            </w:pPr>
          </w:p>
          <w:p w14:paraId="4AB0146E" w14:textId="77777777" w:rsidR="00B91EF6" w:rsidRDefault="00B91EF6" w:rsidP="0084588B">
            <w:pPr>
              <w:ind w:firstLine="0"/>
            </w:pPr>
          </w:p>
          <w:p w14:paraId="7CBB4B93" w14:textId="77777777" w:rsidR="00B91EF6" w:rsidRDefault="00B91EF6" w:rsidP="0084588B">
            <w:pPr>
              <w:ind w:firstLine="0"/>
            </w:pPr>
          </w:p>
          <w:p w14:paraId="0959D211" w14:textId="77777777" w:rsidR="00B91EF6" w:rsidRDefault="00B91EF6" w:rsidP="0084588B">
            <w:pPr>
              <w:ind w:firstLine="0"/>
            </w:pPr>
          </w:p>
          <w:p w14:paraId="0BBA92DF" w14:textId="77777777" w:rsidR="00B91EF6" w:rsidRDefault="00B91EF6" w:rsidP="0084588B">
            <w:pPr>
              <w:ind w:firstLine="0"/>
            </w:pPr>
          </w:p>
          <w:p w14:paraId="42E2A6E0" w14:textId="06956F5C" w:rsidR="00912164" w:rsidRDefault="00B565B6" w:rsidP="0084588B">
            <w:pPr>
              <w:ind w:firstLine="0"/>
            </w:pPr>
            <w:r>
              <w:br/>
            </w:r>
            <w:r w:rsidR="000D6848" w:rsidRPr="000D6848">
              <w:rPr>
                <w:sz w:val="20"/>
                <w:vertAlign w:val="superscript"/>
              </w:rPr>
              <w:t>#</w:t>
            </w:r>
            <w:r w:rsidRPr="00266C56">
              <w:rPr>
                <w:sz w:val="20"/>
              </w:rPr>
              <w:t>For beacon with no built-in buzzer</w:t>
            </w:r>
          </w:p>
        </w:tc>
        <w:tc>
          <w:tcPr>
            <w:tcW w:w="5527" w:type="dxa"/>
          </w:tcPr>
          <w:p w14:paraId="2764B960" w14:textId="5D01436C" w:rsidR="00AC543D" w:rsidRDefault="00AC543D" w:rsidP="00E31118">
            <w:pPr>
              <w:ind w:firstLine="0"/>
            </w:pPr>
            <w:r>
              <w:t xml:space="preserve">1) If placement of buzzer is with beacon, get the same voltage rating </w:t>
            </w:r>
            <w:r w:rsidR="00F96D12">
              <w:t>as</w:t>
            </w:r>
            <w:r>
              <w:t xml:space="preserve"> the beacon</w:t>
            </w:r>
            <w:r w:rsidR="000D6848" w:rsidRPr="000D6848">
              <w:rPr>
                <w:vertAlign w:val="superscript"/>
              </w:rPr>
              <w:t>[A]</w:t>
            </w:r>
            <w:r>
              <w:br/>
              <w:t>2) If placement of buzzer is with Arduino, get a 5V buzzer</w:t>
            </w:r>
            <w:r w:rsidRPr="000D6848">
              <w:rPr>
                <w:vertAlign w:val="superscript"/>
              </w:rPr>
              <w:t>[B]</w:t>
            </w:r>
          </w:p>
          <w:p w14:paraId="0C28BE50" w14:textId="6C7B7A01" w:rsidR="00BF3C11" w:rsidRDefault="00AC543D" w:rsidP="00E31118">
            <w:pPr>
              <w:ind w:firstLine="0"/>
            </w:pPr>
            <w:r>
              <w:t xml:space="preserve">[A] </w:t>
            </w:r>
            <w:r>
              <w:rPr>
                <w:noProof/>
              </w:rPr>
              <w:drawing>
                <wp:inline distT="0" distB="0" distL="0" distR="0" wp14:anchorId="1D519916" wp14:editId="66EEF876">
                  <wp:extent cx="1285240" cy="1073960"/>
                  <wp:effectExtent l="0" t="0" r="0" b="0"/>
                  <wp:docPr id="6" name="Picture 6" descr="Image result for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uzze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93136" cy="1080558"/>
                          </a:xfrm>
                          <a:prstGeom prst="rect">
                            <a:avLst/>
                          </a:prstGeom>
                          <a:noFill/>
                          <a:ln>
                            <a:noFill/>
                          </a:ln>
                        </pic:spPr>
                      </pic:pic>
                    </a:graphicData>
                  </a:graphic>
                </wp:inline>
              </w:drawing>
            </w:r>
            <w:r w:rsidR="00C415FC">
              <w:t xml:space="preserve">    </w:t>
            </w:r>
            <w:r w:rsidR="008F5D1C">
              <w:t xml:space="preserve">  [</w:t>
            </w:r>
            <w:r>
              <w:t>B]</w:t>
            </w:r>
            <w:r w:rsidR="00912164">
              <w:t xml:space="preserve"> </w:t>
            </w:r>
            <w:r w:rsidR="00912164">
              <w:rPr>
                <w:noProof/>
              </w:rPr>
              <w:drawing>
                <wp:inline distT="0" distB="0" distL="0" distR="0" wp14:anchorId="61831880" wp14:editId="78BEC27F">
                  <wp:extent cx="1120140" cy="1120140"/>
                  <wp:effectExtent l="0" t="0" r="3810" b="3810"/>
                  <wp:docPr id="7" name="Picture 7" descr="Image result for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uzz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20140" cy="1120140"/>
                          </a:xfrm>
                          <a:prstGeom prst="rect">
                            <a:avLst/>
                          </a:prstGeom>
                          <a:noFill/>
                          <a:ln>
                            <a:noFill/>
                          </a:ln>
                        </pic:spPr>
                      </pic:pic>
                    </a:graphicData>
                  </a:graphic>
                </wp:inline>
              </w:drawing>
            </w:r>
          </w:p>
        </w:tc>
      </w:tr>
      <w:tr w:rsidR="00F2352E" w14:paraId="7CD01D3B" w14:textId="77777777" w:rsidTr="00E31118">
        <w:tc>
          <w:tcPr>
            <w:tcW w:w="3823" w:type="dxa"/>
          </w:tcPr>
          <w:p w14:paraId="489A5244" w14:textId="30720EC8" w:rsidR="00C415FC" w:rsidRDefault="008F5D1C" w:rsidP="0084588B">
            <w:pPr>
              <w:ind w:firstLine="0"/>
            </w:pPr>
            <w:r>
              <w:t>Wire &amp; Breadboard</w:t>
            </w:r>
          </w:p>
        </w:tc>
        <w:tc>
          <w:tcPr>
            <w:tcW w:w="5527" w:type="dxa"/>
          </w:tcPr>
          <w:p w14:paraId="394129AE" w14:textId="36121CA3" w:rsidR="008F5D1C" w:rsidRDefault="008F5D1C" w:rsidP="00E31118">
            <w:pPr>
              <w:ind w:firstLine="0"/>
            </w:pPr>
            <w:r>
              <w:t>For debugging before actual soldering</w:t>
            </w:r>
          </w:p>
          <w:p w14:paraId="6352DC08" w14:textId="1EC9A810" w:rsidR="00C415FC" w:rsidRDefault="008F5D1C" w:rsidP="00E31118">
            <w:pPr>
              <w:ind w:firstLine="0"/>
            </w:pPr>
            <w:r>
              <w:rPr>
                <w:noProof/>
              </w:rPr>
              <w:drawing>
                <wp:inline distT="0" distB="0" distL="0" distR="0" wp14:anchorId="39DB5800" wp14:editId="49387719">
                  <wp:extent cx="1078804" cy="1272540"/>
                  <wp:effectExtent l="0" t="0" r="7620" b="3810"/>
                  <wp:docPr id="8" name="Picture 8" descr="https://www.allaboutcircuits.com/uploads/articles/breadboard_jum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allaboutcircuits.com/uploads/articles/breadboard_jumper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5457" cy="1280387"/>
                          </a:xfrm>
                          <a:prstGeom prst="rect">
                            <a:avLst/>
                          </a:prstGeom>
                          <a:noFill/>
                          <a:ln>
                            <a:noFill/>
                          </a:ln>
                        </pic:spPr>
                      </pic:pic>
                    </a:graphicData>
                  </a:graphic>
                </wp:inline>
              </w:drawing>
            </w:r>
            <w:r>
              <w:t xml:space="preserve"> </w:t>
            </w:r>
            <w:r>
              <w:rPr>
                <w:noProof/>
              </w:rPr>
              <w:drawing>
                <wp:inline distT="0" distB="0" distL="0" distR="0" wp14:anchorId="589116B1" wp14:editId="163DE8C1">
                  <wp:extent cx="1633517" cy="1225981"/>
                  <wp:effectExtent l="0" t="0" r="5080" b="0"/>
                  <wp:docPr id="11" name="Picture 11" descr="Image result for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breadboar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5948" cy="1242816"/>
                          </a:xfrm>
                          <a:prstGeom prst="rect">
                            <a:avLst/>
                          </a:prstGeom>
                          <a:noFill/>
                          <a:ln>
                            <a:noFill/>
                          </a:ln>
                        </pic:spPr>
                      </pic:pic>
                    </a:graphicData>
                  </a:graphic>
                </wp:inline>
              </w:drawing>
            </w:r>
          </w:p>
        </w:tc>
      </w:tr>
      <w:tr w:rsidR="008F5D1C" w14:paraId="139E22FE" w14:textId="77777777" w:rsidTr="00E31118">
        <w:tc>
          <w:tcPr>
            <w:tcW w:w="3823" w:type="dxa"/>
          </w:tcPr>
          <w:p w14:paraId="3370BED8" w14:textId="1CBD9153" w:rsidR="008F5D1C" w:rsidRDefault="008F5D1C" w:rsidP="0084588B">
            <w:pPr>
              <w:ind w:firstLine="0"/>
            </w:pPr>
            <w:r>
              <w:t>PCB</w:t>
            </w:r>
            <w:r w:rsidR="00C03645">
              <w:t xml:space="preserve"> &amp; Soldering Iron &amp; Lead</w:t>
            </w:r>
          </w:p>
        </w:tc>
        <w:tc>
          <w:tcPr>
            <w:tcW w:w="5527" w:type="dxa"/>
          </w:tcPr>
          <w:p w14:paraId="075644E8" w14:textId="7F78F23B" w:rsidR="008F5D1C" w:rsidRDefault="008F5D1C" w:rsidP="00E31118">
            <w:pPr>
              <w:ind w:firstLine="0"/>
              <w:rPr>
                <w:noProof/>
              </w:rPr>
            </w:pPr>
            <w:r>
              <w:rPr>
                <w:noProof/>
              </w:rPr>
              <w:drawing>
                <wp:inline distT="0" distB="0" distL="0" distR="0" wp14:anchorId="414DA001" wp14:editId="6016F274">
                  <wp:extent cx="1021080" cy="1021080"/>
                  <wp:effectExtent l="0" t="0" r="7620" b="7620"/>
                  <wp:docPr id="10" name="Picture 10" descr="Image result for pcb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pcb boar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21080" cy="1021080"/>
                          </a:xfrm>
                          <a:prstGeom prst="rect">
                            <a:avLst/>
                          </a:prstGeom>
                          <a:noFill/>
                          <a:ln>
                            <a:noFill/>
                          </a:ln>
                        </pic:spPr>
                      </pic:pic>
                    </a:graphicData>
                  </a:graphic>
                </wp:inline>
              </w:drawing>
            </w:r>
            <w:r w:rsidR="00C03645">
              <w:rPr>
                <w:noProof/>
              </w:rPr>
              <w:drawing>
                <wp:inline distT="0" distB="0" distL="0" distR="0" wp14:anchorId="022DA624" wp14:editId="6B602AC6">
                  <wp:extent cx="1234440" cy="1234440"/>
                  <wp:effectExtent l="0" t="0" r="3810" b="3810"/>
                  <wp:docPr id="17" name="Picture 17" descr="Image result for soldering i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ldering ir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r w:rsidR="00C03645">
              <w:rPr>
                <w:noProof/>
              </w:rPr>
              <w:drawing>
                <wp:inline distT="0" distB="0" distL="0" distR="0" wp14:anchorId="7E1458BC" wp14:editId="6355D794">
                  <wp:extent cx="880110" cy="758190"/>
                  <wp:effectExtent l="0" t="0" r="0" b="3810"/>
                  <wp:docPr id="21" name="Picture 21" descr="Image result for soldering l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ldering lea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3852"/>
                          <a:stretch/>
                        </pic:blipFill>
                        <pic:spPr bwMode="auto">
                          <a:xfrm>
                            <a:off x="0" y="0"/>
                            <a:ext cx="880110" cy="7581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13D8" w14:paraId="67A05D0B" w14:textId="77777777" w:rsidTr="00E31118">
        <w:tc>
          <w:tcPr>
            <w:tcW w:w="3823" w:type="dxa"/>
          </w:tcPr>
          <w:p w14:paraId="128B9E88" w14:textId="04FB65C4" w:rsidR="00EE13D8" w:rsidRDefault="00F2352E" w:rsidP="0084588B">
            <w:pPr>
              <w:ind w:firstLine="0"/>
            </w:pPr>
            <w:r>
              <w:t>On/Off Switch (SPST)</w:t>
            </w:r>
          </w:p>
        </w:tc>
        <w:tc>
          <w:tcPr>
            <w:tcW w:w="5527" w:type="dxa"/>
          </w:tcPr>
          <w:p w14:paraId="114D902A" w14:textId="262B3BF6" w:rsidR="00EE13D8" w:rsidRDefault="00F2352E" w:rsidP="00E31118">
            <w:pPr>
              <w:ind w:firstLine="0"/>
              <w:rPr>
                <w:noProof/>
              </w:rPr>
            </w:pPr>
            <w:r>
              <w:rPr>
                <w:noProof/>
              </w:rPr>
              <w:drawing>
                <wp:inline distT="0" distB="0" distL="0" distR="0" wp14:anchorId="02382F43" wp14:editId="6F3C2719">
                  <wp:extent cx="2483499" cy="1184910"/>
                  <wp:effectExtent l="0" t="0" r="0" b="0"/>
                  <wp:docPr id="12" name="Picture 12" descr="Image result for SP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SPS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3499" cy="1184910"/>
                          </a:xfrm>
                          <a:prstGeom prst="rect">
                            <a:avLst/>
                          </a:prstGeom>
                          <a:noFill/>
                          <a:ln>
                            <a:noFill/>
                          </a:ln>
                        </pic:spPr>
                      </pic:pic>
                    </a:graphicData>
                  </a:graphic>
                </wp:inline>
              </w:drawing>
            </w:r>
          </w:p>
        </w:tc>
      </w:tr>
    </w:tbl>
    <w:p w14:paraId="5315FE76" w14:textId="77777777" w:rsidR="00211E72" w:rsidRDefault="00211E72" w:rsidP="00FA0BD6">
      <w:pPr>
        <w:spacing w:line="276" w:lineRule="auto"/>
        <w:ind w:firstLine="0"/>
        <w:sectPr w:rsidR="00211E72" w:rsidSect="00E077C1">
          <w:footerReference w:type="first" r:id="rId32"/>
          <w:footnotePr>
            <w:pos w:val="beneathText"/>
          </w:footnotePr>
          <w:pgSz w:w="12240" w:h="15840"/>
          <w:pgMar w:top="1440" w:right="1440" w:bottom="1440" w:left="1440" w:header="720" w:footer="720" w:gutter="0"/>
          <w:cols w:space="720"/>
          <w:titlePg/>
          <w:docGrid w:linePitch="360"/>
          <w15:footnoteColumns w:val="1"/>
        </w:sectPr>
      </w:pPr>
    </w:p>
    <w:p w14:paraId="56FCF6ED" w14:textId="2F1EE662" w:rsidR="00EC2181" w:rsidRDefault="00A72099" w:rsidP="00523FEE">
      <w:pPr>
        <w:pStyle w:val="Heading1"/>
        <w:numPr>
          <w:ilvl w:val="0"/>
          <w:numId w:val="11"/>
        </w:numPr>
      </w:pPr>
      <w:bookmarkStart w:id="6" w:name="_Toc494481875"/>
      <w:r>
        <w:lastRenderedPageBreak/>
        <w:t>Software Installation</w:t>
      </w:r>
      <w:bookmarkEnd w:id="6"/>
    </w:p>
    <w:p w14:paraId="7813A412" w14:textId="16DBFAE9" w:rsidR="00EC2181" w:rsidRDefault="00EC2181" w:rsidP="00523FEE">
      <w:pPr>
        <w:pStyle w:val="Heading2"/>
        <w:numPr>
          <w:ilvl w:val="1"/>
          <w:numId w:val="11"/>
        </w:numPr>
      </w:pPr>
      <w:bookmarkStart w:id="7" w:name="_Toc494481876"/>
      <w:r>
        <w:t>Core Audio</w:t>
      </w:r>
      <w:bookmarkEnd w:id="7"/>
    </w:p>
    <w:p w14:paraId="0BBC549E" w14:textId="0AD25127" w:rsidR="008A3294" w:rsidRDefault="00EC2181" w:rsidP="001E30C7">
      <w:pPr>
        <w:spacing w:after="240" w:line="240" w:lineRule="auto"/>
        <w:ind w:left="851" w:firstLine="0"/>
      </w:pPr>
      <w:r>
        <w:t xml:space="preserve">Core Audio is a </w:t>
      </w:r>
      <w:r w:rsidR="001E60B9">
        <w:t xml:space="preserve">C# </w:t>
      </w:r>
      <w:r>
        <w:t xml:space="preserve">program using Windows </w:t>
      </w:r>
      <w:r w:rsidRPr="00EC2181">
        <w:t>Core Audio APIs</w:t>
      </w:r>
      <w:r>
        <w:t>.</w:t>
      </w:r>
      <w:r w:rsidR="001E60B9">
        <w:t xml:space="preserve"> </w:t>
      </w:r>
      <w:r w:rsidR="00D77506" w:rsidRPr="00D77506">
        <w:t>The core audio APIs provide the means for audio applications to access audio endpoint devices such as headphones and microphones. The core audio APIs serve as the foundation for higher-level audio APIs such as Microsoft DirectSound and the Windows multimedia waveXxx functions. Most applications communicate with the higher-level APIs, but some applications with special requirements might need to communicate directly with the core audio APIs.</w:t>
      </w:r>
      <w:r w:rsidR="001E30C7">
        <w:t xml:space="preserve"> </w:t>
      </w:r>
    </w:p>
    <w:p w14:paraId="228F18E8" w14:textId="519874E2" w:rsidR="00CF151D" w:rsidRPr="00CF151D" w:rsidRDefault="00CF151D" w:rsidP="00523FEE">
      <w:pPr>
        <w:pStyle w:val="ListParagraph"/>
        <w:keepNext/>
        <w:keepLines/>
        <w:numPr>
          <w:ilvl w:val="0"/>
          <w:numId w:val="20"/>
        </w:numPr>
        <w:contextualSpacing w:val="0"/>
        <w:outlineLvl w:val="2"/>
        <w:rPr>
          <w:rFonts w:asciiTheme="majorHAnsi" w:eastAsiaTheme="majorEastAsia" w:hAnsiTheme="majorHAnsi" w:cstheme="majorBidi"/>
          <w:b/>
          <w:bCs/>
          <w:vanish/>
        </w:rPr>
      </w:pPr>
      <w:bookmarkStart w:id="8" w:name="_Toc494374293"/>
      <w:bookmarkStart w:id="9" w:name="_Toc494374322"/>
      <w:bookmarkStart w:id="10" w:name="_Toc494375381"/>
      <w:bookmarkStart w:id="11" w:name="_Toc494479317"/>
      <w:bookmarkStart w:id="12" w:name="_Toc494479350"/>
      <w:bookmarkStart w:id="13" w:name="_Toc494481719"/>
      <w:bookmarkStart w:id="14" w:name="_Toc494481877"/>
      <w:bookmarkEnd w:id="8"/>
      <w:bookmarkEnd w:id="9"/>
      <w:bookmarkEnd w:id="10"/>
      <w:bookmarkEnd w:id="11"/>
      <w:bookmarkEnd w:id="12"/>
      <w:bookmarkEnd w:id="13"/>
      <w:bookmarkEnd w:id="14"/>
    </w:p>
    <w:p w14:paraId="39687184" w14:textId="77777777" w:rsidR="00CF151D" w:rsidRPr="00CF151D" w:rsidRDefault="00CF151D" w:rsidP="00523FEE">
      <w:pPr>
        <w:pStyle w:val="ListParagraph"/>
        <w:keepNext/>
        <w:keepLines/>
        <w:numPr>
          <w:ilvl w:val="0"/>
          <w:numId w:val="20"/>
        </w:numPr>
        <w:contextualSpacing w:val="0"/>
        <w:outlineLvl w:val="2"/>
        <w:rPr>
          <w:rFonts w:asciiTheme="majorHAnsi" w:eastAsiaTheme="majorEastAsia" w:hAnsiTheme="majorHAnsi" w:cstheme="majorBidi"/>
          <w:b/>
          <w:bCs/>
          <w:vanish/>
        </w:rPr>
      </w:pPr>
      <w:bookmarkStart w:id="15" w:name="_Toc494374294"/>
      <w:bookmarkStart w:id="16" w:name="_Toc494374323"/>
      <w:bookmarkStart w:id="17" w:name="_Toc494375382"/>
      <w:bookmarkStart w:id="18" w:name="_Toc494479318"/>
      <w:bookmarkStart w:id="19" w:name="_Toc494479351"/>
      <w:bookmarkStart w:id="20" w:name="_Toc494481720"/>
      <w:bookmarkStart w:id="21" w:name="_Toc494481878"/>
      <w:bookmarkEnd w:id="15"/>
      <w:bookmarkEnd w:id="16"/>
      <w:bookmarkEnd w:id="17"/>
      <w:bookmarkEnd w:id="18"/>
      <w:bookmarkEnd w:id="19"/>
      <w:bookmarkEnd w:id="20"/>
      <w:bookmarkEnd w:id="21"/>
    </w:p>
    <w:p w14:paraId="49C9E565" w14:textId="77777777" w:rsidR="00CF151D" w:rsidRPr="00CF151D" w:rsidRDefault="00CF151D" w:rsidP="00523FEE">
      <w:pPr>
        <w:pStyle w:val="ListParagraph"/>
        <w:keepNext/>
        <w:keepLines/>
        <w:numPr>
          <w:ilvl w:val="1"/>
          <w:numId w:val="20"/>
        </w:numPr>
        <w:contextualSpacing w:val="0"/>
        <w:outlineLvl w:val="2"/>
        <w:rPr>
          <w:rFonts w:asciiTheme="majorHAnsi" w:eastAsiaTheme="majorEastAsia" w:hAnsiTheme="majorHAnsi" w:cstheme="majorBidi"/>
          <w:b/>
          <w:bCs/>
          <w:vanish/>
        </w:rPr>
      </w:pPr>
      <w:bookmarkStart w:id="22" w:name="_Toc494374295"/>
      <w:bookmarkStart w:id="23" w:name="_Toc494374324"/>
      <w:bookmarkStart w:id="24" w:name="_Toc494375383"/>
      <w:bookmarkStart w:id="25" w:name="_Toc494479319"/>
      <w:bookmarkStart w:id="26" w:name="_Toc494479352"/>
      <w:bookmarkStart w:id="27" w:name="_Toc494481721"/>
      <w:bookmarkStart w:id="28" w:name="_Toc494481879"/>
      <w:bookmarkEnd w:id="22"/>
      <w:bookmarkEnd w:id="23"/>
      <w:bookmarkEnd w:id="24"/>
      <w:bookmarkEnd w:id="25"/>
      <w:bookmarkEnd w:id="26"/>
      <w:bookmarkEnd w:id="27"/>
      <w:bookmarkEnd w:id="28"/>
    </w:p>
    <w:p w14:paraId="0D3F1F61" w14:textId="76D7A460" w:rsidR="003A4825" w:rsidRDefault="003A4825" w:rsidP="00523FEE">
      <w:pPr>
        <w:pStyle w:val="Heading3"/>
        <w:numPr>
          <w:ilvl w:val="2"/>
          <w:numId w:val="20"/>
        </w:numPr>
      </w:pPr>
      <w:bookmarkStart w:id="29" w:name="_Toc494481880"/>
      <w:r>
        <w:t xml:space="preserve">Understanding </w:t>
      </w:r>
      <w:r w:rsidR="00CF151D">
        <w:t>Core Audio Modification</w:t>
      </w:r>
      <w:bookmarkEnd w:id="29"/>
      <w:r w:rsidR="00CF151D">
        <w:t xml:space="preserve"> </w:t>
      </w:r>
    </w:p>
    <w:p w14:paraId="782357D0" w14:textId="7C829CAC" w:rsidR="001E30C7" w:rsidRDefault="001E30C7" w:rsidP="001E30C7">
      <w:pPr>
        <w:spacing w:after="240" w:line="240" w:lineRule="auto"/>
        <w:ind w:left="851" w:firstLine="0"/>
      </w:pPr>
      <w:r>
        <w:t>The</w:t>
      </w:r>
      <w:r w:rsidR="00D77506">
        <w:t xml:space="preserve"> original core audio sample program </w:t>
      </w:r>
      <w:r w:rsidR="008A3294">
        <w:t xml:space="preserve">can be </w:t>
      </w:r>
      <w:r w:rsidR="00D77506">
        <w:t xml:space="preserve">downloaded at </w:t>
      </w:r>
      <w:r>
        <w:t>codeproject</w:t>
      </w:r>
      <w:r w:rsidR="00CC2EF6">
        <w:rPr>
          <w:vertAlign w:val="superscript"/>
        </w:rPr>
        <w:t>3</w:t>
      </w:r>
      <w:r w:rsidR="00D77506">
        <w:t>.</w:t>
      </w:r>
      <w:r w:rsidR="008A3294">
        <w:t xml:space="preserve"> </w:t>
      </w:r>
      <w:r w:rsidR="00CF151D">
        <w:t xml:space="preserve">The original project has been tested to work </w:t>
      </w:r>
      <w:r w:rsidR="008A3294">
        <w:t>on Window 7 and Window 10.</w:t>
      </w:r>
    </w:p>
    <w:p w14:paraId="10629771" w14:textId="003A4A02" w:rsidR="00CF151D" w:rsidRDefault="003E4F06" w:rsidP="003E4F06">
      <w:pPr>
        <w:spacing w:after="240" w:line="240" w:lineRule="auto"/>
        <w:ind w:left="851" w:firstLine="0"/>
      </w:pPr>
      <w:r>
        <w:t>To</w:t>
      </w:r>
      <w:r w:rsidR="001E30C7">
        <w:t xml:space="preserve"> original program was modified</w:t>
      </w:r>
      <w:r>
        <w:t xml:space="preserve"> to include</w:t>
      </w:r>
      <w:r w:rsidR="00CF151D">
        <w:t xml:space="preserve"> 3 </w:t>
      </w:r>
      <w:r>
        <w:t>functions</w:t>
      </w:r>
      <w:r w:rsidR="00CF151D">
        <w:t>:</w:t>
      </w:r>
      <w:r w:rsidR="00131ECF" w:rsidRPr="00131ECF">
        <w:rPr>
          <w:b/>
          <w:noProof/>
          <w:lang w:val="en-SG"/>
        </w:rPr>
        <w:t xml:space="preserve"> </w:t>
      </w:r>
    </w:p>
    <w:p w14:paraId="5AA4F9B9" w14:textId="320B0D22" w:rsidR="0054347D" w:rsidRPr="0054347D" w:rsidRDefault="001E30C7" w:rsidP="00523FEE">
      <w:pPr>
        <w:pStyle w:val="ListParagraph"/>
        <w:numPr>
          <w:ilvl w:val="0"/>
          <w:numId w:val="21"/>
        </w:numPr>
        <w:spacing w:after="240" w:line="240" w:lineRule="auto"/>
        <w:rPr>
          <w:b/>
          <w:noProof/>
          <w:lang w:val="en-SG"/>
        </w:rPr>
      </w:pPr>
      <w:r>
        <w:t xml:space="preserve">A simple user interface </w:t>
      </w:r>
      <w:r w:rsidR="003E4F06">
        <w:t>to allow user to modify the COM port number and process name.</w:t>
      </w:r>
      <w:r w:rsidR="00131ECF" w:rsidRPr="0054347D">
        <w:rPr>
          <w:b/>
          <w:noProof/>
          <w:lang w:val="en-SG"/>
        </w:rPr>
        <w:t xml:space="preserve"> </w:t>
      </w:r>
    </w:p>
    <w:p w14:paraId="45A38D17" w14:textId="106E3114" w:rsidR="003E4F06" w:rsidRDefault="003E4F06" w:rsidP="00523FEE">
      <w:pPr>
        <w:pStyle w:val="ListParagraph"/>
        <w:numPr>
          <w:ilvl w:val="0"/>
          <w:numId w:val="21"/>
        </w:numPr>
        <w:spacing w:after="240" w:line="240" w:lineRule="auto"/>
      </w:pPr>
      <w:r>
        <w:t>Communication to COM port, so that message can be send out.</w:t>
      </w:r>
    </w:p>
    <w:p w14:paraId="0E557E72" w14:textId="63FB0881" w:rsidR="003E4F06" w:rsidRDefault="003E4F06" w:rsidP="00523FEE">
      <w:pPr>
        <w:pStyle w:val="ListParagraph"/>
        <w:numPr>
          <w:ilvl w:val="0"/>
          <w:numId w:val="21"/>
        </w:numPr>
        <w:spacing w:after="240" w:line="240" w:lineRule="auto"/>
      </w:pPr>
      <w:r>
        <w:t>Process checking, to check whether process is currently running.</w:t>
      </w:r>
      <w:r w:rsidR="00131ECF" w:rsidRPr="00131ECF">
        <w:rPr>
          <w:noProof/>
        </w:rPr>
        <w:t xml:space="preserve"> </w:t>
      </w:r>
    </w:p>
    <w:p w14:paraId="744E90F2" w14:textId="5A12FC2D" w:rsidR="0054347D" w:rsidRDefault="00AE782A" w:rsidP="0054347D">
      <w:pPr>
        <w:spacing w:after="240" w:line="240" w:lineRule="auto"/>
        <w:ind w:left="851" w:firstLine="0"/>
        <w:jc w:val="center"/>
      </w:pPr>
      <w:r>
        <w:rPr>
          <w:noProof/>
        </w:rPr>
        <mc:AlternateContent>
          <mc:Choice Requires="wps">
            <w:drawing>
              <wp:anchor distT="45720" distB="45720" distL="114300" distR="114300" simplePos="0" relativeHeight="251702272" behindDoc="0" locked="0" layoutInCell="1" allowOverlap="1" wp14:anchorId="0841805D" wp14:editId="2401C2C4">
                <wp:simplePos x="0" y="0"/>
                <wp:positionH relativeFrom="column">
                  <wp:posOffset>3557708</wp:posOffset>
                </wp:positionH>
                <wp:positionV relativeFrom="paragraph">
                  <wp:posOffset>1421546</wp:posOffset>
                </wp:positionV>
                <wp:extent cx="223904" cy="27876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904" cy="278765"/>
                        </a:xfrm>
                        <a:prstGeom prst="rect">
                          <a:avLst/>
                        </a:prstGeom>
                        <a:noFill/>
                        <a:ln w="9525">
                          <a:noFill/>
                          <a:miter lim="800000"/>
                          <a:headEnd/>
                          <a:tailEnd/>
                        </a:ln>
                      </wps:spPr>
                      <wps:txbx>
                        <w:txbxContent>
                          <w:p w14:paraId="28F1C663" w14:textId="7F5CD328" w:rsidR="00614DFB" w:rsidRPr="00AE782A" w:rsidRDefault="00614DFB" w:rsidP="00AE782A">
                            <w:pPr>
                              <w:pStyle w:val="Bibliography"/>
                              <w:rPr>
                                <w:b/>
                                <w:lang w:val="en-SG"/>
                              </w:rPr>
                            </w:pPr>
                            <w:r w:rsidRPr="00AE782A">
                              <w:rPr>
                                <w:b/>
                                <w:lang w:val="en-SG"/>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41805D" id="_x0000_t202" coordsize="21600,21600" o:spt="202" path="m,l,21600r21600,l21600,xe">
                <v:stroke joinstyle="miter"/>
                <v:path gradientshapeok="t" o:connecttype="rect"/>
              </v:shapetype>
              <v:shape id="Text Box 2" o:spid="_x0000_s1026" type="#_x0000_t202" style="position:absolute;left:0;text-align:left;margin-left:280.15pt;margin-top:111.95pt;width:17.65pt;height:21.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" filled="f" stroked="f">
                <v:textbox>
                  <w:txbxContent>
                    <w:p w14:paraId="28F1C663" w14:textId="7F5CD328" w:rsidR="00614DFB" w:rsidRPr="00AE782A" w:rsidRDefault="00614DFB" w:rsidP="00AE782A">
                      <w:pPr>
                        <w:pStyle w:val="Bibliography"/>
                        <w:rPr>
                          <w:b/>
                          <w:lang w:val="en-SG"/>
                        </w:rPr>
                      </w:pPr>
                      <w:r w:rsidRPr="00AE782A">
                        <w:rPr>
                          <w:b/>
                          <w:lang w:val="en-SG"/>
                        </w:rPr>
                        <w:t>5</w:t>
                      </w:r>
                    </w:p>
                  </w:txbxContent>
                </v:textbox>
              </v:shape>
            </w:pict>
          </mc:Fallback>
        </mc:AlternateContent>
      </w:r>
      <w:r>
        <w:rPr>
          <w:noProof/>
        </w:rPr>
        <mc:AlternateContent>
          <mc:Choice Requires="wps">
            <w:drawing>
              <wp:anchor distT="45720" distB="45720" distL="114300" distR="114300" simplePos="0" relativeHeight="251704320" behindDoc="0" locked="0" layoutInCell="1" allowOverlap="1" wp14:anchorId="4F8462B0" wp14:editId="6C6D2B81">
                <wp:simplePos x="0" y="0"/>
                <wp:positionH relativeFrom="column">
                  <wp:posOffset>4260797</wp:posOffset>
                </wp:positionH>
                <wp:positionV relativeFrom="paragraph">
                  <wp:posOffset>1425388</wp:posOffset>
                </wp:positionV>
                <wp:extent cx="257415" cy="278765"/>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15" cy="278765"/>
                        </a:xfrm>
                        <a:prstGeom prst="rect">
                          <a:avLst/>
                        </a:prstGeom>
                        <a:noFill/>
                        <a:ln w="9525">
                          <a:noFill/>
                          <a:miter lim="800000"/>
                          <a:headEnd/>
                          <a:tailEnd/>
                        </a:ln>
                      </wps:spPr>
                      <wps:txbx>
                        <w:txbxContent>
                          <w:p w14:paraId="2F12A7CC" w14:textId="0C53DB8B" w:rsidR="00614DFB" w:rsidRPr="00AE782A" w:rsidRDefault="00614DFB" w:rsidP="00AE782A">
                            <w:pPr>
                              <w:pStyle w:val="Bibliography"/>
                              <w:rPr>
                                <w:b/>
                                <w:lang w:val="en-SG"/>
                              </w:rPr>
                            </w:pPr>
                            <w:r w:rsidRPr="00AE782A">
                              <w:rPr>
                                <w:b/>
                                <w:lang w:val="en-SG"/>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462B0" id="_x0000_s1027" type="#_x0000_t202" style="position:absolute;left:0;text-align:left;margin-left:335.5pt;margin-top:112.25pt;width:20.25pt;height:21.9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" filled="f" stroked="f">
                <v:textbox>
                  <w:txbxContent>
                    <w:p w14:paraId="2F12A7CC" w14:textId="0C53DB8B" w:rsidR="00614DFB" w:rsidRPr="00AE782A" w:rsidRDefault="00614DFB" w:rsidP="00AE782A">
                      <w:pPr>
                        <w:pStyle w:val="Bibliography"/>
                        <w:rPr>
                          <w:b/>
                          <w:lang w:val="en-SG"/>
                        </w:rPr>
                      </w:pPr>
                      <w:r w:rsidRPr="00AE782A">
                        <w:rPr>
                          <w:b/>
                          <w:lang w:val="en-SG"/>
                        </w:rPr>
                        <w:t>6</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703C5F47" wp14:editId="5549376F">
                <wp:simplePos x="0" y="0"/>
                <wp:positionH relativeFrom="column">
                  <wp:posOffset>4260797</wp:posOffset>
                </wp:positionH>
                <wp:positionV relativeFrom="paragraph">
                  <wp:posOffset>226679</wp:posOffset>
                </wp:positionV>
                <wp:extent cx="231588" cy="27876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88" cy="278765"/>
                        </a:xfrm>
                        <a:prstGeom prst="rect">
                          <a:avLst/>
                        </a:prstGeom>
                        <a:noFill/>
                        <a:ln w="9525">
                          <a:noFill/>
                          <a:miter lim="800000"/>
                          <a:headEnd/>
                          <a:tailEnd/>
                        </a:ln>
                      </wps:spPr>
                      <wps:txbx>
                        <w:txbxContent>
                          <w:p w14:paraId="116A9AE8" w14:textId="73A7E7F6" w:rsidR="00614DFB" w:rsidRPr="00AE782A" w:rsidRDefault="00614DFB" w:rsidP="00AE782A">
                            <w:pPr>
                              <w:pStyle w:val="Bibliography"/>
                              <w:rPr>
                                <w:b/>
                                <w:lang w:val="en-SG"/>
                              </w:rPr>
                            </w:pPr>
                            <w:r w:rsidRPr="00AE782A">
                              <w:rPr>
                                <w:b/>
                                <w:lang w:val="en-SG"/>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C5F47" id="_x0000_s1028" type="#_x0000_t202" style="position:absolute;left:0;text-align:left;margin-left:335.5pt;margin-top:17.85pt;width:18.25pt;height:2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" filled="f" stroked="f">
                <v:textbox>
                  <w:txbxContent>
                    <w:p w14:paraId="116A9AE8" w14:textId="73A7E7F6" w:rsidR="00614DFB" w:rsidRPr="00AE782A" w:rsidRDefault="00614DFB" w:rsidP="00AE782A">
                      <w:pPr>
                        <w:pStyle w:val="Bibliography"/>
                        <w:rPr>
                          <w:b/>
                          <w:lang w:val="en-SG"/>
                        </w:rPr>
                      </w:pPr>
                      <w:r w:rsidRPr="00AE782A">
                        <w:rPr>
                          <w:b/>
                          <w:lang w:val="en-SG"/>
                        </w:rPr>
                        <w:t>1</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199DBFF2" wp14:editId="5513B397">
                <wp:simplePos x="0" y="0"/>
                <wp:positionH relativeFrom="column">
                  <wp:posOffset>4337637</wp:posOffset>
                </wp:positionH>
                <wp:positionV relativeFrom="paragraph">
                  <wp:posOffset>937452</wp:posOffset>
                </wp:positionV>
                <wp:extent cx="212378" cy="278765"/>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378" cy="278765"/>
                        </a:xfrm>
                        <a:prstGeom prst="rect">
                          <a:avLst/>
                        </a:prstGeom>
                        <a:noFill/>
                        <a:ln w="9525">
                          <a:noFill/>
                          <a:miter lim="800000"/>
                          <a:headEnd/>
                          <a:tailEnd/>
                        </a:ln>
                      </wps:spPr>
                      <wps:txbx>
                        <w:txbxContent>
                          <w:p w14:paraId="429F1796" w14:textId="77777777" w:rsidR="00614DFB" w:rsidRPr="00AE782A" w:rsidRDefault="00614DFB" w:rsidP="00AE782A">
                            <w:pPr>
                              <w:pStyle w:val="Bibliography"/>
                              <w:rPr>
                                <w:b/>
                                <w:lang w:val="en-SG"/>
                              </w:rPr>
                            </w:pPr>
                            <w:r w:rsidRPr="00AE782A">
                              <w:rPr>
                                <w:b/>
                                <w:lang w:val="en-SG"/>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DBFF2" id="_x0000_s1029" type="#_x0000_t202" style="position:absolute;left:0;text-align:left;margin-left:341.55pt;margin-top:73.8pt;width:16.7pt;height:21.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" filled="f" stroked="f">
                <v:textbox>
                  <w:txbxContent>
                    <w:p w14:paraId="429F1796" w14:textId="77777777" w:rsidR="00614DFB" w:rsidRPr="00AE782A" w:rsidRDefault="00614DFB" w:rsidP="00AE782A">
                      <w:pPr>
                        <w:pStyle w:val="Bibliography"/>
                        <w:rPr>
                          <w:b/>
                          <w:lang w:val="en-SG"/>
                        </w:rPr>
                      </w:pPr>
                      <w:r w:rsidRPr="00AE782A">
                        <w:rPr>
                          <w:b/>
                          <w:lang w:val="en-SG"/>
                        </w:rPr>
                        <w:t>3</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3777D8EC" wp14:editId="39E6F052">
                <wp:simplePos x="0" y="0"/>
                <wp:positionH relativeFrom="column">
                  <wp:posOffset>3576918</wp:posOffset>
                </wp:positionH>
                <wp:positionV relativeFrom="paragraph">
                  <wp:posOffset>1125711</wp:posOffset>
                </wp:positionV>
                <wp:extent cx="257415" cy="278765"/>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15" cy="278765"/>
                        </a:xfrm>
                        <a:prstGeom prst="rect">
                          <a:avLst/>
                        </a:prstGeom>
                        <a:noFill/>
                        <a:ln w="9525">
                          <a:noFill/>
                          <a:miter lim="800000"/>
                          <a:headEnd/>
                          <a:tailEnd/>
                        </a:ln>
                      </wps:spPr>
                      <wps:txbx>
                        <w:txbxContent>
                          <w:p w14:paraId="36F3F4E2" w14:textId="13527F29" w:rsidR="00614DFB" w:rsidRPr="00AE782A" w:rsidRDefault="00614DFB" w:rsidP="00AE782A">
                            <w:pPr>
                              <w:pStyle w:val="Bibliography"/>
                              <w:rPr>
                                <w:b/>
                                <w:lang w:val="en-SG"/>
                              </w:rPr>
                            </w:pPr>
                            <w:r w:rsidRPr="00AE782A">
                              <w:rPr>
                                <w:b/>
                                <w:lang w:val="en-SG"/>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7D8EC" id="_x0000_s1030" type="#_x0000_t202" style="position:absolute;left:0;text-align:left;margin-left:281.65pt;margin-top:88.65pt;width:20.25pt;height:21.9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" filled="f" stroked="f">
                <v:textbox>
                  <w:txbxContent>
                    <w:p w14:paraId="36F3F4E2" w14:textId="13527F29" w:rsidR="00614DFB" w:rsidRPr="00AE782A" w:rsidRDefault="00614DFB" w:rsidP="00AE782A">
                      <w:pPr>
                        <w:pStyle w:val="Bibliography"/>
                        <w:rPr>
                          <w:b/>
                          <w:lang w:val="en-SG"/>
                        </w:rPr>
                      </w:pPr>
                      <w:r w:rsidRPr="00AE782A">
                        <w:rPr>
                          <w:b/>
                          <w:lang w:val="en-SG"/>
                        </w:rPr>
                        <w:t>4</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2743B36A" wp14:editId="721090C7">
                <wp:simplePos x="0" y="0"/>
                <wp:positionH relativeFrom="column">
                  <wp:posOffset>3669697</wp:posOffset>
                </wp:positionH>
                <wp:positionV relativeFrom="paragraph">
                  <wp:posOffset>756285</wp:posOffset>
                </wp:positionV>
                <wp:extent cx="222629" cy="278765"/>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29" cy="278765"/>
                        </a:xfrm>
                        <a:prstGeom prst="rect">
                          <a:avLst/>
                        </a:prstGeom>
                        <a:noFill/>
                        <a:ln w="9525">
                          <a:noFill/>
                          <a:miter lim="800000"/>
                          <a:headEnd/>
                          <a:tailEnd/>
                        </a:ln>
                      </wps:spPr>
                      <wps:txbx>
                        <w:txbxContent>
                          <w:p w14:paraId="12D6F461" w14:textId="17767393" w:rsidR="00614DFB" w:rsidRPr="00AE782A" w:rsidRDefault="00614DFB" w:rsidP="00AE782A">
                            <w:pPr>
                              <w:pStyle w:val="Bibliography"/>
                              <w:rPr>
                                <w:b/>
                                <w:lang w:val="en-SG"/>
                              </w:rPr>
                            </w:pPr>
                            <w:r w:rsidRPr="00AE782A">
                              <w:rPr>
                                <w:b/>
                                <w:lang w:val="en-SG"/>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3B36A" id="_x0000_s1031" type="#_x0000_t202" style="position:absolute;left:0;text-align:left;margin-left:288.95pt;margin-top:59.55pt;width:17.55pt;height:21.9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" filled="f" stroked="f">
                <v:textbox>
                  <w:txbxContent>
                    <w:p w14:paraId="12D6F461" w14:textId="17767393" w:rsidR="00614DFB" w:rsidRPr="00AE782A" w:rsidRDefault="00614DFB" w:rsidP="00AE782A">
                      <w:pPr>
                        <w:pStyle w:val="Bibliography"/>
                        <w:rPr>
                          <w:b/>
                          <w:lang w:val="en-SG"/>
                        </w:rPr>
                      </w:pPr>
                      <w:r w:rsidRPr="00AE782A">
                        <w:rPr>
                          <w:b/>
                          <w:lang w:val="en-SG"/>
                        </w:rPr>
                        <w:t>2</w:t>
                      </w:r>
                    </w:p>
                  </w:txbxContent>
                </v:textbox>
              </v:shape>
            </w:pict>
          </mc:Fallback>
        </mc:AlternateContent>
      </w:r>
      <w:r w:rsidR="0054347D">
        <w:rPr>
          <w:noProof/>
        </w:rPr>
        <mc:AlternateContent>
          <mc:Choice Requires="wps">
            <w:drawing>
              <wp:anchor distT="0" distB="0" distL="114300" distR="114300" simplePos="0" relativeHeight="251680768" behindDoc="0" locked="0" layoutInCell="1" allowOverlap="1" wp14:anchorId="1CA50053" wp14:editId="01796D8B">
                <wp:simplePos x="0" y="0"/>
                <wp:positionH relativeFrom="column">
                  <wp:posOffset>3629383</wp:posOffset>
                </wp:positionH>
                <wp:positionV relativeFrom="paragraph">
                  <wp:posOffset>1183480</wp:posOffset>
                </wp:positionV>
                <wp:extent cx="178067" cy="173254"/>
                <wp:effectExtent l="0" t="0" r="12700" b="17780"/>
                <wp:wrapNone/>
                <wp:docPr id="44" name="Oval 44"/>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AC203"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50053" id="Oval 44" o:spid="_x0000_s1032" style="position:absolute;left:0;text-align:left;margin-left:285.8pt;margin-top:93.2pt;width:14pt;height:1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" fillcolor="red" strokecolor="black [3213]" strokeweight="1pt">
                <v:stroke joinstyle="miter"/>
                <v:textbox>
                  <w:txbxContent>
                    <w:p w14:paraId="266AC203"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mc:AlternateContent>
          <mc:Choice Requires="wps">
            <w:drawing>
              <wp:anchor distT="0" distB="0" distL="114300" distR="114300" simplePos="0" relativeHeight="251695104" behindDoc="0" locked="0" layoutInCell="1" allowOverlap="1" wp14:anchorId="29D68FF5" wp14:editId="2818DE7D">
                <wp:simplePos x="0" y="0"/>
                <wp:positionH relativeFrom="column">
                  <wp:posOffset>4315492</wp:posOffset>
                </wp:positionH>
                <wp:positionV relativeFrom="paragraph">
                  <wp:posOffset>1484630</wp:posOffset>
                </wp:positionV>
                <wp:extent cx="178067" cy="173254"/>
                <wp:effectExtent l="0" t="0" r="12700" b="17780"/>
                <wp:wrapNone/>
                <wp:docPr id="53" name="Oval 53"/>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D7197"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D68FF5" id="Oval 53" o:spid="_x0000_s1033" style="position:absolute;left:0;text-align:left;margin-left:339.8pt;margin-top:116.9pt;width:14pt;height:13.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" fillcolor="red" strokecolor="black [3213]" strokeweight="1pt">
                <v:stroke joinstyle="miter"/>
                <v:textbox>
                  <w:txbxContent>
                    <w:p w14:paraId="7EFD7197"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mc:AlternateContent>
          <mc:Choice Requires="wps">
            <w:drawing>
              <wp:anchor distT="0" distB="0" distL="114300" distR="114300" simplePos="0" relativeHeight="251693056" behindDoc="0" locked="0" layoutInCell="1" allowOverlap="1" wp14:anchorId="1B3E8493" wp14:editId="61178AD4">
                <wp:simplePos x="0" y="0"/>
                <wp:positionH relativeFrom="column">
                  <wp:posOffset>3602990</wp:posOffset>
                </wp:positionH>
                <wp:positionV relativeFrom="paragraph">
                  <wp:posOffset>1470692</wp:posOffset>
                </wp:positionV>
                <wp:extent cx="178067" cy="173254"/>
                <wp:effectExtent l="0" t="0" r="12700" b="17780"/>
                <wp:wrapNone/>
                <wp:docPr id="52" name="Oval 52"/>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C9EEB"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E8493" id="Oval 52" o:spid="_x0000_s1034" style="position:absolute;left:0;text-align:left;margin-left:283.7pt;margin-top:115.8pt;width:14pt;height:13.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" fillcolor="red" strokecolor="black [3213]" strokeweight="1pt">
                <v:stroke joinstyle="miter"/>
                <v:textbox>
                  <w:txbxContent>
                    <w:p w14:paraId="730C9EEB"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mc:AlternateContent>
          <mc:Choice Requires="wps">
            <w:drawing>
              <wp:anchor distT="0" distB="0" distL="114300" distR="114300" simplePos="0" relativeHeight="251678720" behindDoc="0" locked="0" layoutInCell="1" allowOverlap="1" wp14:anchorId="1B411D52" wp14:editId="534D6333">
                <wp:simplePos x="0" y="0"/>
                <wp:positionH relativeFrom="column">
                  <wp:posOffset>4374354</wp:posOffset>
                </wp:positionH>
                <wp:positionV relativeFrom="paragraph">
                  <wp:posOffset>987137</wp:posOffset>
                </wp:positionV>
                <wp:extent cx="178067" cy="173254"/>
                <wp:effectExtent l="0" t="0" r="12700" b="17780"/>
                <wp:wrapNone/>
                <wp:docPr id="43" name="Oval 43"/>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B6199" w14:textId="03931B38" w:rsidR="00614DFB" w:rsidRPr="003E4F06" w:rsidRDefault="00614DFB" w:rsidP="003E4F06">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11D52" id="Oval 43" o:spid="_x0000_s1035" style="position:absolute;left:0;text-align:left;margin-left:344.45pt;margin-top:77.75pt;width:14pt;height:1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" fillcolor="red" strokecolor="black [3213]" strokeweight="1pt">
                <v:stroke joinstyle="miter"/>
                <v:textbox>
                  <w:txbxContent>
                    <w:p w14:paraId="682B6199" w14:textId="03931B38" w:rsidR="00614DFB" w:rsidRPr="003E4F06" w:rsidRDefault="00614DFB" w:rsidP="003E4F06">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mc:AlternateContent>
          <mc:Choice Requires="wps">
            <w:drawing>
              <wp:anchor distT="0" distB="0" distL="114300" distR="114300" simplePos="0" relativeHeight="251699200" behindDoc="0" locked="0" layoutInCell="1" allowOverlap="1" wp14:anchorId="61D97D41" wp14:editId="430131A6">
                <wp:simplePos x="0" y="0"/>
                <wp:positionH relativeFrom="column">
                  <wp:posOffset>3713277</wp:posOffset>
                </wp:positionH>
                <wp:positionV relativeFrom="paragraph">
                  <wp:posOffset>815153</wp:posOffset>
                </wp:positionV>
                <wp:extent cx="178067" cy="173254"/>
                <wp:effectExtent l="0" t="0" r="12700" b="17780"/>
                <wp:wrapNone/>
                <wp:docPr id="56" name="Oval 56"/>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D8117" w14:textId="77777777" w:rsidR="00614DFB" w:rsidRPr="003E4F06" w:rsidRDefault="00614DFB" w:rsidP="0054347D">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D97D41" id="Oval 56" o:spid="_x0000_s1036" style="position:absolute;left:0;text-align:left;margin-left:292.4pt;margin-top:64.2pt;width:14pt;height:13.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" fillcolor="red" strokecolor="black [3213]" strokeweight="1pt">
                <v:stroke joinstyle="miter"/>
                <v:textbox>
                  <w:txbxContent>
                    <w:p w14:paraId="7BBD8117" w14:textId="77777777" w:rsidR="00614DFB" w:rsidRPr="003E4F06" w:rsidRDefault="00614DFB" w:rsidP="0054347D">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mc:AlternateContent>
          <mc:Choice Requires="wps">
            <w:drawing>
              <wp:anchor distT="0" distB="0" distL="114300" distR="114300" simplePos="0" relativeHeight="251683840" behindDoc="0" locked="0" layoutInCell="1" allowOverlap="1" wp14:anchorId="26BCECD1" wp14:editId="03F2EF52">
                <wp:simplePos x="0" y="0"/>
                <wp:positionH relativeFrom="column">
                  <wp:posOffset>4302850</wp:posOffset>
                </wp:positionH>
                <wp:positionV relativeFrom="paragraph">
                  <wp:posOffset>278493</wp:posOffset>
                </wp:positionV>
                <wp:extent cx="178067" cy="173254"/>
                <wp:effectExtent l="0" t="0" r="12700" b="17780"/>
                <wp:wrapNone/>
                <wp:docPr id="46" name="Oval 46"/>
                <wp:cNvGraphicFramePr/>
                <a:graphic xmlns:a="http://schemas.openxmlformats.org/drawingml/2006/main">
                  <a:graphicData uri="http://schemas.microsoft.com/office/word/2010/wordprocessingShape">
                    <wps:wsp>
                      <wps:cNvSpPr/>
                      <wps:spPr>
                        <a:xfrm>
                          <a:off x="0" y="0"/>
                          <a:ext cx="178067" cy="173254"/>
                        </a:xfrm>
                        <a:prstGeom prst="ellipse">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4C493"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CECD1" id="Oval 46" o:spid="_x0000_s1037" style="position:absolute;left:0;text-align:left;margin-left:338.8pt;margin-top:21.95pt;width:14pt;height:1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" fillcolor="red" strokecolor="black [3213]" strokeweight="1pt">
                <v:stroke joinstyle="miter"/>
                <v:textbox>
                  <w:txbxContent>
                    <w:p w14:paraId="21F4C493" w14:textId="77777777" w:rsidR="00614DFB" w:rsidRPr="003E4F06" w:rsidRDefault="00614DFB" w:rsidP="00131ECF">
                      <w:pPr>
                        <w:spacing w:line="240" w:lineRule="auto"/>
                        <w:ind w:firstLine="0"/>
                        <w:rPr>
                          <w:color w:val="000000" w:themeColor="text1"/>
                          <w:sz w:val="10"/>
                          <w:lang w:val="en-S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oval>
            </w:pict>
          </mc:Fallback>
        </mc:AlternateContent>
      </w:r>
      <w:r w:rsidR="0054347D">
        <w:rPr>
          <w:noProof/>
        </w:rPr>
        <w:drawing>
          <wp:inline distT="0" distB="0" distL="0" distR="0" wp14:anchorId="28173F65" wp14:editId="1EE7C3CF">
            <wp:extent cx="2722245" cy="25717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2245" cy="2571750"/>
                    </a:xfrm>
                    <a:prstGeom prst="rect">
                      <a:avLst/>
                    </a:prstGeom>
                  </pic:spPr>
                </pic:pic>
              </a:graphicData>
            </a:graphic>
          </wp:inline>
        </w:drawing>
      </w:r>
    </w:p>
    <w:p w14:paraId="3654830E" w14:textId="795C15B4" w:rsidR="0054347D" w:rsidRDefault="0054347D" w:rsidP="00523FEE">
      <w:pPr>
        <w:pStyle w:val="Heading3"/>
        <w:numPr>
          <w:ilvl w:val="2"/>
          <w:numId w:val="20"/>
        </w:numPr>
      </w:pPr>
      <w:bookmarkStart w:id="30" w:name="_Toc494481881"/>
      <w:r>
        <w:t xml:space="preserve">How </w:t>
      </w:r>
      <w:r w:rsidR="00C354AF">
        <w:t>to</w:t>
      </w:r>
      <w:r>
        <w:t xml:space="preserve"> </w:t>
      </w:r>
      <w:r w:rsidR="00C354AF">
        <w:t>Use</w:t>
      </w:r>
      <w:bookmarkEnd w:id="30"/>
    </w:p>
    <w:p w14:paraId="23ADD30C" w14:textId="488F1858" w:rsidR="0054347D" w:rsidRDefault="0054347D" w:rsidP="00523FEE">
      <w:pPr>
        <w:pStyle w:val="ListParagraph"/>
        <w:numPr>
          <w:ilvl w:val="0"/>
          <w:numId w:val="22"/>
        </w:numPr>
        <w:spacing w:line="276" w:lineRule="auto"/>
      </w:pPr>
      <w:r>
        <w:t>This is the volume mixer. When sound is detected on the system, green bar will fall and raise.</w:t>
      </w:r>
    </w:p>
    <w:p w14:paraId="34A5CC00" w14:textId="13F457C0" w:rsidR="0054347D" w:rsidRDefault="0054347D" w:rsidP="00523FEE">
      <w:pPr>
        <w:pStyle w:val="ListParagraph"/>
        <w:numPr>
          <w:ilvl w:val="0"/>
          <w:numId w:val="22"/>
        </w:numPr>
        <w:spacing w:line="276" w:lineRule="auto"/>
      </w:pPr>
      <w:r>
        <w:t xml:space="preserve">Input the process to be check. It is important to enter the process name without .exe extension. Go under Task Manager &gt; Details to find the name of the process. </w:t>
      </w:r>
      <w:r w:rsidR="00602FDA">
        <w:t>(</w:t>
      </w:r>
      <w:r w:rsidR="00602FDA" w:rsidRPr="00602FDA">
        <w:rPr>
          <w:sz w:val="22"/>
        </w:rPr>
        <w:t>Example</w:t>
      </w:r>
      <w:r w:rsidR="00602FDA">
        <w:t xml:space="preserve"> </w:t>
      </w:r>
      <w:r w:rsidR="00602FDA" w:rsidRPr="00602FDA">
        <w:rPr>
          <w:i/>
          <w:sz w:val="22"/>
        </w:rPr>
        <w:t>notepad.exe = notepad, chrome.exe = chrome, tms.exe = tms</w:t>
      </w:r>
      <w:r w:rsidR="00602FDA">
        <w:t>)</w:t>
      </w:r>
    </w:p>
    <w:p w14:paraId="1FD728E9" w14:textId="206C154B" w:rsidR="00602FDA" w:rsidRDefault="00602FDA" w:rsidP="00523FEE">
      <w:pPr>
        <w:pStyle w:val="ListParagraph"/>
        <w:numPr>
          <w:ilvl w:val="0"/>
          <w:numId w:val="22"/>
        </w:numPr>
        <w:spacing w:line="276" w:lineRule="auto"/>
      </w:pPr>
      <w:r>
        <w:lastRenderedPageBreak/>
        <w:t xml:space="preserve">Input the COM port no. of where the Arduino is connected. </w:t>
      </w:r>
      <w:r w:rsidRPr="00602FDA">
        <w:t>COM port no. can be found at Device Manager</w:t>
      </w:r>
      <w:r>
        <w:t>.</w:t>
      </w:r>
    </w:p>
    <w:p w14:paraId="6D79B430" w14:textId="6BBF5101" w:rsidR="00602FDA" w:rsidRPr="0054347D" w:rsidRDefault="00602FDA" w:rsidP="00523FEE">
      <w:pPr>
        <w:pStyle w:val="ListParagraph"/>
        <w:numPr>
          <w:ilvl w:val="0"/>
          <w:numId w:val="22"/>
        </w:numPr>
        <w:spacing w:line="276" w:lineRule="auto"/>
      </w:pPr>
      <w:r>
        <w:t>This shows the status information of Core Audio. There are 3 types of status;</w:t>
      </w:r>
    </w:p>
    <w:p w14:paraId="4CCF9A3C" w14:textId="5356A5C3" w:rsidR="00A811AF" w:rsidRDefault="00602FDA" w:rsidP="00523FEE">
      <w:pPr>
        <w:pStyle w:val="ListParagraph"/>
        <w:numPr>
          <w:ilvl w:val="0"/>
          <w:numId w:val="23"/>
        </w:numPr>
        <w:spacing w:line="240" w:lineRule="auto"/>
      </w:pPr>
      <w:r>
        <w:rPr>
          <w:i/>
        </w:rPr>
        <w:t>“</w:t>
      </w:r>
      <w:r w:rsidR="00A811AF" w:rsidRPr="00602FDA">
        <w:rPr>
          <w:i/>
        </w:rPr>
        <w:t>ERROR</w:t>
      </w:r>
      <w:r>
        <w:rPr>
          <w:i/>
        </w:rPr>
        <w:t>”</w:t>
      </w:r>
      <w:r>
        <w:t xml:space="preserve">: </w:t>
      </w:r>
      <w:r w:rsidR="00A811AF">
        <w:t>indicates that there is problem establishing connection with the COM port</w:t>
      </w:r>
    </w:p>
    <w:p w14:paraId="08B63AA5" w14:textId="1676BF60" w:rsidR="00A811AF" w:rsidRDefault="00A811AF" w:rsidP="00602FDA">
      <w:pPr>
        <w:spacing w:line="240" w:lineRule="auto"/>
        <w:ind w:left="1440"/>
      </w:pPr>
      <w:r>
        <w:rPr>
          <w:noProof/>
        </w:rPr>
        <w:drawing>
          <wp:inline distT="0" distB="0" distL="0" distR="0" wp14:anchorId="11A2CD5C" wp14:editId="44A460B9">
            <wp:extent cx="3113772" cy="300399"/>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4097" cy="306219"/>
                    </a:xfrm>
                    <a:prstGeom prst="rect">
                      <a:avLst/>
                    </a:prstGeom>
                  </pic:spPr>
                </pic:pic>
              </a:graphicData>
            </a:graphic>
          </wp:inline>
        </w:drawing>
      </w:r>
    </w:p>
    <w:p w14:paraId="64987441" w14:textId="3D794A18" w:rsidR="00A811AF" w:rsidRDefault="00602FDA" w:rsidP="00523FEE">
      <w:pPr>
        <w:pStyle w:val="ListParagraph"/>
        <w:numPr>
          <w:ilvl w:val="0"/>
          <w:numId w:val="23"/>
        </w:numPr>
        <w:spacing w:line="240" w:lineRule="auto"/>
      </w:pPr>
      <w:r>
        <w:rPr>
          <w:i/>
        </w:rPr>
        <w:t>“</w:t>
      </w:r>
      <w:r w:rsidR="00A811AF" w:rsidRPr="00602FDA">
        <w:rPr>
          <w:i/>
        </w:rPr>
        <w:t>SUCCESS</w:t>
      </w:r>
      <w:r>
        <w:rPr>
          <w:i/>
        </w:rPr>
        <w:t>”</w:t>
      </w:r>
      <w:r>
        <w:t xml:space="preserve">: </w:t>
      </w:r>
      <w:r w:rsidR="00A811AF">
        <w:t>indicates COM port connection is establish and message is send</w:t>
      </w:r>
    </w:p>
    <w:p w14:paraId="5F866B07" w14:textId="745B8F86" w:rsidR="00B05CFD" w:rsidRDefault="00A811AF" w:rsidP="00602FDA">
      <w:pPr>
        <w:spacing w:line="240" w:lineRule="auto"/>
        <w:ind w:left="1440"/>
      </w:pPr>
      <w:r>
        <w:rPr>
          <w:noProof/>
        </w:rPr>
        <w:drawing>
          <wp:inline distT="0" distB="0" distL="0" distR="0" wp14:anchorId="40CE18F0" wp14:editId="025ED3E3">
            <wp:extent cx="3113405" cy="2900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9761" cy="330704"/>
                    </a:xfrm>
                    <a:prstGeom prst="rect">
                      <a:avLst/>
                    </a:prstGeom>
                  </pic:spPr>
                </pic:pic>
              </a:graphicData>
            </a:graphic>
          </wp:inline>
        </w:drawing>
      </w:r>
    </w:p>
    <w:p w14:paraId="779DFEE3" w14:textId="1C8E9EE7" w:rsidR="00A811AF" w:rsidRDefault="00602FDA" w:rsidP="00523FEE">
      <w:pPr>
        <w:pStyle w:val="ListParagraph"/>
        <w:numPr>
          <w:ilvl w:val="0"/>
          <w:numId w:val="23"/>
        </w:numPr>
        <w:spacing w:line="240" w:lineRule="auto"/>
      </w:pPr>
      <w:r>
        <w:rPr>
          <w:i/>
        </w:rPr>
        <w:t>“</w:t>
      </w:r>
      <w:r w:rsidR="00A811AF" w:rsidRPr="00602FDA">
        <w:rPr>
          <w:i/>
        </w:rPr>
        <w:t>NO-PROC</w:t>
      </w:r>
      <w:r>
        <w:rPr>
          <w:i/>
        </w:rPr>
        <w:t>”</w:t>
      </w:r>
      <w:r>
        <w:t xml:space="preserve">: </w:t>
      </w:r>
      <w:r w:rsidR="00A811AF">
        <w:t>indicates that processes could not be found</w:t>
      </w:r>
    </w:p>
    <w:p w14:paraId="21F30178" w14:textId="0324B72D" w:rsidR="00B05CFD" w:rsidRDefault="00B05CFD" w:rsidP="00602FDA">
      <w:pPr>
        <w:spacing w:line="240" w:lineRule="auto"/>
        <w:ind w:left="1440"/>
      </w:pPr>
      <w:r>
        <w:rPr>
          <w:noProof/>
        </w:rPr>
        <w:drawing>
          <wp:inline distT="0" distB="0" distL="0" distR="0" wp14:anchorId="58FEDDAC" wp14:editId="7D0507EA">
            <wp:extent cx="3113405" cy="29528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3994" b="46004"/>
                    <a:stretch/>
                  </pic:blipFill>
                  <pic:spPr bwMode="auto">
                    <a:xfrm>
                      <a:off x="0" y="0"/>
                      <a:ext cx="3193603" cy="302895"/>
                    </a:xfrm>
                    <a:prstGeom prst="rect">
                      <a:avLst/>
                    </a:prstGeom>
                    <a:ln>
                      <a:noFill/>
                    </a:ln>
                    <a:extLst>
                      <a:ext uri="{53640926-AAD7-44D8-BBD7-CCE9431645EC}">
                        <a14:shadowObscured xmlns:a14="http://schemas.microsoft.com/office/drawing/2010/main"/>
                      </a:ext>
                    </a:extLst>
                  </pic:spPr>
                </pic:pic>
              </a:graphicData>
            </a:graphic>
          </wp:inline>
        </w:drawing>
      </w:r>
    </w:p>
    <w:p w14:paraId="3293E64E" w14:textId="1EB19404" w:rsidR="00602FDA" w:rsidRDefault="00602FDA" w:rsidP="00523FEE">
      <w:pPr>
        <w:pStyle w:val="ListParagraph"/>
        <w:numPr>
          <w:ilvl w:val="0"/>
          <w:numId w:val="22"/>
        </w:numPr>
        <w:spacing w:line="240" w:lineRule="auto"/>
      </w:pPr>
      <w:r>
        <w:t xml:space="preserve">Hide </w:t>
      </w:r>
      <w:r w:rsidR="005F231C">
        <w:t>m</w:t>
      </w:r>
      <w:r w:rsidR="005F231C" w:rsidRPr="005F231C">
        <w:t xml:space="preserve">inimize </w:t>
      </w:r>
      <w:r w:rsidR="005F231C">
        <w:t>Core Audio to tray</w:t>
      </w:r>
    </w:p>
    <w:p w14:paraId="12CBA24F" w14:textId="7E319D94" w:rsidR="005F231C" w:rsidRDefault="005F231C" w:rsidP="00523FEE">
      <w:pPr>
        <w:pStyle w:val="ListParagraph"/>
        <w:numPr>
          <w:ilvl w:val="0"/>
          <w:numId w:val="22"/>
        </w:numPr>
        <w:spacing w:line="240" w:lineRule="auto"/>
      </w:pPr>
      <w:r>
        <w:t>Save button updates the new values of COM Port and Process. User must RESTART for new values to take effect.</w:t>
      </w:r>
    </w:p>
    <w:p w14:paraId="50772356" w14:textId="77777777" w:rsidR="005F231C" w:rsidRDefault="005F231C" w:rsidP="005F231C">
      <w:pPr>
        <w:pStyle w:val="ListParagraph"/>
        <w:spacing w:line="240" w:lineRule="auto"/>
        <w:ind w:left="1440"/>
      </w:pPr>
    </w:p>
    <w:p w14:paraId="41D20D3C" w14:textId="0C91A261" w:rsidR="005F231C" w:rsidRDefault="006F770E" w:rsidP="00523FEE">
      <w:pPr>
        <w:pStyle w:val="Heading3"/>
        <w:numPr>
          <w:ilvl w:val="2"/>
          <w:numId w:val="20"/>
        </w:numPr>
      </w:pPr>
      <w:bookmarkStart w:id="31" w:name="_Toc494481882"/>
      <w:r>
        <w:t>Future</w:t>
      </w:r>
      <w:bookmarkEnd w:id="31"/>
      <w:r>
        <w:t xml:space="preserve"> </w:t>
      </w:r>
    </w:p>
    <w:p w14:paraId="6D836AB8" w14:textId="452A42EA" w:rsidR="006F770E" w:rsidRDefault="006F770E" w:rsidP="006F770E">
      <w:pPr>
        <w:pStyle w:val="ListParagraph"/>
        <w:spacing w:after="240" w:line="240" w:lineRule="auto"/>
        <w:ind w:left="851"/>
      </w:pPr>
      <w:r>
        <w:t>For future extension, the Core Audio progr</w:t>
      </w:r>
      <w:r w:rsidR="00523FEE">
        <w:t xml:space="preserve">am can be replaced with any </w:t>
      </w:r>
      <w:r>
        <w:t xml:space="preserve">program that has COM port function. The replacement </w:t>
      </w:r>
      <w:r w:rsidR="00523FEE">
        <w:t xml:space="preserve">should adhere or take into consideration the guideline </w:t>
      </w:r>
      <w:r>
        <w:t>to prevent compatibility issue with Arduino.</w:t>
      </w:r>
    </w:p>
    <w:p w14:paraId="795B681D" w14:textId="21487574" w:rsidR="006F770E" w:rsidRDefault="00523FEE" w:rsidP="00523FEE">
      <w:pPr>
        <w:pStyle w:val="ListParagraph"/>
        <w:numPr>
          <w:ilvl w:val="0"/>
          <w:numId w:val="24"/>
        </w:numPr>
        <w:spacing w:after="240" w:line="240" w:lineRule="auto"/>
      </w:pPr>
      <w:r>
        <w:t>Program should only send in ASCII format</w:t>
      </w:r>
    </w:p>
    <w:p w14:paraId="3A80D008" w14:textId="431BEAF6" w:rsidR="00523FEE" w:rsidRDefault="00523FEE" w:rsidP="00523FEE">
      <w:pPr>
        <w:pStyle w:val="ListParagraph"/>
        <w:numPr>
          <w:ilvl w:val="0"/>
          <w:numId w:val="24"/>
        </w:numPr>
        <w:spacing w:after="240" w:line="240" w:lineRule="auto"/>
      </w:pPr>
      <w:r>
        <w:t>To sound the alarm, program should send ASCII ‘1’</w:t>
      </w:r>
    </w:p>
    <w:p w14:paraId="2111C220" w14:textId="0023E063" w:rsidR="00523FEE" w:rsidRDefault="00523FEE" w:rsidP="00523FEE">
      <w:pPr>
        <w:pStyle w:val="ListParagraph"/>
        <w:numPr>
          <w:ilvl w:val="0"/>
          <w:numId w:val="24"/>
        </w:numPr>
        <w:spacing w:after="240" w:line="240" w:lineRule="auto"/>
      </w:pPr>
      <w:r>
        <w:t>To turn off alarm, program should send ASCII ‘0’</w:t>
      </w:r>
    </w:p>
    <w:p w14:paraId="7B63F247" w14:textId="56A92366" w:rsidR="00523FEE" w:rsidRDefault="00523FEE" w:rsidP="00523FEE">
      <w:pPr>
        <w:pStyle w:val="ListParagraph"/>
        <w:numPr>
          <w:ilvl w:val="0"/>
          <w:numId w:val="24"/>
        </w:numPr>
        <w:spacing w:after="240" w:line="240" w:lineRule="auto"/>
      </w:pPr>
      <w:r>
        <w:t>Alarm will always sound when serial availability is lost</w:t>
      </w:r>
    </w:p>
    <w:p w14:paraId="28C6BADA" w14:textId="548674A0" w:rsidR="002B2DA6" w:rsidRDefault="00BA5A84" w:rsidP="00BA5A84">
      <w:r>
        <w:br w:type="page"/>
      </w:r>
    </w:p>
    <w:p w14:paraId="12A6D924" w14:textId="21CBF4BE" w:rsidR="00EC2181" w:rsidRDefault="00EC2181" w:rsidP="00523FEE">
      <w:pPr>
        <w:pStyle w:val="Heading2"/>
        <w:numPr>
          <w:ilvl w:val="1"/>
          <w:numId w:val="11"/>
        </w:numPr>
      </w:pPr>
      <w:bookmarkStart w:id="32" w:name="_Toc494481883"/>
      <w:r>
        <w:lastRenderedPageBreak/>
        <w:t>Arduino Web Editor/IDE</w:t>
      </w:r>
      <w:bookmarkEnd w:id="32"/>
    </w:p>
    <w:p w14:paraId="3BD9E29D" w14:textId="77777777" w:rsidR="00AF404E" w:rsidRDefault="009F097F" w:rsidP="0021199D">
      <w:pPr>
        <w:spacing w:line="240" w:lineRule="auto"/>
        <w:ind w:left="720" w:firstLine="0"/>
      </w:pPr>
      <w:r>
        <w:t>Arduino Web Editor/IDE is needed to interface with the Arduino hardware. User can choose to use the Web Editor or IDE to load code onto the Arduino</w:t>
      </w:r>
      <w:r w:rsidR="00CA1BE8">
        <w:t xml:space="preserve">. </w:t>
      </w:r>
    </w:p>
    <w:p w14:paraId="7562FF05" w14:textId="77777777" w:rsidR="00AF404E" w:rsidRDefault="00AF404E" w:rsidP="0021199D">
      <w:pPr>
        <w:spacing w:line="240" w:lineRule="auto"/>
        <w:ind w:left="720" w:firstLine="0"/>
      </w:pPr>
    </w:p>
    <w:p w14:paraId="07873EDF" w14:textId="7BA8853B" w:rsidR="00AF404E" w:rsidRDefault="00AF404E" w:rsidP="00AF404E">
      <w:pPr>
        <w:spacing w:line="240" w:lineRule="auto"/>
        <w:ind w:left="720" w:firstLine="0"/>
      </w:pPr>
      <w:r w:rsidRPr="00AF404E">
        <w:t xml:space="preserve">Get the latest version from the </w:t>
      </w:r>
      <w:r>
        <w:t xml:space="preserve">Arduino </w:t>
      </w:r>
      <w:r w:rsidRPr="00AF404E">
        <w:t>download page</w:t>
      </w:r>
      <w:r>
        <w:rPr>
          <w:vertAlign w:val="superscript"/>
        </w:rPr>
        <w:t>4</w:t>
      </w:r>
      <w:r w:rsidRPr="00AF404E">
        <w:t xml:space="preserve">. You can choose between the Installer (.exe) and </w:t>
      </w:r>
      <w:r>
        <w:t>the Zip packages. It is suggested to</w:t>
      </w:r>
      <w:r w:rsidRPr="00AF404E">
        <w:t xml:space="preserve"> use the first one that installs directly everything you need to use the Arduino Software (IDE), including the drivers. With the Zip package you need to install the drivers manually. The Zip file is also useful if you want to create a portable installation.</w:t>
      </w:r>
      <w:r>
        <w:t xml:space="preserve"> </w:t>
      </w:r>
    </w:p>
    <w:p w14:paraId="0B0C2618" w14:textId="77777777" w:rsidR="00AF404E" w:rsidRDefault="00AF404E" w:rsidP="00AF404E">
      <w:pPr>
        <w:spacing w:line="240" w:lineRule="auto"/>
        <w:ind w:left="720" w:firstLine="0"/>
      </w:pPr>
    </w:p>
    <w:p w14:paraId="183A6442" w14:textId="2D535EE0" w:rsidR="0021199D" w:rsidRDefault="00AF404E" w:rsidP="00AF404E">
      <w:pPr>
        <w:spacing w:line="240" w:lineRule="auto"/>
        <w:ind w:left="720" w:firstLine="0"/>
      </w:pPr>
      <w:r>
        <w:t xml:space="preserve">To </w:t>
      </w:r>
      <w:r w:rsidR="00052DE0">
        <w:t>learn</w:t>
      </w:r>
      <w:r>
        <w:t xml:space="preserve"> more about</w:t>
      </w:r>
      <w:r w:rsidR="0021199D">
        <w:t xml:space="preserve"> Arduino</w:t>
      </w:r>
      <w:r>
        <w:t xml:space="preserve">, refer to their </w:t>
      </w:r>
      <w:r w:rsidR="0021199D">
        <w:t>official website</w:t>
      </w:r>
      <w:r w:rsidRPr="0021199D">
        <w:rPr>
          <w:vertAlign w:val="superscript"/>
        </w:rPr>
        <w:t>1</w:t>
      </w:r>
      <w:r w:rsidR="0021199D" w:rsidRPr="0021199D">
        <w:t>.</w:t>
      </w:r>
    </w:p>
    <w:p w14:paraId="04306FCC" w14:textId="403CBA02" w:rsidR="002B2DA6" w:rsidRDefault="002B2DA6" w:rsidP="002B2DA6">
      <w:pPr>
        <w:spacing w:line="240" w:lineRule="auto"/>
        <w:ind w:firstLine="0"/>
      </w:pPr>
    </w:p>
    <w:p w14:paraId="765A84D5" w14:textId="77777777" w:rsidR="005914F0" w:rsidRPr="005914F0" w:rsidRDefault="005914F0" w:rsidP="00523FEE">
      <w:pPr>
        <w:pStyle w:val="ListParagraph"/>
        <w:keepNext/>
        <w:keepLines/>
        <w:numPr>
          <w:ilvl w:val="0"/>
          <w:numId w:val="19"/>
        </w:numPr>
        <w:contextualSpacing w:val="0"/>
        <w:outlineLvl w:val="2"/>
        <w:rPr>
          <w:rFonts w:asciiTheme="majorHAnsi" w:eastAsiaTheme="majorEastAsia" w:hAnsiTheme="majorHAnsi" w:cstheme="majorBidi"/>
          <w:b/>
          <w:bCs/>
          <w:vanish/>
        </w:rPr>
      </w:pPr>
      <w:bookmarkStart w:id="33" w:name="_Toc494316325"/>
      <w:bookmarkStart w:id="34" w:name="_Toc494316361"/>
      <w:bookmarkStart w:id="35" w:name="_Toc494316390"/>
      <w:bookmarkStart w:id="36" w:name="_Toc494316447"/>
      <w:bookmarkStart w:id="37" w:name="_Toc494316480"/>
      <w:bookmarkStart w:id="38" w:name="_Toc494316605"/>
      <w:bookmarkStart w:id="39" w:name="_Toc494374300"/>
      <w:bookmarkStart w:id="40" w:name="_Toc494374329"/>
      <w:bookmarkStart w:id="41" w:name="_Toc494375388"/>
      <w:bookmarkStart w:id="42" w:name="_Toc494479324"/>
      <w:bookmarkStart w:id="43" w:name="_Toc494479357"/>
      <w:bookmarkStart w:id="44" w:name="_Toc494481726"/>
      <w:bookmarkStart w:id="45" w:name="_Toc494481884"/>
      <w:bookmarkEnd w:id="33"/>
      <w:bookmarkEnd w:id="34"/>
      <w:bookmarkEnd w:id="35"/>
      <w:bookmarkEnd w:id="36"/>
      <w:bookmarkEnd w:id="37"/>
      <w:bookmarkEnd w:id="38"/>
      <w:bookmarkEnd w:id="39"/>
      <w:bookmarkEnd w:id="40"/>
      <w:bookmarkEnd w:id="41"/>
      <w:bookmarkEnd w:id="42"/>
      <w:bookmarkEnd w:id="43"/>
      <w:bookmarkEnd w:id="44"/>
      <w:bookmarkEnd w:id="45"/>
    </w:p>
    <w:p w14:paraId="5F8643C6" w14:textId="77777777" w:rsidR="005914F0" w:rsidRPr="005914F0" w:rsidRDefault="005914F0" w:rsidP="00523FEE">
      <w:pPr>
        <w:pStyle w:val="ListParagraph"/>
        <w:keepNext/>
        <w:keepLines/>
        <w:numPr>
          <w:ilvl w:val="0"/>
          <w:numId w:val="19"/>
        </w:numPr>
        <w:contextualSpacing w:val="0"/>
        <w:outlineLvl w:val="2"/>
        <w:rPr>
          <w:rFonts w:asciiTheme="majorHAnsi" w:eastAsiaTheme="majorEastAsia" w:hAnsiTheme="majorHAnsi" w:cstheme="majorBidi"/>
          <w:b/>
          <w:bCs/>
          <w:vanish/>
        </w:rPr>
      </w:pPr>
      <w:bookmarkStart w:id="46" w:name="_Toc494316326"/>
      <w:bookmarkStart w:id="47" w:name="_Toc494316362"/>
      <w:bookmarkStart w:id="48" w:name="_Toc494316391"/>
      <w:bookmarkStart w:id="49" w:name="_Toc494316448"/>
      <w:bookmarkStart w:id="50" w:name="_Toc494316481"/>
      <w:bookmarkStart w:id="51" w:name="_Toc494316606"/>
      <w:bookmarkStart w:id="52" w:name="_Toc494374301"/>
      <w:bookmarkStart w:id="53" w:name="_Toc494374330"/>
      <w:bookmarkStart w:id="54" w:name="_Toc494375389"/>
      <w:bookmarkStart w:id="55" w:name="_Toc494479325"/>
      <w:bookmarkStart w:id="56" w:name="_Toc494479358"/>
      <w:bookmarkStart w:id="57" w:name="_Toc494481727"/>
      <w:bookmarkStart w:id="58" w:name="_Toc494481885"/>
      <w:bookmarkEnd w:id="46"/>
      <w:bookmarkEnd w:id="47"/>
      <w:bookmarkEnd w:id="48"/>
      <w:bookmarkEnd w:id="49"/>
      <w:bookmarkEnd w:id="50"/>
      <w:bookmarkEnd w:id="51"/>
      <w:bookmarkEnd w:id="52"/>
      <w:bookmarkEnd w:id="53"/>
      <w:bookmarkEnd w:id="54"/>
      <w:bookmarkEnd w:id="55"/>
      <w:bookmarkEnd w:id="56"/>
      <w:bookmarkEnd w:id="57"/>
      <w:bookmarkEnd w:id="58"/>
    </w:p>
    <w:p w14:paraId="69304139" w14:textId="77777777" w:rsidR="005914F0" w:rsidRPr="005914F0" w:rsidRDefault="005914F0" w:rsidP="00523FEE">
      <w:pPr>
        <w:pStyle w:val="ListParagraph"/>
        <w:keepNext/>
        <w:keepLines/>
        <w:numPr>
          <w:ilvl w:val="1"/>
          <w:numId w:val="19"/>
        </w:numPr>
        <w:contextualSpacing w:val="0"/>
        <w:outlineLvl w:val="2"/>
        <w:rPr>
          <w:rFonts w:asciiTheme="majorHAnsi" w:eastAsiaTheme="majorEastAsia" w:hAnsiTheme="majorHAnsi" w:cstheme="majorBidi"/>
          <w:b/>
          <w:bCs/>
          <w:vanish/>
        </w:rPr>
      </w:pPr>
      <w:bookmarkStart w:id="59" w:name="_Toc494316327"/>
      <w:bookmarkStart w:id="60" w:name="_Toc494316363"/>
      <w:bookmarkStart w:id="61" w:name="_Toc494316392"/>
      <w:bookmarkStart w:id="62" w:name="_Toc494316449"/>
      <w:bookmarkStart w:id="63" w:name="_Toc494316482"/>
      <w:bookmarkStart w:id="64" w:name="_Toc494316607"/>
      <w:bookmarkStart w:id="65" w:name="_Toc494374302"/>
      <w:bookmarkStart w:id="66" w:name="_Toc494374331"/>
      <w:bookmarkStart w:id="67" w:name="_Toc494375390"/>
      <w:bookmarkStart w:id="68" w:name="_Toc494479326"/>
      <w:bookmarkStart w:id="69" w:name="_Toc494479359"/>
      <w:bookmarkStart w:id="70" w:name="_Toc494481728"/>
      <w:bookmarkStart w:id="71" w:name="_Toc494481886"/>
      <w:bookmarkEnd w:id="59"/>
      <w:bookmarkEnd w:id="60"/>
      <w:bookmarkEnd w:id="61"/>
      <w:bookmarkEnd w:id="62"/>
      <w:bookmarkEnd w:id="63"/>
      <w:bookmarkEnd w:id="64"/>
      <w:bookmarkEnd w:id="65"/>
      <w:bookmarkEnd w:id="66"/>
      <w:bookmarkEnd w:id="67"/>
      <w:bookmarkEnd w:id="68"/>
      <w:bookmarkEnd w:id="69"/>
      <w:bookmarkEnd w:id="70"/>
      <w:bookmarkEnd w:id="71"/>
    </w:p>
    <w:p w14:paraId="58DAD8C6" w14:textId="77777777" w:rsidR="005914F0" w:rsidRPr="005914F0" w:rsidRDefault="005914F0" w:rsidP="00523FEE">
      <w:pPr>
        <w:pStyle w:val="ListParagraph"/>
        <w:keepNext/>
        <w:keepLines/>
        <w:numPr>
          <w:ilvl w:val="1"/>
          <w:numId w:val="19"/>
        </w:numPr>
        <w:contextualSpacing w:val="0"/>
        <w:outlineLvl w:val="2"/>
        <w:rPr>
          <w:rFonts w:asciiTheme="majorHAnsi" w:eastAsiaTheme="majorEastAsia" w:hAnsiTheme="majorHAnsi" w:cstheme="majorBidi"/>
          <w:b/>
          <w:bCs/>
          <w:vanish/>
        </w:rPr>
      </w:pPr>
      <w:bookmarkStart w:id="72" w:name="_Toc494316328"/>
      <w:bookmarkStart w:id="73" w:name="_Toc494316364"/>
      <w:bookmarkStart w:id="74" w:name="_Toc494316393"/>
      <w:bookmarkStart w:id="75" w:name="_Toc494316450"/>
      <w:bookmarkStart w:id="76" w:name="_Toc494316483"/>
      <w:bookmarkStart w:id="77" w:name="_Toc494316608"/>
      <w:bookmarkStart w:id="78" w:name="_Toc494374303"/>
      <w:bookmarkStart w:id="79" w:name="_Toc494374332"/>
      <w:bookmarkStart w:id="80" w:name="_Toc494375391"/>
      <w:bookmarkStart w:id="81" w:name="_Toc494479327"/>
      <w:bookmarkStart w:id="82" w:name="_Toc494479360"/>
      <w:bookmarkStart w:id="83" w:name="_Toc494481729"/>
      <w:bookmarkStart w:id="84" w:name="_Toc494481887"/>
      <w:bookmarkEnd w:id="72"/>
      <w:bookmarkEnd w:id="73"/>
      <w:bookmarkEnd w:id="74"/>
      <w:bookmarkEnd w:id="75"/>
      <w:bookmarkEnd w:id="76"/>
      <w:bookmarkEnd w:id="77"/>
      <w:bookmarkEnd w:id="78"/>
      <w:bookmarkEnd w:id="79"/>
      <w:bookmarkEnd w:id="80"/>
      <w:bookmarkEnd w:id="81"/>
      <w:bookmarkEnd w:id="82"/>
      <w:bookmarkEnd w:id="83"/>
      <w:bookmarkEnd w:id="84"/>
    </w:p>
    <w:p w14:paraId="59014784" w14:textId="7B431DCA" w:rsidR="00CA1BE8" w:rsidRDefault="00AF404E" w:rsidP="00523FEE">
      <w:pPr>
        <w:pStyle w:val="Heading3"/>
        <w:numPr>
          <w:ilvl w:val="2"/>
          <w:numId w:val="19"/>
        </w:numPr>
      </w:pPr>
      <w:bookmarkStart w:id="85" w:name="_Toc494481888"/>
      <w:r>
        <w:t>Installing</w:t>
      </w:r>
      <w:r w:rsidR="00CA1BE8" w:rsidRPr="00CA1BE8">
        <w:t xml:space="preserve"> the Arduino Software (IDE)</w:t>
      </w:r>
      <w:bookmarkEnd w:id="85"/>
    </w:p>
    <w:p w14:paraId="3BE22E1D" w14:textId="463800EB" w:rsidR="00AF404E" w:rsidRPr="00AF404E" w:rsidRDefault="00AF404E" w:rsidP="00BA5A84">
      <w:pPr>
        <w:spacing w:line="240" w:lineRule="auto"/>
        <w:ind w:left="709" w:firstLine="0"/>
        <w:rPr>
          <w:lang w:val="en-SG" w:eastAsia="zh-CN"/>
        </w:rPr>
      </w:pPr>
      <w:r>
        <w:rPr>
          <w:lang w:val="en-SG" w:eastAsia="zh-CN"/>
        </w:rPr>
        <w:t xml:space="preserve">1) </w:t>
      </w:r>
      <w:r w:rsidRPr="00AF404E">
        <w:rPr>
          <w:lang w:val="en-SG" w:eastAsia="zh-CN"/>
        </w:rPr>
        <w:t>When the download finishes, proceed with the installat</w:t>
      </w:r>
      <w:r>
        <w:rPr>
          <w:lang w:val="en-SG" w:eastAsia="zh-CN"/>
        </w:rPr>
        <w:t xml:space="preserve">ion and please allow the driver </w:t>
      </w:r>
      <w:r w:rsidRPr="00AF404E">
        <w:rPr>
          <w:lang w:val="en-SG" w:eastAsia="zh-CN"/>
        </w:rPr>
        <w:t>installation process when you get a warning from the operating system.</w:t>
      </w:r>
    </w:p>
    <w:p w14:paraId="607F33CC" w14:textId="77777777" w:rsidR="00AF404E" w:rsidRPr="00AF404E" w:rsidRDefault="00AF404E" w:rsidP="00AF404E">
      <w:pPr>
        <w:spacing w:line="240" w:lineRule="auto"/>
        <w:ind w:left="709" w:firstLine="0"/>
        <w:rPr>
          <w:lang w:val="en-SG" w:eastAsia="zh-CN"/>
        </w:rPr>
      </w:pPr>
      <w:r w:rsidRPr="00AF404E">
        <w:rPr>
          <w:noProof/>
          <w:lang w:val="en-SG" w:eastAsia="zh-CN"/>
        </w:rPr>
        <w:drawing>
          <wp:inline distT="0" distB="0" distL="0" distR="0" wp14:anchorId="48A32D14" wp14:editId="55AD6F40">
            <wp:extent cx="2781527" cy="1924050"/>
            <wp:effectExtent l="0" t="0" r="0" b="0"/>
            <wp:docPr id="33" name="Picture 33" descr="https://www.arduino.cc/en/uploads/Guide/DRV_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rduino.cc/en/uploads/Guide/DRV_Captur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3803" cy="1932542"/>
                    </a:xfrm>
                    <a:prstGeom prst="rect">
                      <a:avLst/>
                    </a:prstGeom>
                    <a:noFill/>
                    <a:ln>
                      <a:noFill/>
                    </a:ln>
                  </pic:spPr>
                </pic:pic>
              </a:graphicData>
            </a:graphic>
          </wp:inline>
        </w:drawing>
      </w:r>
    </w:p>
    <w:p w14:paraId="0A715DD9" w14:textId="058A6DF3" w:rsidR="00AF404E" w:rsidRDefault="00AF404E" w:rsidP="002B2DA6">
      <w:pPr>
        <w:spacing w:line="240" w:lineRule="auto"/>
        <w:ind w:firstLine="0"/>
        <w:rPr>
          <w:lang w:val="en-SG" w:eastAsia="zh-CN"/>
        </w:rPr>
      </w:pPr>
    </w:p>
    <w:p w14:paraId="0FBE640F" w14:textId="7351DDE6" w:rsidR="00AF404E" w:rsidRPr="00AF404E" w:rsidRDefault="00AF404E" w:rsidP="00BA5A84">
      <w:pPr>
        <w:spacing w:line="240" w:lineRule="auto"/>
        <w:ind w:left="709" w:firstLine="0"/>
        <w:rPr>
          <w:lang w:val="en-SG" w:eastAsia="zh-CN"/>
        </w:rPr>
      </w:pPr>
      <w:r>
        <w:rPr>
          <w:lang w:val="en-SG" w:eastAsia="zh-CN"/>
        </w:rPr>
        <w:t xml:space="preserve">2) </w:t>
      </w:r>
      <w:r w:rsidRPr="00AF404E">
        <w:rPr>
          <w:lang w:val="en-SG" w:eastAsia="zh-CN"/>
        </w:rPr>
        <w:t>Choose the components to install</w:t>
      </w:r>
    </w:p>
    <w:p w14:paraId="29EB5193" w14:textId="77777777" w:rsidR="00AF404E" w:rsidRPr="00AF404E" w:rsidRDefault="00AF404E" w:rsidP="00AF404E">
      <w:pPr>
        <w:spacing w:line="240" w:lineRule="auto"/>
        <w:ind w:left="709" w:firstLine="0"/>
        <w:rPr>
          <w:lang w:val="en-SG" w:eastAsia="zh-CN"/>
        </w:rPr>
      </w:pPr>
      <w:r w:rsidRPr="00AF404E">
        <w:rPr>
          <w:noProof/>
          <w:lang w:val="en-SG" w:eastAsia="zh-CN"/>
        </w:rPr>
        <w:drawing>
          <wp:inline distT="0" distB="0" distL="0" distR="0" wp14:anchorId="5D268A11" wp14:editId="0D9E8D76">
            <wp:extent cx="2767240" cy="1965960"/>
            <wp:effectExtent l="0" t="0" r="0" b="0"/>
            <wp:docPr id="34" name="Picture 34" descr="https://www.arduino.cc/en/uploads/Guide/DRV_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rduino.cc/en/uploads/Guide/DRV_Capture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7803" cy="1973464"/>
                    </a:xfrm>
                    <a:prstGeom prst="rect">
                      <a:avLst/>
                    </a:prstGeom>
                    <a:noFill/>
                    <a:ln>
                      <a:noFill/>
                    </a:ln>
                  </pic:spPr>
                </pic:pic>
              </a:graphicData>
            </a:graphic>
          </wp:inline>
        </w:drawing>
      </w:r>
    </w:p>
    <w:p w14:paraId="220E23CF" w14:textId="77777777" w:rsidR="00BA5A84" w:rsidRDefault="00AF404E" w:rsidP="00AF404E">
      <w:pPr>
        <w:spacing w:line="240" w:lineRule="auto"/>
        <w:ind w:left="709" w:firstLine="0"/>
        <w:rPr>
          <w:lang w:val="en-SG" w:eastAsia="zh-CN"/>
        </w:rPr>
      </w:pPr>
      <w:r w:rsidRPr="00AF404E">
        <w:rPr>
          <w:lang w:val="en-SG" w:eastAsia="zh-CN"/>
        </w:rPr>
        <w:br/>
      </w:r>
    </w:p>
    <w:p w14:paraId="431ABC92" w14:textId="77777777" w:rsidR="00BA5A84" w:rsidRDefault="00BA5A84">
      <w:pPr>
        <w:rPr>
          <w:lang w:val="en-SG" w:eastAsia="zh-CN"/>
        </w:rPr>
      </w:pPr>
      <w:r>
        <w:rPr>
          <w:lang w:val="en-SG" w:eastAsia="zh-CN"/>
        </w:rPr>
        <w:br w:type="page"/>
      </w:r>
    </w:p>
    <w:p w14:paraId="3A7B62CD" w14:textId="137FA64A" w:rsidR="00AF404E" w:rsidRPr="00AF404E" w:rsidRDefault="00AF404E" w:rsidP="00BA5A84">
      <w:pPr>
        <w:spacing w:line="240" w:lineRule="auto"/>
        <w:ind w:left="709" w:firstLine="0"/>
        <w:rPr>
          <w:lang w:val="en-SG" w:eastAsia="zh-CN"/>
        </w:rPr>
      </w:pPr>
      <w:r>
        <w:rPr>
          <w:lang w:val="en-SG" w:eastAsia="zh-CN"/>
        </w:rPr>
        <w:lastRenderedPageBreak/>
        <w:t xml:space="preserve">3) </w:t>
      </w:r>
      <w:r w:rsidRPr="00AF404E">
        <w:rPr>
          <w:lang w:val="en-SG" w:eastAsia="zh-CN"/>
        </w:rPr>
        <w:t>Choose the installation directory (</w:t>
      </w:r>
      <w:r w:rsidR="005970D4">
        <w:rPr>
          <w:lang w:val="en-SG" w:eastAsia="zh-CN"/>
        </w:rPr>
        <w:t>user</w:t>
      </w:r>
      <w:r w:rsidRPr="00AF404E">
        <w:rPr>
          <w:lang w:val="en-SG" w:eastAsia="zh-CN"/>
        </w:rPr>
        <w:t xml:space="preserve"> default one)</w:t>
      </w:r>
    </w:p>
    <w:p w14:paraId="34BDB478" w14:textId="77777777" w:rsidR="00AF404E" w:rsidRPr="00AF404E" w:rsidRDefault="00AF404E" w:rsidP="00AF404E">
      <w:pPr>
        <w:spacing w:line="240" w:lineRule="auto"/>
        <w:ind w:left="709" w:firstLine="0"/>
        <w:rPr>
          <w:lang w:val="en-SG" w:eastAsia="zh-CN"/>
        </w:rPr>
      </w:pPr>
      <w:r w:rsidRPr="00AF404E">
        <w:rPr>
          <w:noProof/>
          <w:lang w:val="en-SG" w:eastAsia="zh-CN"/>
        </w:rPr>
        <w:drawing>
          <wp:inline distT="0" distB="0" distL="0" distR="0" wp14:anchorId="46B70A12" wp14:editId="454993B3">
            <wp:extent cx="2686050" cy="1882712"/>
            <wp:effectExtent l="0" t="0" r="0" b="3810"/>
            <wp:docPr id="37" name="Picture 37" descr="https://www.arduino.cc/en/uploads/Guide/DRV_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rduino.cc/en/uploads/Guide/DRV_Capture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774" cy="1904948"/>
                    </a:xfrm>
                    <a:prstGeom prst="rect">
                      <a:avLst/>
                    </a:prstGeom>
                    <a:noFill/>
                    <a:ln>
                      <a:noFill/>
                    </a:ln>
                  </pic:spPr>
                </pic:pic>
              </a:graphicData>
            </a:graphic>
          </wp:inline>
        </w:drawing>
      </w:r>
    </w:p>
    <w:p w14:paraId="12C0835C" w14:textId="764D17EB" w:rsidR="005970D4" w:rsidRDefault="00AF404E" w:rsidP="005970D4">
      <w:pPr>
        <w:spacing w:line="240" w:lineRule="auto"/>
        <w:ind w:left="709" w:firstLine="0"/>
        <w:rPr>
          <w:lang w:val="en-SG" w:eastAsia="zh-CN"/>
        </w:rPr>
      </w:pPr>
      <w:r w:rsidRPr="00AF404E">
        <w:rPr>
          <w:lang w:val="en-SG" w:eastAsia="zh-CN"/>
        </w:rPr>
        <w:br/>
        <w:t>The process will extract and install all the required files to execute properly the Arduino Software (IDE)</w:t>
      </w:r>
    </w:p>
    <w:p w14:paraId="069B8BD5" w14:textId="29FC9BD1" w:rsidR="005970D4" w:rsidRDefault="005970D4" w:rsidP="005970D4">
      <w:pPr>
        <w:spacing w:line="240" w:lineRule="auto"/>
        <w:ind w:left="709" w:firstLine="0"/>
        <w:rPr>
          <w:lang w:val="en-SG" w:eastAsia="zh-CN"/>
        </w:rPr>
      </w:pPr>
    </w:p>
    <w:p w14:paraId="5AF26BED" w14:textId="149599EB" w:rsidR="005970D4" w:rsidRDefault="005970D4" w:rsidP="00523FEE">
      <w:pPr>
        <w:pStyle w:val="Heading3"/>
        <w:numPr>
          <w:ilvl w:val="2"/>
          <w:numId w:val="19"/>
        </w:numPr>
        <w:rPr>
          <w:lang w:val="en-SG" w:eastAsia="zh-CN"/>
        </w:rPr>
      </w:pPr>
      <w:bookmarkStart w:id="86" w:name="_Toc494481889"/>
      <w:r>
        <w:rPr>
          <w:lang w:val="en-SG" w:eastAsia="zh-CN"/>
        </w:rPr>
        <w:t>Loading Code onto Arduino</w:t>
      </w:r>
      <w:bookmarkEnd w:id="86"/>
    </w:p>
    <w:p w14:paraId="0AA2C32A" w14:textId="62F100D1" w:rsidR="005970D4" w:rsidRDefault="005970D4" w:rsidP="00E87606">
      <w:pPr>
        <w:spacing w:line="276" w:lineRule="auto"/>
        <w:rPr>
          <w:lang w:val="en-SG" w:eastAsia="zh-CN"/>
        </w:rPr>
      </w:pPr>
      <w:r>
        <w:rPr>
          <w:lang w:val="en-SG" w:eastAsia="zh-CN"/>
        </w:rPr>
        <w:t>1) Connect Arduino to PC</w:t>
      </w:r>
      <w:r w:rsidR="00BA5A84">
        <w:rPr>
          <w:lang w:val="en-SG" w:eastAsia="zh-CN"/>
        </w:rPr>
        <w:t xml:space="preserve"> &gt; Start Arduino IDE</w:t>
      </w:r>
    </w:p>
    <w:p w14:paraId="3692DC55" w14:textId="05A0C107" w:rsidR="00BA5A84" w:rsidRDefault="00BA5A84" w:rsidP="00BA5A84">
      <w:pPr>
        <w:spacing w:line="360" w:lineRule="auto"/>
        <w:rPr>
          <w:vertAlign w:val="superscript"/>
        </w:rPr>
      </w:pPr>
      <w:r>
        <w:rPr>
          <w:lang w:val="en-SG" w:eastAsia="zh-CN"/>
        </w:rPr>
        <w:t xml:space="preserve">2) </w:t>
      </w:r>
      <w:r w:rsidR="00E87606">
        <w:rPr>
          <w:lang w:val="en-SG" w:eastAsia="zh-CN"/>
        </w:rPr>
        <w:t xml:space="preserve">Select Tools &gt; Port &gt; </w:t>
      </w:r>
      <w:r w:rsidR="00E87606" w:rsidRPr="00E87606">
        <w:rPr>
          <w:i/>
          <w:lang w:val="en-SG" w:eastAsia="zh-CN"/>
        </w:rPr>
        <w:t>COM</w:t>
      </w:r>
      <w:r w:rsidR="00E87606">
        <w:rPr>
          <w:i/>
          <w:lang w:val="en-SG" w:eastAsia="zh-CN"/>
        </w:rPr>
        <w:t xml:space="preserve"> port no.</w:t>
      </w:r>
      <w:r w:rsidR="00E87606" w:rsidRPr="00E87606">
        <w:rPr>
          <w:i/>
          <w:lang w:val="en-SG" w:eastAsia="zh-CN"/>
        </w:rPr>
        <w:t xml:space="preserve"> of the Arduino</w:t>
      </w:r>
      <w:r>
        <w:rPr>
          <w:vertAlign w:val="superscript"/>
        </w:rPr>
        <w:t>#</w:t>
      </w:r>
    </w:p>
    <w:p w14:paraId="4EB93063" w14:textId="6823DD0C" w:rsidR="00E87606" w:rsidRPr="00777B0F" w:rsidRDefault="00E87606" w:rsidP="00BA5A84">
      <w:pPr>
        <w:spacing w:line="240" w:lineRule="auto"/>
        <w:rPr>
          <w:sz w:val="20"/>
        </w:rPr>
      </w:pPr>
      <w:r w:rsidRPr="000D6848">
        <w:rPr>
          <w:sz w:val="20"/>
          <w:vertAlign w:val="superscript"/>
        </w:rPr>
        <w:t>#</w:t>
      </w:r>
      <w:r>
        <w:rPr>
          <w:sz w:val="20"/>
        </w:rPr>
        <w:t>COM port no. can be found at Device Manager</w:t>
      </w:r>
    </w:p>
    <w:p w14:paraId="44805B0F" w14:textId="045424A3" w:rsidR="00E87606" w:rsidRDefault="00E87606" w:rsidP="00BA5A84">
      <w:pPr>
        <w:spacing w:line="240" w:lineRule="auto"/>
        <w:rPr>
          <w:lang w:val="en-SG" w:eastAsia="zh-CN"/>
        </w:rPr>
      </w:pPr>
      <w:r>
        <w:rPr>
          <w:noProof/>
          <w:lang w:val="en-SG" w:eastAsia="zh-CN"/>
        </w:rPr>
        <w:drawing>
          <wp:inline distT="0" distB="0" distL="0" distR="0" wp14:anchorId="375DDB99" wp14:editId="524820CE">
            <wp:extent cx="2781300" cy="2032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2946" cy="2055120"/>
                    </a:xfrm>
                    <a:prstGeom prst="rect">
                      <a:avLst/>
                    </a:prstGeom>
                    <a:noFill/>
                    <a:ln>
                      <a:noFill/>
                    </a:ln>
                  </pic:spPr>
                </pic:pic>
              </a:graphicData>
            </a:graphic>
          </wp:inline>
        </w:drawing>
      </w:r>
    </w:p>
    <w:p w14:paraId="5402ABFF" w14:textId="3C5AC644" w:rsidR="005970D4" w:rsidRDefault="00BA5A84" w:rsidP="00777B0F">
      <w:pPr>
        <w:spacing w:line="276" w:lineRule="auto"/>
        <w:rPr>
          <w:lang w:val="en-SG" w:eastAsia="zh-CN"/>
        </w:rPr>
      </w:pPr>
      <w:r>
        <w:rPr>
          <w:lang w:val="en-SG" w:eastAsia="zh-CN"/>
        </w:rPr>
        <w:t>3</w:t>
      </w:r>
      <w:r w:rsidR="005970D4">
        <w:rPr>
          <w:lang w:val="en-SG" w:eastAsia="zh-CN"/>
        </w:rPr>
        <w:t xml:space="preserve">) Copy code into the editor, code can be found at </w:t>
      </w:r>
      <w:r w:rsidR="005970D4" w:rsidRPr="005970D4">
        <w:rPr>
          <w:i/>
          <w:lang w:val="en-SG" w:eastAsia="zh-CN"/>
        </w:rPr>
        <w:t>Appendix A</w:t>
      </w:r>
      <w:r w:rsidR="005970D4">
        <w:rPr>
          <w:lang w:val="en-SG" w:eastAsia="zh-CN"/>
        </w:rPr>
        <w:t>.</w:t>
      </w:r>
    </w:p>
    <w:p w14:paraId="0B7E5DC9" w14:textId="15CB0053" w:rsidR="00777B0F" w:rsidRDefault="00BA5A84" w:rsidP="00BA5A84">
      <w:pPr>
        <w:spacing w:line="276" w:lineRule="auto"/>
        <w:rPr>
          <w:lang w:val="en-SG" w:eastAsia="zh-CN"/>
        </w:rPr>
      </w:pPr>
      <w:r>
        <w:rPr>
          <w:lang w:val="en-SG" w:eastAsia="zh-CN"/>
        </w:rPr>
        <w:t>4</w:t>
      </w:r>
      <w:r w:rsidR="00777B0F">
        <w:rPr>
          <w:lang w:val="en-SG" w:eastAsia="zh-CN"/>
        </w:rPr>
        <w:t xml:space="preserve">) Upload the code onto Arduino by </w:t>
      </w:r>
      <w:r w:rsidR="009F3124">
        <w:rPr>
          <w:lang w:val="en-SG" w:eastAsia="zh-CN"/>
        </w:rPr>
        <w:t>clicking</w:t>
      </w:r>
      <w:r>
        <w:rPr>
          <w:lang w:val="en-SG" w:eastAsia="zh-CN"/>
        </w:rPr>
        <w:t xml:space="preserve"> the right arrow</w:t>
      </w:r>
    </w:p>
    <w:p w14:paraId="7BD34B87" w14:textId="4A508876" w:rsidR="003D5667" w:rsidRPr="00BA5A84" w:rsidRDefault="005C0EBE" w:rsidP="00BA5A84">
      <w:pPr>
        <w:rPr>
          <w:lang w:val="en-SG" w:eastAsia="zh-CN"/>
        </w:rPr>
      </w:pPr>
      <w:r>
        <w:rPr>
          <w:noProof/>
        </w:rPr>
        <mc:AlternateContent>
          <mc:Choice Requires="wps">
            <w:drawing>
              <wp:anchor distT="0" distB="0" distL="114300" distR="114300" simplePos="0" relativeHeight="251714560" behindDoc="0" locked="0" layoutInCell="1" allowOverlap="1" wp14:anchorId="1748DA23" wp14:editId="5BFCEB6B">
                <wp:simplePos x="0" y="0"/>
                <wp:positionH relativeFrom="column">
                  <wp:posOffset>578485</wp:posOffset>
                </wp:positionH>
                <wp:positionV relativeFrom="paragraph">
                  <wp:posOffset>201295</wp:posOffset>
                </wp:positionV>
                <wp:extent cx="131233" cy="135466"/>
                <wp:effectExtent l="19050" t="19050" r="21590" b="17145"/>
                <wp:wrapNone/>
                <wp:docPr id="49" name="Oval 49"/>
                <wp:cNvGraphicFramePr/>
                <a:graphic xmlns:a="http://schemas.openxmlformats.org/drawingml/2006/main">
                  <a:graphicData uri="http://schemas.microsoft.com/office/word/2010/wordprocessingShape">
                    <wps:wsp>
                      <wps:cNvSpPr/>
                      <wps:spPr>
                        <a:xfrm>
                          <a:off x="0" y="0"/>
                          <a:ext cx="131233" cy="13546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CD7AE" id="Oval 49" o:spid="_x0000_s1026" style="position:absolute;margin-left:45.55pt;margin-top:15.85pt;width:10.35pt;height:10.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" filled="f" strokecolor="red" strokeweight="2.25pt">
                <v:stroke joinstyle="miter"/>
              </v:oval>
            </w:pict>
          </mc:Fallback>
        </mc:AlternateContent>
      </w:r>
      <w:r w:rsidR="00777B0F">
        <w:rPr>
          <w:noProof/>
        </w:rPr>
        <w:drawing>
          <wp:inline distT="0" distB="0" distL="0" distR="0" wp14:anchorId="4AB7EABE" wp14:editId="04142DA9">
            <wp:extent cx="2743200" cy="20417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6307" cy="2096213"/>
                    </a:xfrm>
                    <a:prstGeom prst="rect">
                      <a:avLst/>
                    </a:prstGeom>
                  </pic:spPr>
                </pic:pic>
              </a:graphicData>
            </a:graphic>
          </wp:inline>
        </w:drawing>
      </w:r>
      <w:r w:rsidR="00777B0F">
        <w:rPr>
          <w:noProof/>
        </w:rPr>
        <w:t xml:space="preserve"> </w:t>
      </w:r>
    </w:p>
    <w:p w14:paraId="35D702DA" w14:textId="2CE8D8D6" w:rsidR="00E077C1" w:rsidRDefault="007551CC" w:rsidP="00523FEE">
      <w:pPr>
        <w:pStyle w:val="Heading1"/>
        <w:numPr>
          <w:ilvl w:val="0"/>
          <w:numId w:val="11"/>
        </w:numPr>
      </w:pPr>
      <w:bookmarkStart w:id="87" w:name="_Toc494481890"/>
      <w:r>
        <w:lastRenderedPageBreak/>
        <w:t>Circuit Design</w:t>
      </w:r>
      <w:bookmarkEnd w:id="87"/>
    </w:p>
    <w:p w14:paraId="460A8601" w14:textId="15EFE990" w:rsidR="00FB16EE" w:rsidRDefault="000D1804" w:rsidP="00523FEE">
      <w:pPr>
        <w:pStyle w:val="Heading2"/>
        <w:numPr>
          <w:ilvl w:val="1"/>
          <w:numId w:val="11"/>
        </w:numPr>
      </w:pPr>
      <w:bookmarkStart w:id="88" w:name="_Toc494481891"/>
      <w:r w:rsidRPr="000D1804">
        <w:t>Electrical Circuit Diagram</w:t>
      </w:r>
      <w:bookmarkEnd w:id="88"/>
      <w:r w:rsidR="0037244C">
        <w:t xml:space="preserve"> </w:t>
      </w:r>
    </w:p>
    <w:p w14:paraId="1ABE9831" w14:textId="08B9414B" w:rsidR="00FB16EE" w:rsidRPr="00FB16EE" w:rsidRDefault="0037244C" w:rsidP="00523FEE">
      <w:pPr>
        <w:pStyle w:val="ListParagraph"/>
        <w:numPr>
          <w:ilvl w:val="0"/>
          <w:numId w:val="16"/>
        </w:numPr>
        <w:spacing w:line="240" w:lineRule="auto"/>
        <w:ind w:left="1134"/>
        <w:rPr>
          <w:vertAlign w:val="superscript"/>
        </w:rPr>
      </w:pPr>
      <w:r w:rsidRPr="00FB16EE">
        <w:t>All</w:t>
      </w:r>
      <w:r>
        <w:t xml:space="preserve"> the following diagram is design based on </w:t>
      </w:r>
      <w:r w:rsidR="000D1804">
        <w:t>12V</w:t>
      </w:r>
      <w:r w:rsidR="007C2754">
        <w:t xml:space="preserve"> specification</w:t>
      </w:r>
      <w:r w:rsidRPr="0037244C">
        <w:t>.</w:t>
      </w:r>
      <w:r w:rsidRPr="00FB16EE">
        <w:rPr>
          <w:vertAlign w:val="superscript"/>
        </w:rPr>
        <w:t xml:space="preserve"> #</w:t>
      </w:r>
      <w:r w:rsidR="00B16DC3" w:rsidRPr="00FB16EE">
        <w:rPr>
          <w:vertAlign w:val="superscript"/>
        </w:rPr>
        <w:t xml:space="preserve"> </w:t>
      </w:r>
    </w:p>
    <w:p w14:paraId="7B50F9EC" w14:textId="419D6D4E" w:rsidR="000D1804" w:rsidRPr="00B16DC3" w:rsidRDefault="00B16DC3" w:rsidP="00523FEE">
      <w:pPr>
        <w:pStyle w:val="ListParagraph"/>
        <w:numPr>
          <w:ilvl w:val="0"/>
          <w:numId w:val="16"/>
        </w:numPr>
        <w:spacing w:line="240" w:lineRule="auto"/>
        <w:ind w:left="1134"/>
      </w:pPr>
      <w:r>
        <w:t xml:space="preserve">Circuit Design should be done on breadboard </w:t>
      </w:r>
      <w:r w:rsidR="00FB16EE">
        <w:t>so that configuration can be change easily.</w:t>
      </w:r>
    </w:p>
    <w:p w14:paraId="31368B26" w14:textId="098EDBD7" w:rsidR="00F2352E" w:rsidRDefault="00AE782A" w:rsidP="000D1804">
      <w:pPr>
        <w:pStyle w:val="NoSpacing"/>
        <w:jc w:val="center"/>
      </w:pPr>
      <w:r>
        <w:rPr>
          <w:noProof/>
        </w:rPr>
        <mc:AlternateContent>
          <mc:Choice Requires="wps">
            <w:drawing>
              <wp:anchor distT="45720" distB="45720" distL="114300" distR="114300" simplePos="0" relativeHeight="251711488" behindDoc="0" locked="0" layoutInCell="1" allowOverlap="1" wp14:anchorId="4A1C4FFC" wp14:editId="7B6177DD">
                <wp:simplePos x="0" y="0"/>
                <wp:positionH relativeFrom="column">
                  <wp:posOffset>4273096</wp:posOffset>
                </wp:positionH>
                <wp:positionV relativeFrom="paragraph">
                  <wp:posOffset>1465233</wp:posOffset>
                </wp:positionV>
                <wp:extent cx="391886" cy="242047"/>
                <wp:effectExtent l="0" t="0" r="8255" b="571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86" cy="242047"/>
                        </a:xfrm>
                        <a:prstGeom prst="rect">
                          <a:avLst/>
                        </a:prstGeom>
                        <a:noFill/>
                        <a:ln w="9525">
                          <a:noFill/>
                          <a:miter lim="800000"/>
                          <a:headEnd/>
                          <a:tailEnd/>
                        </a:ln>
                      </wps:spPr>
                      <wps:txbx>
                        <w:txbxContent>
                          <w:p w14:paraId="56F67460" w14:textId="77777777" w:rsidR="00614DFB" w:rsidRPr="00AE782A" w:rsidRDefault="00614DFB" w:rsidP="00AE782A">
                            <w:pPr>
                              <w:pStyle w:val="Bibliography"/>
                              <w:rPr>
                                <w:b/>
                                <w:sz w:val="32"/>
                              </w:rPr>
                            </w:pPr>
                            <w:r w:rsidRPr="00AE782A">
                              <w:rPr>
                                <w:b/>
                                <w:sz w:val="32"/>
                              </w:rPr>
                              <w:t>12V</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C4FFC" id="_x0000_s1038" type="#_x0000_t202" style="position:absolute;left:0;text-align:left;margin-left:336.45pt;margin-top:115.35pt;width:30.85pt;height:19.0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" filled="f" stroked="f">
                <v:textbox inset="0,0,0,0">
                  <w:txbxContent>
                    <w:p w14:paraId="56F67460" w14:textId="77777777" w:rsidR="00614DFB" w:rsidRPr="00AE782A" w:rsidRDefault="00614DFB" w:rsidP="00AE782A">
                      <w:pPr>
                        <w:pStyle w:val="Bibliography"/>
                        <w:rPr>
                          <w:b/>
                          <w:sz w:val="32"/>
                        </w:rPr>
                      </w:pPr>
                      <w:r w:rsidRPr="00AE782A">
                        <w:rPr>
                          <w:b/>
                          <w:sz w:val="32"/>
                        </w:rPr>
                        <w:t>12V</w:t>
                      </w:r>
                    </w:p>
                  </w:txbxContent>
                </v:textbox>
              </v:shape>
            </w:pict>
          </mc:Fallback>
        </mc:AlternateContent>
      </w:r>
      <w:r>
        <w:rPr>
          <w:noProof/>
        </w:rPr>
        <mc:AlternateContent>
          <mc:Choice Requires="wps">
            <w:drawing>
              <wp:anchor distT="45720" distB="45720" distL="114300" distR="114300" simplePos="0" relativeHeight="251713536" behindDoc="0" locked="0" layoutInCell="1" allowOverlap="1" wp14:anchorId="087920B2" wp14:editId="780B563A">
                <wp:simplePos x="0" y="0"/>
                <wp:positionH relativeFrom="column">
                  <wp:posOffset>2282921</wp:posOffset>
                </wp:positionH>
                <wp:positionV relativeFrom="paragraph">
                  <wp:posOffset>1464657</wp:posOffset>
                </wp:positionV>
                <wp:extent cx="391886" cy="242047"/>
                <wp:effectExtent l="0" t="0" r="8255" b="571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86" cy="242047"/>
                        </a:xfrm>
                        <a:prstGeom prst="rect">
                          <a:avLst/>
                        </a:prstGeom>
                        <a:noFill/>
                        <a:ln w="9525">
                          <a:noFill/>
                          <a:miter lim="800000"/>
                          <a:headEnd/>
                          <a:tailEnd/>
                        </a:ln>
                      </wps:spPr>
                      <wps:txbx>
                        <w:txbxContent>
                          <w:p w14:paraId="79902C41" w14:textId="03CC958E" w:rsidR="00614DFB" w:rsidRPr="00AE782A" w:rsidRDefault="00614DFB" w:rsidP="00AE782A">
                            <w:pPr>
                              <w:pStyle w:val="Bibliography"/>
                              <w:rPr>
                                <w:b/>
                                <w:sz w:val="32"/>
                              </w:rPr>
                            </w:pPr>
                            <w:r>
                              <w:rPr>
                                <w:b/>
                                <w:sz w:val="32"/>
                              </w:rPr>
                              <w:t>5</w:t>
                            </w:r>
                            <w:r w:rsidRPr="00AE782A">
                              <w:rPr>
                                <w:b/>
                                <w:sz w:val="32"/>
                              </w:rPr>
                              <w:t>V</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920B2" id="_x0000_s1039" type="#_x0000_t202" style="position:absolute;left:0;text-align:left;margin-left:179.75pt;margin-top:115.35pt;width:30.85pt;height:19.0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" filled="f" stroked="f">
                <v:textbox inset="0,0,0,0">
                  <w:txbxContent>
                    <w:p w14:paraId="79902C41" w14:textId="03CC958E" w:rsidR="00614DFB" w:rsidRPr="00AE782A" w:rsidRDefault="00614DFB" w:rsidP="00AE782A">
                      <w:pPr>
                        <w:pStyle w:val="Bibliography"/>
                        <w:rPr>
                          <w:b/>
                          <w:sz w:val="32"/>
                        </w:rPr>
                      </w:pPr>
                      <w:r>
                        <w:rPr>
                          <w:b/>
                          <w:sz w:val="32"/>
                        </w:rPr>
                        <w:t>5</w:t>
                      </w:r>
                      <w:r w:rsidRPr="00AE782A">
                        <w:rPr>
                          <w:b/>
                          <w:sz w:val="32"/>
                        </w:rPr>
                        <w:t>V</w:t>
                      </w:r>
                    </w:p>
                  </w:txbxContent>
                </v:textbox>
              </v:shape>
            </w:pict>
          </mc:Fallback>
        </mc:AlternateContent>
      </w:r>
      <w:r w:rsidR="000D1804">
        <w:rPr>
          <w:noProof/>
        </w:rPr>
        <w:drawing>
          <wp:inline distT="0" distB="0" distL="0" distR="0" wp14:anchorId="2C2A72CE" wp14:editId="6D620CCF">
            <wp:extent cx="5330190" cy="3336247"/>
            <wp:effectExtent l="0" t="0" r="3810" b="0"/>
            <wp:docPr id="15" name="Picture 15" descr="C:\Users\ZethSQx\AppData\Local\Microsoft\Windows\INetCache\Content.Word\Copy of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thSQx\AppData\Local\Microsoft\Windows\INetCache\Content.Word\Copy of Document 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699" b="2680"/>
                    <a:stretch/>
                  </pic:blipFill>
                  <pic:spPr bwMode="auto">
                    <a:xfrm>
                      <a:off x="0" y="0"/>
                      <a:ext cx="5334922" cy="3339209"/>
                    </a:xfrm>
                    <a:prstGeom prst="rect">
                      <a:avLst/>
                    </a:prstGeom>
                    <a:noFill/>
                    <a:ln>
                      <a:noFill/>
                    </a:ln>
                    <a:extLst>
                      <a:ext uri="{53640926-AAD7-44D8-BBD7-CCE9431645EC}">
                        <a14:shadowObscured xmlns:a14="http://schemas.microsoft.com/office/drawing/2010/main"/>
                      </a:ext>
                    </a:extLst>
                  </pic:spPr>
                </pic:pic>
              </a:graphicData>
            </a:graphic>
          </wp:inline>
        </w:drawing>
      </w:r>
    </w:p>
    <w:p w14:paraId="2E011421" w14:textId="41A5243E" w:rsidR="00FA0BD6" w:rsidRDefault="00AE782A" w:rsidP="000D1804">
      <w:pPr>
        <w:pStyle w:val="NoSpacing"/>
        <w:jc w:val="center"/>
      </w:pPr>
      <w:r>
        <w:rPr>
          <w:noProof/>
        </w:rPr>
        <mc:AlternateContent>
          <mc:Choice Requires="wps">
            <w:drawing>
              <wp:anchor distT="45720" distB="45720" distL="114300" distR="114300" simplePos="0" relativeHeight="251709440" behindDoc="0" locked="0" layoutInCell="1" allowOverlap="1" wp14:anchorId="7BEE0CF3" wp14:editId="5055E85C">
                <wp:simplePos x="0" y="0"/>
                <wp:positionH relativeFrom="column">
                  <wp:posOffset>2131092</wp:posOffset>
                </wp:positionH>
                <wp:positionV relativeFrom="paragraph">
                  <wp:posOffset>1352550</wp:posOffset>
                </wp:positionV>
                <wp:extent cx="295836" cy="242047"/>
                <wp:effectExtent l="0" t="0" r="9525" b="571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36" cy="242047"/>
                        </a:xfrm>
                        <a:prstGeom prst="rect">
                          <a:avLst/>
                        </a:prstGeom>
                        <a:noFill/>
                        <a:ln w="9525">
                          <a:noFill/>
                          <a:miter lim="800000"/>
                          <a:headEnd/>
                          <a:tailEnd/>
                        </a:ln>
                      </wps:spPr>
                      <wps:txbx>
                        <w:txbxContent>
                          <w:p w14:paraId="33E2F4B4" w14:textId="56C176A1" w:rsidR="00614DFB" w:rsidRPr="00AE782A" w:rsidRDefault="00614DFB" w:rsidP="00AE782A">
                            <w:pPr>
                              <w:pStyle w:val="Bibliography"/>
                              <w:rPr>
                                <w:b/>
                                <w:sz w:val="32"/>
                              </w:rPr>
                            </w:pPr>
                            <w:r>
                              <w:rPr>
                                <w:b/>
                                <w:sz w:val="32"/>
                              </w:rPr>
                              <w:t>5</w:t>
                            </w:r>
                            <w:r w:rsidRPr="00AE782A">
                              <w:rPr>
                                <w:b/>
                                <w:sz w:val="32"/>
                              </w:rPr>
                              <w:t>V</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E0CF3" id="_x0000_s1040" type="#_x0000_t202" style="position:absolute;left:0;text-align:left;margin-left:167.8pt;margin-top:106.5pt;width:23.3pt;height:19.0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" filled="f" stroked="f">
                <v:textbox inset="0,0,0,0">
                  <w:txbxContent>
                    <w:p w14:paraId="33E2F4B4" w14:textId="56C176A1" w:rsidR="00614DFB" w:rsidRPr="00AE782A" w:rsidRDefault="00614DFB" w:rsidP="00AE782A">
                      <w:pPr>
                        <w:pStyle w:val="Bibliography"/>
                        <w:rPr>
                          <w:b/>
                          <w:sz w:val="32"/>
                        </w:rPr>
                      </w:pPr>
                      <w:r>
                        <w:rPr>
                          <w:b/>
                          <w:sz w:val="32"/>
                        </w:rPr>
                        <w:t>5</w:t>
                      </w:r>
                      <w:r w:rsidRPr="00AE782A">
                        <w:rPr>
                          <w:b/>
                          <w:sz w:val="32"/>
                        </w:rPr>
                        <w:t>V</w:t>
                      </w:r>
                    </w:p>
                  </w:txbxContent>
                </v:textbox>
              </v:shape>
            </w:pict>
          </mc:Fallback>
        </mc:AlternateContent>
      </w:r>
      <w:r>
        <w:rPr>
          <w:noProof/>
        </w:rPr>
        <mc:AlternateContent>
          <mc:Choice Requires="wps">
            <w:drawing>
              <wp:anchor distT="45720" distB="45720" distL="114300" distR="114300" simplePos="0" relativeHeight="251707392" behindDoc="0" locked="0" layoutInCell="1" allowOverlap="1" wp14:anchorId="19540F99" wp14:editId="32063FE3">
                <wp:simplePos x="0" y="0"/>
                <wp:positionH relativeFrom="column">
                  <wp:posOffset>3983675</wp:posOffset>
                </wp:positionH>
                <wp:positionV relativeFrom="paragraph">
                  <wp:posOffset>1344930</wp:posOffset>
                </wp:positionV>
                <wp:extent cx="391886" cy="242047"/>
                <wp:effectExtent l="0" t="0" r="8255" b="571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86" cy="242047"/>
                        </a:xfrm>
                        <a:prstGeom prst="rect">
                          <a:avLst/>
                        </a:prstGeom>
                        <a:noFill/>
                        <a:ln w="9525">
                          <a:noFill/>
                          <a:miter lim="800000"/>
                          <a:headEnd/>
                          <a:tailEnd/>
                        </a:ln>
                      </wps:spPr>
                      <wps:txbx>
                        <w:txbxContent>
                          <w:p w14:paraId="54887CF6" w14:textId="4C8B8E92" w:rsidR="00614DFB" w:rsidRPr="00AE782A" w:rsidRDefault="00614DFB" w:rsidP="00AE782A">
                            <w:pPr>
                              <w:pStyle w:val="Bibliography"/>
                              <w:rPr>
                                <w:b/>
                                <w:sz w:val="32"/>
                              </w:rPr>
                            </w:pPr>
                            <w:r w:rsidRPr="00AE782A">
                              <w:rPr>
                                <w:b/>
                                <w:sz w:val="32"/>
                              </w:rPr>
                              <w:t>12V</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40F99" id="_x0000_s1041" type="#_x0000_t202" style="position:absolute;left:0;text-align:left;margin-left:313.7pt;margin-top:105.9pt;width:30.85pt;height:19.0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" filled="f" stroked="f">
                <v:textbox inset="0,0,0,0">
                  <w:txbxContent>
                    <w:p w14:paraId="54887CF6" w14:textId="4C8B8E92" w:rsidR="00614DFB" w:rsidRPr="00AE782A" w:rsidRDefault="00614DFB" w:rsidP="00AE782A">
                      <w:pPr>
                        <w:pStyle w:val="Bibliography"/>
                        <w:rPr>
                          <w:b/>
                          <w:sz w:val="32"/>
                        </w:rPr>
                      </w:pPr>
                      <w:r w:rsidRPr="00AE782A">
                        <w:rPr>
                          <w:b/>
                          <w:sz w:val="32"/>
                        </w:rPr>
                        <w:t>12V</w:t>
                      </w:r>
                    </w:p>
                  </w:txbxContent>
                </v:textbox>
              </v:shape>
            </w:pict>
          </mc:Fallback>
        </mc:AlternateContent>
      </w:r>
      <w:r w:rsidR="00D57ACB">
        <w:rPr>
          <w:noProof/>
        </w:rPr>
        <w:drawing>
          <wp:inline distT="0" distB="0" distL="0" distR="0" wp14:anchorId="654A986F" wp14:editId="38499299">
            <wp:extent cx="5097780" cy="2967990"/>
            <wp:effectExtent l="0" t="0" r="0" b="0"/>
            <wp:docPr id="14" name="Picture 14" descr="C:\Users\ZethSQx\AppData\Local\Microsoft\Windows\INetCache\Content.Word\Copy of Copy of Document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thSQx\AppData\Local\Microsoft\Windows\INetCache\Content.Word\Copy of Copy of Document 1 (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4697" b="8439"/>
                    <a:stretch/>
                  </pic:blipFill>
                  <pic:spPr bwMode="auto">
                    <a:xfrm>
                      <a:off x="0" y="0"/>
                      <a:ext cx="5102892" cy="2970966"/>
                    </a:xfrm>
                    <a:prstGeom prst="rect">
                      <a:avLst/>
                    </a:prstGeom>
                    <a:noFill/>
                    <a:ln>
                      <a:noFill/>
                    </a:ln>
                    <a:extLst>
                      <a:ext uri="{53640926-AAD7-44D8-BBD7-CCE9431645EC}">
                        <a14:shadowObscured xmlns:a14="http://schemas.microsoft.com/office/drawing/2010/main"/>
                      </a:ext>
                    </a:extLst>
                  </pic:spPr>
                </pic:pic>
              </a:graphicData>
            </a:graphic>
          </wp:inline>
        </w:drawing>
      </w:r>
    </w:p>
    <w:p w14:paraId="273D96E5" w14:textId="5CE015FB" w:rsidR="00CF555C" w:rsidRDefault="007A5C3B" w:rsidP="00CF555C">
      <w:pPr>
        <w:spacing w:line="240" w:lineRule="auto"/>
        <w:ind w:left="720" w:firstLine="0"/>
        <w:rPr>
          <w:sz w:val="20"/>
          <w:szCs w:val="20"/>
        </w:rPr>
        <w:sectPr w:rsidR="00CF555C" w:rsidSect="00E077C1">
          <w:footnotePr>
            <w:pos w:val="beneathText"/>
          </w:footnotePr>
          <w:pgSz w:w="12240" w:h="15840"/>
          <w:pgMar w:top="1440" w:right="1440" w:bottom="1440" w:left="1440" w:header="720" w:footer="720" w:gutter="0"/>
          <w:cols w:space="720"/>
          <w:titlePg/>
          <w:docGrid w:linePitch="360"/>
          <w15:footnoteColumns w:val="1"/>
        </w:sectPr>
      </w:pPr>
      <w:r w:rsidRPr="007A5C3B">
        <w:rPr>
          <w:sz w:val="20"/>
          <w:szCs w:val="20"/>
          <w:vertAlign w:val="superscript"/>
        </w:rPr>
        <w:t>#</w:t>
      </w:r>
      <w:r w:rsidR="00FA0BD6" w:rsidRPr="00FA0BD6">
        <w:rPr>
          <w:sz w:val="20"/>
          <w:szCs w:val="20"/>
        </w:rPr>
        <w:t>The beacon can be swapped with a higher voltage, however, ensure matching voltage &amp;</w:t>
      </w:r>
      <w:r w:rsidR="00FA0BD6" w:rsidRPr="00FA0BD6">
        <w:rPr>
          <w:sz w:val="20"/>
          <w:szCs w:val="20"/>
        </w:rPr>
        <w:br/>
        <w:t xml:space="preserve">compatibility for </w:t>
      </w:r>
      <w:r w:rsidR="00FA0BD6">
        <w:rPr>
          <w:sz w:val="20"/>
          <w:szCs w:val="20"/>
        </w:rPr>
        <w:t xml:space="preserve">the </w:t>
      </w:r>
      <w:r w:rsidR="00FA0BD6" w:rsidRPr="00FA0BD6">
        <w:rPr>
          <w:sz w:val="20"/>
          <w:szCs w:val="20"/>
        </w:rPr>
        <w:t xml:space="preserve">output from power adapter, rated load for relay </w:t>
      </w:r>
      <w:r w:rsidR="00CF555C">
        <w:rPr>
          <w:sz w:val="20"/>
          <w:szCs w:val="20"/>
        </w:rPr>
        <w:t>switch, buzzer and on/off switch</w:t>
      </w:r>
    </w:p>
    <w:p w14:paraId="3DD95FD8" w14:textId="2EC323F0" w:rsidR="00E077C1" w:rsidRDefault="00CF555C" w:rsidP="00523FEE">
      <w:pPr>
        <w:pStyle w:val="Heading1"/>
        <w:numPr>
          <w:ilvl w:val="0"/>
          <w:numId w:val="11"/>
        </w:numPr>
      </w:pPr>
      <w:bookmarkStart w:id="89" w:name="_Toc494481892"/>
      <w:r>
        <w:lastRenderedPageBreak/>
        <w:t>Debugging</w:t>
      </w:r>
      <w:bookmarkEnd w:id="89"/>
    </w:p>
    <w:p w14:paraId="476CE8B1" w14:textId="1F9D5893" w:rsidR="0048021C" w:rsidRDefault="002353E1" w:rsidP="00523FEE">
      <w:pPr>
        <w:pStyle w:val="Heading2"/>
        <w:numPr>
          <w:ilvl w:val="1"/>
          <w:numId w:val="11"/>
        </w:numPr>
      </w:pPr>
      <w:bookmarkStart w:id="90" w:name="_Toc494481893"/>
      <w:r>
        <w:t>Core Audio</w:t>
      </w:r>
      <w:bookmarkEnd w:id="90"/>
    </w:p>
    <w:p w14:paraId="7FBFC386" w14:textId="3563A7B2" w:rsidR="00C354AF" w:rsidRPr="0054347D" w:rsidRDefault="00C354AF" w:rsidP="00C354AF">
      <w:pPr>
        <w:spacing w:line="276" w:lineRule="auto"/>
        <w:ind w:left="1080" w:firstLine="0"/>
      </w:pPr>
      <w:r>
        <w:t>There are 3 types of status;</w:t>
      </w:r>
    </w:p>
    <w:p w14:paraId="7ABCF5EB" w14:textId="77777777" w:rsidR="00C354AF" w:rsidRDefault="00C354AF" w:rsidP="00C354AF">
      <w:pPr>
        <w:pStyle w:val="ListParagraph"/>
        <w:numPr>
          <w:ilvl w:val="0"/>
          <w:numId w:val="25"/>
        </w:numPr>
        <w:spacing w:line="240" w:lineRule="auto"/>
        <w:ind w:left="1440"/>
      </w:pPr>
      <w:r>
        <w:rPr>
          <w:i/>
        </w:rPr>
        <w:t>“</w:t>
      </w:r>
      <w:r w:rsidRPr="00602FDA">
        <w:rPr>
          <w:i/>
        </w:rPr>
        <w:t>ERROR</w:t>
      </w:r>
      <w:r>
        <w:rPr>
          <w:i/>
        </w:rPr>
        <w:t>”</w:t>
      </w:r>
      <w:r>
        <w:t>: indicates that there is problem establishing connection with the COM port</w:t>
      </w:r>
    </w:p>
    <w:p w14:paraId="3E333D85" w14:textId="1F878C34" w:rsidR="00C354AF" w:rsidRDefault="00C354AF" w:rsidP="00C354AF">
      <w:pPr>
        <w:spacing w:line="240" w:lineRule="auto"/>
        <w:ind w:left="720"/>
      </w:pPr>
      <w:r>
        <w:rPr>
          <w:noProof/>
        </w:rPr>
        <w:drawing>
          <wp:inline distT="0" distB="0" distL="0" distR="0" wp14:anchorId="083E402A" wp14:editId="57303597">
            <wp:extent cx="3113772" cy="30039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4097" cy="306219"/>
                    </a:xfrm>
                    <a:prstGeom prst="rect">
                      <a:avLst/>
                    </a:prstGeom>
                  </pic:spPr>
                </pic:pic>
              </a:graphicData>
            </a:graphic>
          </wp:inline>
        </w:drawing>
      </w:r>
    </w:p>
    <w:p w14:paraId="2E1A7D23" w14:textId="77777777" w:rsidR="00C354AF" w:rsidRDefault="00C354AF" w:rsidP="00C354AF">
      <w:pPr>
        <w:spacing w:line="240" w:lineRule="auto"/>
        <w:ind w:left="720"/>
      </w:pPr>
    </w:p>
    <w:p w14:paraId="21708581" w14:textId="77777777" w:rsidR="00810FD8" w:rsidRDefault="00810FD8" w:rsidP="00810FD8">
      <w:pPr>
        <w:pStyle w:val="ListParagraph"/>
        <w:numPr>
          <w:ilvl w:val="0"/>
          <w:numId w:val="28"/>
        </w:numPr>
        <w:spacing w:line="240" w:lineRule="auto"/>
      </w:pPr>
      <w:r>
        <w:t>Possible Problem:</w:t>
      </w:r>
    </w:p>
    <w:p w14:paraId="450F49CB" w14:textId="25BB6724" w:rsidR="00C354AF" w:rsidRDefault="00810FD8" w:rsidP="00810FD8">
      <w:pPr>
        <w:spacing w:line="240" w:lineRule="auto"/>
        <w:ind w:left="1440"/>
      </w:pPr>
      <w:r>
        <w:t>COM port conflict, o</w:t>
      </w:r>
      <w:r w:rsidR="00C354AF">
        <w:t>ther program is using the same COM port number</w:t>
      </w:r>
    </w:p>
    <w:p w14:paraId="18E93847" w14:textId="77777777" w:rsidR="00C354AF" w:rsidRDefault="00C354AF" w:rsidP="00810FD8">
      <w:pPr>
        <w:spacing w:line="240" w:lineRule="auto"/>
        <w:ind w:left="1134"/>
      </w:pPr>
      <w:r>
        <w:t xml:space="preserve">Resolution: </w:t>
      </w:r>
    </w:p>
    <w:p w14:paraId="307F4657" w14:textId="5E833EC8" w:rsidR="00C354AF" w:rsidRDefault="00C354AF" w:rsidP="00810FD8">
      <w:pPr>
        <w:pStyle w:val="ListParagraph"/>
        <w:numPr>
          <w:ilvl w:val="0"/>
          <w:numId w:val="26"/>
        </w:numPr>
        <w:spacing w:line="240" w:lineRule="auto"/>
        <w:ind w:hanging="110"/>
      </w:pPr>
      <w:r>
        <w:t xml:space="preserve">Change </w:t>
      </w:r>
      <w:r w:rsidR="00810FD8">
        <w:t xml:space="preserve">the </w:t>
      </w:r>
      <w:r>
        <w:t>COM port number used by Arduino</w:t>
      </w:r>
      <w:r w:rsidR="00810FD8">
        <w:t xml:space="preserve"> under Device Manager</w:t>
      </w:r>
    </w:p>
    <w:p w14:paraId="6C0C71E5" w14:textId="4E7F832A" w:rsidR="00810FD8" w:rsidRDefault="00810FD8" w:rsidP="00810FD8">
      <w:pPr>
        <w:pStyle w:val="ListParagraph"/>
        <w:numPr>
          <w:ilvl w:val="0"/>
          <w:numId w:val="26"/>
        </w:numPr>
        <w:spacing w:line="240" w:lineRule="auto"/>
        <w:ind w:hanging="110"/>
      </w:pPr>
      <w:r>
        <w:t>Update Core Audio with new COM number and restart</w:t>
      </w:r>
    </w:p>
    <w:p w14:paraId="6AFA8B34" w14:textId="54C0E049" w:rsidR="00810FD8" w:rsidRDefault="00810FD8" w:rsidP="00810FD8">
      <w:pPr>
        <w:pStyle w:val="ListParagraph"/>
        <w:numPr>
          <w:ilvl w:val="0"/>
          <w:numId w:val="26"/>
        </w:numPr>
        <w:spacing w:line="240" w:lineRule="auto"/>
        <w:ind w:hanging="110"/>
      </w:pPr>
      <w:r>
        <w:t>Restart PC</w:t>
      </w:r>
    </w:p>
    <w:p w14:paraId="06692CD6" w14:textId="77777777" w:rsidR="00810FD8" w:rsidRDefault="00810FD8" w:rsidP="00810FD8">
      <w:pPr>
        <w:pStyle w:val="ListParagraph"/>
        <w:spacing w:line="240" w:lineRule="auto"/>
        <w:ind w:left="2520"/>
      </w:pPr>
    </w:p>
    <w:p w14:paraId="1D9BB16F" w14:textId="77777777" w:rsidR="00810FD8" w:rsidRDefault="00810FD8" w:rsidP="00810FD8">
      <w:pPr>
        <w:pStyle w:val="ListParagraph"/>
        <w:numPr>
          <w:ilvl w:val="0"/>
          <w:numId w:val="28"/>
        </w:numPr>
        <w:spacing w:line="240" w:lineRule="auto"/>
      </w:pPr>
      <w:r>
        <w:t>Possible Problem:</w:t>
      </w:r>
    </w:p>
    <w:p w14:paraId="78F2A8DE" w14:textId="0CFE5377" w:rsidR="00810FD8" w:rsidRDefault="00810FD8" w:rsidP="00810FD8">
      <w:pPr>
        <w:spacing w:line="240" w:lineRule="auto"/>
        <w:ind w:left="1440"/>
      </w:pPr>
      <w:r>
        <w:t>COM port does not exist</w:t>
      </w:r>
    </w:p>
    <w:p w14:paraId="104539AC" w14:textId="77777777" w:rsidR="00810FD8" w:rsidRDefault="00810FD8" w:rsidP="00810FD8">
      <w:pPr>
        <w:spacing w:line="240" w:lineRule="auto"/>
        <w:ind w:left="1134"/>
      </w:pPr>
      <w:r>
        <w:t xml:space="preserve">Resolution: </w:t>
      </w:r>
    </w:p>
    <w:p w14:paraId="4D7672E1" w14:textId="40D99B1E" w:rsidR="00810FD8" w:rsidRDefault="00810FD8" w:rsidP="00810FD8">
      <w:pPr>
        <w:pStyle w:val="ListParagraph"/>
        <w:numPr>
          <w:ilvl w:val="0"/>
          <w:numId w:val="29"/>
        </w:numPr>
        <w:spacing w:line="240" w:lineRule="auto"/>
        <w:ind w:hanging="110"/>
      </w:pPr>
      <w:r>
        <w:t>Check COM port under Device Manager</w:t>
      </w:r>
    </w:p>
    <w:p w14:paraId="35B572AA" w14:textId="3CB65F04" w:rsidR="00810FD8" w:rsidRDefault="00810FD8" w:rsidP="00810FD8">
      <w:pPr>
        <w:pStyle w:val="ListParagraph"/>
        <w:numPr>
          <w:ilvl w:val="0"/>
          <w:numId w:val="29"/>
        </w:numPr>
        <w:spacing w:line="240" w:lineRule="auto"/>
        <w:ind w:hanging="110"/>
      </w:pPr>
      <w:r>
        <w:t>Restart PC when COM port exist</w:t>
      </w:r>
    </w:p>
    <w:p w14:paraId="3B67F6AB" w14:textId="77777777" w:rsidR="00810FD8" w:rsidRDefault="00810FD8" w:rsidP="00810FD8">
      <w:pPr>
        <w:pStyle w:val="ListParagraph"/>
        <w:spacing w:line="240" w:lineRule="auto"/>
        <w:ind w:left="2520"/>
      </w:pPr>
    </w:p>
    <w:p w14:paraId="0A887227" w14:textId="77777777" w:rsidR="00810FD8" w:rsidRDefault="00810FD8" w:rsidP="00810FD8">
      <w:pPr>
        <w:pStyle w:val="ListParagraph"/>
        <w:numPr>
          <w:ilvl w:val="0"/>
          <w:numId w:val="28"/>
        </w:numPr>
        <w:spacing w:line="240" w:lineRule="auto"/>
      </w:pPr>
      <w:r>
        <w:t>Possible Problem:</w:t>
      </w:r>
    </w:p>
    <w:p w14:paraId="2F90060E" w14:textId="79E11BE6" w:rsidR="00810FD8" w:rsidRDefault="00810FD8" w:rsidP="00810FD8">
      <w:pPr>
        <w:spacing w:line="240" w:lineRule="auto"/>
        <w:ind w:left="1440"/>
      </w:pPr>
      <w:r>
        <w:t>Setting did not take effect of the new value</w:t>
      </w:r>
    </w:p>
    <w:p w14:paraId="4345104A" w14:textId="77777777" w:rsidR="00810FD8" w:rsidRDefault="00810FD8" w:rsidP="00810FD8">
      <w:pPr>
        <w:spacing w:line="240" w:lineRule="auto"/>
        <w:ind w:left="1134"/>
      </w:pPr>
      <w:r>
        <w:t xml:space="preserve">Resolution: </w:t>
      </w:r>
    </w:p>
    <w:p w14:paraId="4B8ED27B" w14:textId="5C9CB21B" w:rsidR="00810FD8" w:rsidRDefault="00810FD8" w:rsidP="000915E4">
      <w:pPr>
        <w:pStyle w:val="ListParagraph"/>
        <w:numPr>
          <w:ilvl w:val="0"/>
          <w:numId w:val="30"/>
        </w:numPr>
        <w:spacing w:line="240" w:lineRule="auto"/>
        <w:ind w:hanging="110"/>
      </w:pPr>
      <w:r>
        <w:t>Ensure setting is correct</w:t>
      </w:r>
    </w:p>
    <w:p w14:paraId="620C65C9" w14:textId="42305B07" w:rsidR="00810FD8" w:rsidRDefault="00810FD8" w:rsidP="000915E4">
      <w:pPr>
        <w:pStyle w:val="ListParagraph"/>
        <w:numPr>
          <w:ilvl w:val="0"/>
          <w:numId w:val="30"/>
        </w:numPr>
        <w:spacing w:line="240" w:lineRule="auto"/>
        <w:ind w:hanging="110"/>
      </w:pPr>
      <w:r>
        <w:t>Restart Core Audio</w:t>
      </w:r>
    </w:p>
    <w:p w14:paraId="7FA7ABF1" w14:textId="778C19B7" w:rsidR="00C354AF" w:rsidRDefault="00C354AF" w:rsidP="00810FD8">
      <w:pPr>
        <w:pStyle w:val="ListParagraph"/>
        <w:spacing w:line="240" w:lineRule="auto"/>
        <w:ind w:left="1440"/>
      </w:pPr>
    </w:p>
    <w:p w14:paraId="5E7C45BE" w14:textId="77777777" w:rsidR="00C354AF" w:rsidRDefault="00C354AF" w:rsidP="00C354AF">
      <w:pPr>
        <w:pStyle w:val="ListParagraph"/>
        <w:numPr>
          <w:ilvl w:val="0"/>
          <w:numId w:val="25"/>
        </w:numPr>
        <w:spacing w:line="240" w:lineRule="auto"/>
        <w:ind w:left="1440"/>
      </w:pPr>
      <w:r>
        <w:rPr>
          <w:i/>
        </w:rPr>
        <w:t>“</w:t>
      </w:r>
      <w:r w:rsidRPr="00602FDA">
        <w:rPr>
          <w:i/>
        </w:rPr>
        <w:t>NO-PROC</w:t>
      </w:r>
      <w:r>
        <w:rPr>
          <w:i/>
        </w:rPr>
        <w:t>”</w:t>
      </w:r>
      <w:r>
        <w:t>: indicates that processes could not be found</w:t>
      </w:r>
    </w:p>
    <w:p w14:paraId="608C7A57" w14:textId="77777777" w:rsidR="00C354AF" w:rsidRDefault="00C354AF" w:rsidP="00C354AF">
      <w:pPr>
        <w:spacing w:line="240" w:lineRule="auto"/>
        <w:ind w:left="720"/>
      </w:pPr>
      <w:r>
        <w:rPr>
          <w:noProof/>
        </w:rPr>
        <w:drawing>
          <wp:inline distT="0" distB="0" distL="0" distR="0" wp14:anchorId="2DB71C9C" wp14:editId="64D16709">
            <wp:extent cx="3113405" cy="295289"/>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3994" b="46004"/>
                    <a:stretch/>
                  </pic:blipFill>
                  <pic:spPr bwMode="auto">
                    <a:xfrm>
                      <a:off x="0" y="0"/>
                      <a:ext cx="3193603" cy="302895"/>
                    </a:xfrm>
                    <a:prstGeom prst="rect">
                      <a:avLst/>
                    </a:prstGeom>
                    <a:ln>
                      <a:noFill/>
                    </a:ln>
                    <a:extLst>
                      <a:ext uri="{53640926-AAD7-44D8-BBD7-CCE9431645EC}">
                        <a14:shadowObscured xmlns:a14="http://schemas.microsoft.com/office/drawing/2010/main"/>
                      </a:ext>
                    </a:extLst>
                  </pic:spPr>
                </pic:pic>
              </a:graphicData>
            </a:graphic>
          </wp:inline>
        </w:drawing>
      </w:r>
    </w:p>
    <w:p w14:paraId="7582B0D8" w14:textId="3749FCD6" w:rsidR="00B4741D" w:rsidRDefault="00B4741D" w:rsidP="00C354AF">
      <w:pPr>
        <w:pStyle w:val="ListParagraph"/>
        <w:spacing w:line="240" w:lineRule="auto"/>
        <w:ind w:left="1440"/>
      </w:pPr>
    </w:p>
    <w:p w14:paraId="01945103" w14:textId="77777777" w:rsidR="000915E4" w:rsidRDefault="000915E4" w:rsidP="000915E4">
      <w:pPr>
        <w:pStyle w:val="ListParagraph"/>
        <w:numPr>
          <w:ilvl w:val="0"/>
          <w:numId w:val="28"/>
        </w:numPr>
        <w:spacing w:line="240" w:lineRule="auto"/>
      </w:pPr>
      <w:r>
        <w:t>Possible Problem:</w:t>
      </w:r>
    </w:p>
    <w:p w14:paraId="31F49285" w14:textId="38A038F5" w:rsidR="000915E4" w:rsidRDefault="000915E4" w:rsidP="000915E4">
      <w:pPr>
        <w:spacing w:line="240" w:lineRule="auto"/>
        <w:ind w:left="1440"/>
      </w:pPr>
      <w:r>
        <w:t>Process does not exist</w:t>
      </w:r>
    </w:p>
    <w:p w14:paraId="0EA5B52A" w14:textId="77777777" w:rsidR="000915E4" w:rsidRDefault="000915E4" w:rsidP="000915E4">
      <w:pPr>
        <w:spacing w:line="240" w:lineRule="auto"/>
        <w:ind w:left="1134"/>
      </w:pPr>
      <w:r>
        <w:t xml:space="preserve">Resolution: </w:t>
      </w:r>
    </w:p>
    <w:p w14:paraId="0623B7C2" w14:textId="523B1695" w:rsidR="000915E4" w:rsidRDefault="00BA5A84" w:rsidP="000915E4">
      <w:pPr>
        <w:pStyle w:val="ListParagraph"/>
        <w:numPr>
          <w:ilvl w:val="0"/>
          <w:numId w:val="31"/>
        </w:numPr>
        <w:spacing w:line="240" w:lineRule="auto"/>
        <w:ind w:hanging="110"/>
      </w:pPr>
      <w:r>
        <w:t>Go to Task Manager</w:t>
      </w:r>
    </w:p>
    <w:p w14:paraId="2C755EB5" w14:textId="33D9905B" w:rsidR="000915E4" w:rsidRDefault="00BA5A84" w:rsidP="00BA5A84">
      <w:pPr>
        <w:pStyle w:val="ListParagraph"/>
        <w:numPr>
          <w:ilvl w:val="0"/>
          <w:numId w:val="31"/>
        </w:numPr>
        <w:spacing w:line="240" w:lineRule="auto"/>
        <w:ind w:hanging="110"/>
      </w:pPr>
      <w:r>
        <w:t>Ensure process exists</w:t>
      </w:r>
    </w:p>
    <w:p w14:paraId="3C83B85E" w14:textId="77777777" w:rsidR="00BA5A84" w:rsidRDefault="00BA5A84" w:rsidP="00BA5A84">
      <w:pPr>
        <w:pStyle w:val="ListParagraph"/>
        <w:spacing w:line="240" w:lineRule="auto"/>
        <w:ind w:left="2520"/>
      </w:pPr>
    </w:p>
    <w:p w14:paraId="2FD9A069" w14:textId="77777777" w:rsidR="00BA5A84" w:rsidRDefault="00BA5A84" w:rsidP="00BA5A84">
      <w:pPr>
        <w:pStyle w:val="ListParagraph"/>
        <w:numPr>
          <w:ilvl w:val="0"/>
          <w:numId w:val="28"/>
        </w:numPr>
        <w:spacing w:line="240" w:lineRule="auto"/>
      </w:pPr>
      <w:r>
        <w:t>Possible Problem:</w:t>
      </w:r>
    </w:p>
    <w:p w14:paraId="4AEBB17D" w14:textId="0D3864C6" w:rsidR="00BA5A84" w:rsidRDefault="00BA5A84" w:rsidP="00BA5A84">
      <w:pPr>
        <w:spacing w:line="240" w:lineRule="auto"/>
        <w:ind w:left="1440"/>
      </w:pPr>
      <w:r>
        <w:t>Process name is wrong / Process name contain .exe</w:t>
      </w:r>
    </w:p>
    <w:p w14:paraId="4F04DDFA" w14:textId="77777777" w:rsidR="00BA5A84" w:rsidRDefault="00BA5A84" w:rsidP="00BA5A84">
      <w:pPr>
        <w:spacing w:line="240" w:lineRule="auto"/>
        <w:ind w:left="1134"/>
      </w:pPr>
      <w:r>
        <w:t xml:space="preserve">Resolution: </w:t>
      </w:r>
    </w:p>
    <w:p w14:paraId="08C4AA4C" w14:textId="77777777" w:rsidR="00BA5A84" w:rsidRDefault="00BA5A84" w:rsidP="00BA5A84">
      <w:pPr>
        <w:pStyle w:val="ListParagraph"/>
        <w:numPr>
          <w:ilvl w:val="0"/>
          <w:numId w:val="31"/>
        </w:numPr>
        <w:spacing w:line="240" w:lineRule="auto"/>
        <w:ind w:hanging="110"/>
      </w:pPr>
      <w:r>
        <w:t>Go to Task Manager</w:t>
      </w:r>
    </w:p>
    <w:p w14:paraId="4082AA3F" w14:textId="5E39AD01" w:rsidR="00BA5A84" w:rsidRDefault="00BA5A84" w:rsidP="00BA5A84">
      <w:pPr>
        <w:pStyle w:val="ListParagraph"/>
        <w:numPr>
          <w:ilvl w:val="0"/>
          <w:numId w:val="31"/>
        </w:numPr>
        <w:spacing w:line="240" w:lineRule="auto"/>
        <w:ind w:hanging="110"/>
      </w:pPr>
      <w:r>
        <w:t>Ensure process exists</w:t>
      </w:r>
    </w:p>
    <w:p w14:paraId="65AEDBE6" w14:textId="55D21E0E" w:rsidR="00BA5A84" w:rsidRPr="00BA5A84" w:rsidRDefault="00BA5A84" w:rsidP="00BA5A84">
      <w:pPr>
        <w:pStyle w:val="ListParagraph"/>
        <w:numPr>
          <w:ilvl w:val="0"/>
          <w:numId w:val="31"/>
        </w:numPr>
        <w:spacing w:line="240" w:lineRule="auto"/>
        <w:ind w:hanging="110"/>
      </w:pPr>
      <w:r>
        <w:t xml:space="preserve">Enter again the process name with </w:t>
      </w:r>
      <w:r w:rsidRPr="00BA5A84">
        <w:rPr>
          <w:i/>
        </w:rPr>
        <w:t>“.exe”</w:t>
      </w:r>
    </w:p>
    <w:p w14:paraId="55C01C12" w14:textId="4E7A3D13" w:rsidR="0076022D" w:rsidRDefault="00BA5A84" w:rsidP="00BA5A84">
      <w:pPr>
        <w:pStyle w:val="ListParagraph"/>
        <w:numPr>
          <w:ilvl w:val="0"/>
          <w:numId w:val="31"/>
        </w:numPr>
        <w:spacing w:line="240" w:lineRule="auto"/>
        <w:ind w:hanging="110"/>
      </w:pPr>
      <w:r>
        <w:t>Restart Core Audio</w:t>
      </w:r>
    </w:p>
    <w:p w14:paraId="5A695540" w14:textId="2480187D" w:rsidR="00A73B31" w:rsidRDefault="00A73B31" w:rsidP="00523FEE">
      <w:pPr>
        <w:pStyle w:val="Heading2"/>
        <w:numPr>
          <w:ilvl w:val="1"/>
          <w:numId w:val="11"/>
        </w:numPr>
      </w:pPr>
      <w:bookmarkStart w:id="91" w:name="_Toc494481894"/>
      <w:r>
        <w:lastRenderedPageBreak/>
        <w:t>Core Audio - Arduino</w:t>
      </w:r>
      <w:bookmarkEnd w:id="91"/>
    </w:p>
    <w:p w14:paraId="36BDEAF6" w14:textId="46A3C0ED" w:rsidR="006B55F0" w:rsidRDefault="004B0102" w:rsidP="00523FEE">
      <w:pPr>
        <w:pStyle w:val="ListParagraph"/>
        <w:numPr>
          <w:ilvl w:val="0"/>
          <w:numId w:val="15"/>
        </w:numPr>
        <w:spacing w:line="240" w:lineRule="auto"/>
      </w:pPr>
      <w:r>
        <w:t xml:space="preserve">Find the COM port of the </w:t>
      </w:r>
      <w:r w:rsidR="006B55F0">
        <w:t>connected Arduino</w:t>
      </w:r>
    </w:p>
    <w:p w14:paraId="132D24D5" w14:textId="18A831F7" w:rsidR="006B55F0" w:rsidRDefault="006B55F0" w:rsidP="00523FEE">
      <w:pPr>
        <w:pStyle w:val="ListParagraph"/>
        <w:numPr>
          <w:ilvl w:val="0"/>
          <w:numId w:val="15"/>
        </w:numPr>
        <w:spacing w:line="240" w:lineRule="auto"/>
      </w:pPr>
      <w:r>
        <w:t xml:space="preserve">Ensure code is loaded onto the Arduino (refer to </w:t>
      </w:r>
      <w:r w:rsidRPr="006B55F0">
        <w:rPr>
          <w:i/>
        </w:rPr>
        <w:t>appendix A</w:t>
      </w:r>
      <w:r>
        <w:t>)</w:t>
      </w:r>
    </w:p>
    <w:p w14:paraId="7F2FC18E" w14:textId="77777777" w:rsidR="0076022D" w:rsidRDefault="0011285A" w:rsidP="00523FEE">
      <w:pPr>
        <w:pStyle w:val="ListParagraph"/>
        <w:numPr>
          <w:ilvl w:val="0"/>
          <w:numId w:val="15"/>
        </w:numPr>
        <w:spacing w:line="240" w:lineRule="auto"/>
      </w:pPr>
      <w:r>
        <w:t>Insert LED to PIN 13 and GND</w:t>
      </w:r>
    </w:p>
    <w:p w14:paraId="62A56B76" w14:textId="5D221295" w:rsidR="006B55F0" w:rsidRDefault="0076022D" w:rsidP="0076022D">
      <w:pPr>
        <w:spacing w:line="240" w:lineRule="auto"/>
        <w:ind w:left="1080" w:firstLine="0"/>
        <w:jc w:val="center"/>
      </w:pPr>
      <w:r>
        <w:rPr>
          <w:noProof/>
        </w:rPr>
        <w:drawing>
          <wp:inline distT="0" distB="0" distL="0" distR="0" wp14:anchorId="15CCABD5" wp14:editId="74904C74">
            <wp:extent cx="2780140" cy="1818005"/>
            <wp:effectExtent l="0" t="0" r="1270" b="0"/>
            <wp:docPr id="19" name="Picture 19" descr="C:\Users\ZethSQx\AppData\Local\Microsoft\Windows\INetCache\Content.Word\Copy of Copy of Copy of Document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thSQx\AppData\Local\Microsoft\Windows\INetCache\Content.Word\Copy of Copy of Copy of Document 1 (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135" b="27506"/>
                    <a:stretch/>
                  </pic:blipFill>
                  <pic:spPr bwMode="auto">
                    <a:xfrm>
                      <a:off x="0" y="0"/>
                      <a:ext cx="2867585" cy="1875188"/>
                    </a:xfrm>
                    <a:prstGeom prst="rect">
                      <a:avLst/>
                    </a:prstGeom>
                    <a:noFill/>
                    <a:ln>
                      <a:noFill/>
                    </a:ln>
                    <a:extLst>
                      <a:ext uri="{53640926-AAD7-44D8-BBD7-CCE9431645EC}">
                        <a14:shadowObscured xmlns:a14="http://schemas.microsoft.com/office/drawing/2010/main"/>
                      </a:ext>
                    </a:extLst>
                  </pic:spPr>
                </pic:pic>
              </a:graphicData>
            </a:graphic>
          </wp:inline>
        </w:drawing>
      </w:r>
    </w:p>
    <w:p w14:paraId="62CCD420" w14:textId="276A1DC4" w:rsidR="0076022D" w:rsidRDefault="0076022D" w:rsidP="00523FEE">
      <w:pPr>
        <w:pStyle w:val="ListParagraph"/>
        <w:numPr>
          <w:ilvl w:val="0"/>
          <w:numId w:val="15"/>
        </w:numPr>
        <w:spacing w:line="240" w:lineRule="auto"/>
      </w:pPr>
      <w:r>
        <w:t>Debug using the flowchart</w:t>
      </w:r>
    </w:p>
    <w:p w14:paraId="2D04A4F9" w14:textId="77777777" w:rsidR="00416D52" w:rsidRDefault="00416D52" w:rsidP="00416D52">
      <w:pPr>
        <w:pStyle w:val="ListParagraph"/>
        <w:spacing w:line="240" w:lineRule="auto"/>
        <w:ind w:left="1440"/>
      </w:pPr>
    </w:p>
    <w:p w14:paraId="1696465F" w14:textId="179D3161" w:rsidR="0076022D" w:rsidRDefault="008F2F06" w:rsidP="0076022D">
      <w:pPr>
        <w:pStyle w:val="ListParagraph"/>
        <w:spacing w:line="240" w:lineRule="auto"/>
        <w:ind w:left="1440"/>
      </w:pPr>
      <w:r>
        <w:rPr>
          <w:noProof/>
        </w:rPr>
        <w:drawing>
          <wp:inline distT="0" distB="0" distL="0" distR="0" wp14:anchorId="76727E58" wp14:editId="260C9C11">
            <wp:extent cx="4859971" cy="2163233"/>
            <wp:effectExtent l="0" t="0" r="0" b="8890"/>
            <wp:docPr id="20" name="Picture 20" descr="C:\Users\ZethSQx\AppData\Local\Microsoft\Windows\INetCache\Content.Wor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thSQx\AppData\Local\Microsoft\Windows\INetCache\Content.Word\Untitled Diagram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013" cy="2166368"/>
                    </a:xfrm>
                    <a:prstGeom prst="rect">
                      <a:avLst/>
                    </a:prstGeom>
                    <a:noFill/>
                    <a:ln>
                      <a:noFill/>
                    </a:ln>
                  </pic:spPr>
                </pic:pic>
              </a:graphicData>
            </a:graphic>
          </wp:inline>
        </w:drawing>
      </w:r>
    </w:p>
    <w:p w14:paraId="7DFB4006" w14:textId="661B0355" w:rsidR="0011285A" w:rsidRPr="00E74762" w:rsidRDefault="00BA5A84" w:rsidP="00BA5A84">
      <w:r>
        <w:br w:type="page"/>
      </w:r>
    </w:p>
    <w:p w14:paraId="6C556971" w14:textId="2506697D" w:rsidR="002353E1" w:rsidRDefault="002353E1" w:rsidP="00523FEE">
      <w:pPr>
        <w:pStyle w:val="Heading2"/>
        <w:numPr>
          <w:ilvl w:val="1"/>
          <w:numId w:val="11"/>
        </w:numPr>
      </w:pPr>
      <w:bookmarkStart w:id="92" w:name="_Toc494481895"/>
      <w:r w:rsidRPr="0048021C">
        <w:lastRenderedPageBreak/>
        <w:t>Circuit</w:t>
      </w:r>
      <w:r w:rsidR="00CD6BA6">
        <w:t xml:space="preserve"> &amp; Components</w:t>
      </w:r>
      <w:bookmarkEnd w:id="92"/>
    </w:p>
    <w:p w14:paraId="2E6B5B6B" w14:textId="51BC2A49" w:rsidR="00F3723A" w:rsidRPr="00F3723A" w:rsidRDefault="00FB72D8" w:rsidP="00523FEE">
      <w:pPr>
        <w:pStyle w:val="ListParagraph"/>
        <w:numPr>
          <w:ilvl w:val="0"/>
          <w:numId w:val="13"/>
        </w:numPr>
        <w:spacing w:line="240" w:lineRule="auto"/>
      </w:pPr>
      <w:r>
        <w:t>Setup circuit as shown below</w:t>
      </w:r>
    </w:p>
    <w:p w14:paraId="2C3F608D" w14:textId="631DCBB2" w:rsidR="00276339" w:rsidRDefault="0068228A" w:rsidP="00416D52">
      <w:pPr>
        <w:spacing w:line="240" w:lineRule="auto"/>
        <w:jc w:val="center"/>
      </w:pPr>
      <w:r>
        <w:rPr>
          <w:noProof/>
        </w:rPr>
        <w:drawing>
          <wp:inline distT="0" distB="0" distL="0" distR="0" wp14:anchorId="40DB529B" wp14:editId="0ADC4F12">
            <wp:extent cx="2159000" cy="2356413"/>
            <wp:effectExtent l="0" t="0" r="0" b="6350"/>
            <wp:docPr id="9" name="Picture 9" descr="C:\Users\ZethSQx\AppData\Local\Microsoft\Windows\INetCache\Content.Word\Copy of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thSQx\AppData\Local\Microsoft\Windows\INetCache\Content.Word\Copy of Document 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241"/>
                    <a:stretch/>
                  </pic:blipFill>
                  <pic:spPr bwMode="auto">
                    <a:xfrm>
                      <a:off x="0" y="0"/>
                      <a:ext cx="2177831" cy="2376966"/>
                    </a:xfrm>
                    <a:prstGeom prst="rect">
                      <a:avLst/>
                    </a:prstGeom>
                    <a:noFill/>
                    <a:ln>
                      <a:noFill/>
                    </a:ln>
                    <a:extLst>
                      <a:ext uri="{53640926-AAD7-44D8-BBD7-CCE9431645EC}">
                        <a14:shadowObscured xmlns:a14="http://schemas.microsoft.com/office/drawing/2010/main"/>
                      </a:ext>
                    </a:extLst>
                  </pic:spPr>
                </pic:pic>
              </a:graphicData>
            </a:graphic>
          </wp:inline>
        </w:drawing>
      </w:r>
      <w:r w:rsidR="00416D52">
        <w:br/>
      </w:r>
    </w:p>
    <w:p w14:paraId="36F20134" w14:textId="0668CA8E" w:rsidR="00F3723A" w:rsidRDefault="00FB72D8" w:rsidP="00523FEE">
      <w:pPr>
        <w:pStyle w:val="ListParagraph"/>
        <w:numPr>
          <w:ilvl w:val="0"/>
          <w:numId w:val="13"/>
        </w:numPr>
        <w:spacing w:line="240" w:lineRule="auto"/>
      </w:pPr>
      <w:r>
        <w:t>Debug using the flowchart</w:t>
      </w:r>
    </w:p>
    <w:p w14:paraId="7DE4015E" w14:textId="727E5622" w:rsidR="00BA5A84" w:rsidRDefault="00F3723A" w:rsidP="00276339">
      <w:pPr>
        <w:spacing w:before="240"/>
      </w:pPr>
      <w:r>
        <w:rPr>
          <w:noProof/>
        </w:rPr>
        <w:drawing>
          <wp:inline distT="0" distB="0" distL="0" distR="0" wp14:anchorId="364E4A3A" wp14:editId="0E119286">
            <wp:extent cx="5228167" cy="2137421"/>
            <wp:effectExtent l="0" t="0" r="0" b="0"/>
            <wp:docPr id="18" name="Picture 18" descr="C:\Users\ZethSQx\AppData\Local\Microsoft\Windows\INetCache\Content.Wor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thSQx\AppData\Local\Microsoft\Windows\INetCache\Content.Word\Untitled Diagram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8092" cy="2149655"/>
                    </a:xfrm>
                    <a:prstGeom prst="rect">
                      <a:avLst/>
                    </a:prstGeom>
                    <a:noFill/>
                    <a:ln>
                      <a:noFill/>
                    </a:ln>
                  </pic:spPr>
                </pic:pic>
              </a:graphicData>
            </a:graphic>
          </wp:inline>
        </w:drawing>
      </w:r>
    </w:p>
    <w:p w14:paraId="2EBDC2C8" w14:textId="6E1E2B08" w:rsidR="00B57B11" w:rsidRDefault="00BA5A84" w:rsidP="00BA5A84">
      <w:r>
        <w:br w:type="page"/>
      </w:r>
    </w:p>
    <w:p w14:paraId="244CA2AF" w14:textId="2C654B27" w:rsidR="004E5790" w:rsidRDefault="002353E1" w:rsidP="00523FEE">
      <w:pPr>
        <w:pStyle w:val="Heading2"/>
        <w:numPr>
          <w:ilvl w:val="1"/>
          <w:numId w:val="11"/>
        </w:numPr>
      </w:pPr>
      <w:bookmarkStart w:id="93" w:name="_Toc494481896"/>
      <w:r>
        <w:lastRenderedPageBreak/>
        <w:t xml:space="preserve">Relay Switch with </w:t>
      </w:r>
      <w:r w:rsidR="004E5790" w:rsidRPr="0048021C">
        <w:t>Circuit</w:t>
      </w:r>
      <w:r w:rsidR="004E5790">
        <w:t xml:space="preserve"> &amp; Components</w:t>
      </w:r>
      <w:bookmarkEnd w:id="93"/>
    </w:p>
    <w:p w14:paraId="4500CFAA" w14:textId="5F1E37D3" w:rsidR="00F3723A" w:rsidRDefault="00F3723A" w:rsidP="00523FEE">
      <w:pPr>
        <w:pStyle w:val="ListParagraph"/>
        <w:numPr>
          <w:ilvl w:val="0"/>
          <w:numId w:val="14"/>
        </w:numPr>
        <w:spacing w:line="240" w:lineRule="auto"/>
      </w:pPr>
      <w:r>
        <w:t>Setup circuit as shown below</w:t>
      </w:r>
    </w:p>
    <w:p w14:paraId="49E98D6F" w14:textId="0A17EC3A" w:rsidR="000627DF" w:rsidRDefault="000627DF" w:rsidP="00523FEE">
      <w:pPr>
        <w:pStyle w:val="ListParagraph"/>
        <w:numPr>
          <w:ilvl w:val="0"/>
          <w:numId w:val="14"/>
        </w:numPr>
        <w:spacing w:line="240" w:lineRule="auto"/>
      </w:pPr>
      <w:r>
        <w:t>Prepare 5V DC Power Adapter or any other alternative 5V Output</w:t>
      </w:r>
    </w:p>
    <w:p w14:paraId="01F61C86" w14:textId="030974E4" w:rsidR="0001473B" w:rsidRPr="00F3723A" w:rsidRDefault="000627DF" w:rsidP="00523FEE">
      <w:pPr>
        <w:pStyle w:val="ListParagraph"/>
        <w:numPr>
          <w:ilvl w:val="0"/>
          <w:numId w:val="14"/>
        </w:numPr>
        <w:spacing w:line="240" w:lineRule="auto"/>
      </w:pPr>
      <w:r>
        <w:t>D</w:t>
      </w:r>
      <w:r w:rsidR="0001473B">
        <w:t>O NOT CONNECT</w:t>
      </w:r>
      <w:r>
        <w:t xml:space="preserve"> the</w:t>
      </w:r>
      <w:r w:rsidR="00B57B11">
        <w:t xml:space="preserve"> 5V</w:t>
      </w:r>
      <w:r>
        <w:t xml:space="preserve"> </w:t>
      </w:r>
      <w:r w:rsidR="0001473B">
        <w:t>to the relay switch yet</w:t>
      </w:r>
    </w:p>
    <w:p w14:paraId="51A03299" w14:textId="157FA66A" w:rsidR="002353E1" w:rsidRDefault="0049136D" w:rsidP="00B4741D">
      <w:pPr>
        <w:spacing w:before="240" w:line="240" w:lineRule="auto"/>
        <w:jc w:val="center"/>
      </w:pPr>
      <w:r>
        <w:rPr>
          <w:noProof/>
        </w:rPr>
        <w:drawing>
          <wp:inline distT="0" distB="0" distL="0" distR="0" wp14:anchorId="68FD5BE6" wp14:editId="67D69B91">
            <wp:extent cx="5230283" cy="2645442"/>
            <wp:effectExtent l="0" t="0" r="0" b="2540"/>
            <wp:docPr id="24" name="Picture 24" descr="C:\Users\ZethSQx\AppData\Local\Microsoft\Windows\INetCache\Content.Word\Copy of Document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thSQx\AppData\Local\Microsoft\Windows\INetCache\Content.Word\Copy of Document 1 (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390"/>
                    <a:stretch/>
                  </pic:blipFill>
                  <pic:spPr bwMode="auto">
                    <a:xfrm>
                      <a:off x="0" y="0"/>
                      <a:ext cx="5242356" cy="2651548"/>
                    </a:xfrm>
                    <a:prstGeom prst="rect">
                      <a:avLst/>
                    </a:prstGeom>
                    <a:noFill/>
                    <a:ln>
                      <a:noFill/>
                    </a:ln>
                    <a:extLst>
                      <a:ext uri="{53640926-AAD7-44D8-BBD7-CCE9431645EC}">
                        <a14:shadowObscured xmlns:a14="http://schemas.microsoft.com/office/drawing/2010/main"/>
                      </a:ext>
                    </a:extLst>
                  </pic:spPr>
                </pic:pic>
              </a:graphicData>
            </a:graphic>
          </wp:inline>
        </w:drawing>
      </w:r>
    </w:p>
    <w:p w14:paraId="76344897" w14:textId="7D1E26EE" w:rsidR="00D77506" w:rsidRDefault="00FB72D8" w:rsidP="00523FEE">
      <w:pPr>
        <w:pStyle w:val="ListParagraph"/>
        <w:numPr>
          <w:ilvl w:val="0"/>
          <w:numId w:val="14"/>
        </w:numPr>
        <w:spacing w:before="240" w:line="240" w:lineRule="auto"/>
      </w:pPr>
      <w:r>
        <w:t>Debug using the flowchart</w:t>
      </w:r>
    </w:p>
    <w:p w14:paraId="770E6BF4" w14:textId="4FB6DBFD" w:rsidR="00FB72D8" w:rsidRDefault="00FB72D8" w:rsidP="00FB72D8">
      <w:pPr>
        <w:spacing w:before="240"/>
        <w:ind w:firstLine="0"/>
        <w:jc w:val="center"/>
      </w:pPr>
      <w:r>
        <w:rPr>
          <w:noProof/>
        </w:rPr>
        <w:drawing>
          <wp:inline distT="0" distB="0" distL="0" distR="0" wp14:anchorId="0C24CCC7" wp14:editId="3B9FEE92">
            <wp:extent cx="5490633" cy="2193184"/>
            <wp:effectExtent l="0" t="0" r="0" b="0"/>
            <wp:docPr id="31" name="Picture 31" descr="C:\Users\ZethSQx\AppData\Local\Microsoft\Windows\INetCache\Content.Word\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thSQx\AppData\Local\Microsoft\Windows\INetCache\Content.Word\Untitled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9816" cy="2196852"/>
                    </a:xfrm>
                    <a:prstGeom prst="rect">
                      <a:avLst/>
                    </a:prstGeom>
                    <a:noFill/>
                    <a:ln>
                      <a:noFill/>
                    </a:ln>
                  </pic:spPr>
                </pic:pic>
              </a:graphicData>
            </a:graphic>
          </wp:inline>
        </w:drawing>
      </w:r>
    </w:p>
    <w:p w14:paraId="72D4846F" w14:textId="77777777" w:rsidR="007E3AD6" w:rsidRDefault="007E3AD6">
      <w:pPr>
        <w:rPr>
          <w:b/>
        </w:rPr>
      </w:pPr>
      <w:r>
        <w:br w:type="page"/>
      </w:r>
    </w:p>
    <w:p w14:paraId="031AEA44" w14:textId="091D2AF4" w:rsidR="007E3AD6" w:rsidRDefault="007E3AD6" w:rsidP="00523FEE">
      <w:pPr>
        <w:pStyle w:val="Heading1"/>
        <w:numPr>
          <w:ilvl w:val="0"/>
          <w:numId w:val="11"/>
        </w:numPr>
      </w:pPr>
      <w:bookmarkStart w:id="94" w:name="_Toc494481897"/>
      <w:r>
        <w:lastRenderedPageBreak/>
        <w:t>Finaliz</w:t>
      </w:r>
      <w:r w:rsidR="00E06FEE">
        <w:t>ation</w:t>
      </w:r>
      <w:bookmarkEnd w:id="94"/>
    </w:p>
    <w:p w14:paraId="5EF39BD7" w14:textId="5C584A04" w:rsidR="007E3AD6" w:rsidRDefault="007E3AD6" w:rsidP="00EB1EFB">
      <w:pPr>
        <w:spacing w:line="276" w:lineRule="auto"/>
      </w:pPr>
      <w:r>
        <w:t xml:space="preserve">Checklist: </w:t>
      </w:r>
    </w:p>
    <w:p w14:paraId="66E4C5A1" w14:textId="2B1152B0" w:rsidR="007E3AD6" w:rsidRDefault="007E3AD6" w:rsidP="00523FEE">
      <w:pPr>
        <w:pStyle w:val="ListParagraph"/>
        <w:numPr>
          <w:ilvl w:val="0"/>
          <w:numId w:val="17"/>
        </w:numPr>
        <w:spacing w:line="276" w:lineRule="auto"/>
      </w:pPr>
      <w:r>
        <w:t xml:space="preserve">Ensure </w:t>
      </w:r>
      <w:r w:rsidR="00E06FEE">
        <w:t>hardware configuration</w:t>
      </w:r>
      <w:r>
        <w:t xml:space="preserve"> design is finalized</w:t>
      </w:r>
    </w:p>
    <w:p w14:paraId="529DE175" w14:textId="3759C964" w:rsidR="00E06FEE" w:rsidRDefault="00E06FEE" w:rsidP="00523FEE">
      <w:pPr>
        <w:pStyle w:val="ListParagraph"/>
        <w:numPr>
          <w:ilvl w:val="0"/>
          <w:numId w:val="17"/>
        </w:numPr>
        <w:spacing w:line="276" w:lineRule="auto"/>
      </w:pPr>
      <w:r>
        <w:t>Ensure software and code is working</w:t>
      </w:r>
    </w:p>
    <w:p w14:paraId="624273CC" w14:textId="015E0A4A" w:rsidR="007E3AD6" w:rsidRDefault="007E3AD6" w:rsidP="00523FEE">
      <w:pPr>
        <w:pStyle w:val="ListParagraph"/>
        <w:numPr>
          <w:ilvl w:val="0"/>
          <w:numId w:val="17"/>
        </w:numPr>
        <w:spacing w:line="276" w:lineRule="auto"/>
      </w:pPr>
      <w:r>
        <w:t>Debugging is done and components are working as intended</w:t>
      </w:r>
    </w:p>
    <w:p w14:paraId="7CB3F08E" w14:textId="77777777" w:rsidR="00EB1EFB" w:rsidRDefault="00EB1EFB" w:rsidP="00EB1EFB">
      <w:pPr>
        <w:spacing w:line="276" w:lineRule="auto"/>
      </w:pPr>
    </w:p>
    <w:p w14:paraId="7BF34E63" w14:textId="4FE254BE" w:rsidR="007E3AD6" w:rsidRDefault="007E3AD6" w:rsidP="00EB1EFB">
      <w:pPr>
        <w:spacing w:line="276" w:lineRule="auto"/>
      </w:pPr>
      <w:r>
        <w:t>Preparation:</w:t>
      </w:r>
    </w:p>
    <w:p w14:paraId="38D9E95F" w14:textId="1424D1A6" w:rsidR="007E3AD6" w:rsidRDefault="007E3AD6" w:rsidP="00523FEE">
      <w:pPr>
        <w:pStyle w:val="ListParagraph"/>
        <w:numPr>
          <w:ilvl w:val="0"/>
          <w:numId w:val="18"/>
        </w:numPr>
        <w:spacing w:line="276" w:lineRule="auto"/>
      </w:pPr>
      <w:r>
        <w:t>Soldering Iron and Lead is available</w:t>
      </w:r>
    </w:p>
    <w:p w14:paraId="3F1076F8" w14:textId="683887BC" w:rsidR="00A75E7D" w:rsidRDefault="007E3AD6" w:rsidP="00523FEE">
      <w:pPr>
        <w:pStyle w:val="ListParagraph"/>
        <w:numPr>
          <w:ilvl w:val="0"/>
          <w:numId w:val="18"/>
        </w:numPr>
        <w:spacing w:line="276" w:lineRule="auto"/>
      </w:pPr>
      <w:r>
        <w:t xml:space="preserve">PCB is large enough to </w:t>
      </w:r>
      <w:r w:rsidR="00EB1EFB">
        <w:t>accommodate all wiring pin and relay switch onboard</w:t>
      </w:r>
    </w:p>
    <w:p w14:paraId="5BBC360E" w14:textId="61096E4E" w:rsidR="00A75E7D" w:rsidRDefault="00A75E7D" w:rsidP="00A75E7D">
      <w:pPr>
        <w:spacing w:line="276" w:lineRule="auto"/>
      </w:pPr>
    </w:p>
    <w:p w14:paraId="41D97E74" w14:textId="2B1F29B4" w:rsidR="00A75E7D" w:rsidRDefault="00A75E7D" w:rsidP="00A75E7D">
      <w:pPr>
        <w:spacing w:line="276" w:lineRule="auto"/>
      </w:pPr>
      <w:r>
        <w:t>Soldering:</w:t>
      </w:r>
    </w:p>
    <w:p w14:paraId="1A318543" w14:textId="17C10418" w:rsidR="00A75E7D" w:rsidRDefault="00A75E7D" w:rsidP="00523FEE">
      <w:pPr>
        <w:pStyle w:val="ListParagraph"/>
        <w:numPr>
          <w:ilvl w:val="0"/>
          <w:numId w:val="18"/>
        </w:numPr>
        <w:spacing w:line="276" w:lineRule="auto"/>
      </w:pPr>
      <w:r>
        <w:t>Solder based on the diagram below:</w:t>
      </w:r>
    </w:p>
    <w:p w14:paraId="658FA4BF" w14:textId="705D989A" w:rsidR="00A75E7D" w:rsidRDefault="00877745" w:rsidP="00523FEE">
      <w:pPr>
        <w:pStyle w:val="ListParagraph"/>
        <w:numPr>
          <w:ilvl w:val="1"/>
          <w:numId w:val="18"/>
        </w:numPr>
        <w:spacing w:line="276" w:lineRule="auto"/>
      </w:pPr>
      <w:r w:rsidRPr="00877745">
        <w:rPr>
          <w:color w:val="FF0000"/>
        </w:rPr>
        <w:t>Red</w:t>
      </w:r>
      <w:r>
        <w:t xml:space="preserve"> </w:t>
      </w:r>
      <w:r w:rsidRPr="00877745">
        <w:rPr>
          <w:color w:val="FF0000"/>
        </w:rPr>
        <w:t>Cross</w:t>
      </w:r>
      <w:r>
        <w:t>: Do not solder</w:t>
      </w:r>
    </w:p>
    <w:p w14:paraId="51B42C9A" w14:textId="1AD1A250" w:rsidR="00877745" w:rsidRDefault="00877745" w:rsidP="00523FEE">
      <w:pPr>
        <w:pStyle w:val="ListParagraph"/>
        <w:numPr>
          <w:ilvl w:val="1"/>
          <w:numId w:val="18"/>
        </w:numPr>
        <w:spacing w:line="276" w:lineRule="auto"/>
      </w:pPr>
      <w:r w:rsidRPr="00877745">
        <w:rPr>
          <w:color w:val="0070C0"/>
        </w:rPr>
        <w:t>Blue Circle</w:t>
      </w:r>
      <w:r>
        <w:t>: Solder</w:t>
      </w:r>
    </w:p>
    <w:p w14:paraId="774C8E0F" w14:textId="6DA09181" w:rsidR="00877745" w:rsidRDefault="00877745" w:rsidP="00523FEE">
      <w:pPr>
        <w:pStyle w:val="ListParagraph"/>
        <w:numPr>
          <w:ilvl w:val="1"/>
          <w:numId w:val="18"/>
        </w:numPr>
        <w:spacing w:line="276" w:lineRule="auto"/>
      </w:pPr>
      <w:r w:rsidRPr="00877745">
        <w:rPr>
          <w:color w:val="FF9900"/>
        </w:rPr>
        <w:t>Orange Square</w:t>
      </w:r>
      <w:r>
        <w:t>: Use a wire connector</w:t>
      </w:r>
    </w:p>
    <w:p w14:paraId="43FAFD6C" w14:textId="77777777" w:rsidR="009D1777" w:rsidRDefault="009D1777" w:rsidP="009D1777">
      <w:pPr>
        <w:pStyle w:val="ListParagraph"/>
        <w:spacing w:line="276" w:lineRule="auto"/>
        <w:ind w:left="2160"/>
      </w:pPr>
    </w:p>
    <w:p w14:paraId="3C5D7252" w14:textId="2BC67C8B" w:rsidR="00A75E7D" w:rsidRPr="007E3AD6" w:rsidRDefault="009D1777" w:rsidP="009D1777">
      <w:pPr>
        <w:ind w:firstLine="0"/>
        <w:jc w:val="center"/>
        <w:sectPr w:rsidR="00A75E7D" w:rsidRPr="007E3AD6" w:rsidSect="00E077C1">
          <w:footnotePr>
            <w:pos w:val="beneathText"/>
          </w:footnotePr>
          <w:pgSz w:w="12240" w:h="15840"/>
          <w:pgMar w:top="1440" w:right="1440" w:bottom="1440" w:left="1440" w:header="720" w:footer="720" w:gutter="0"/>
          <w:cols w:space="720"/>
          <w:titlePg/>
          <w:docGrid w:linePitch="360"/>
          <w15:footnoteColumns w:val="1"/>
        </w:sectPr>
      </w:pPr>
      <w:r>
        <w:rPr>
          <w:noProof/>
        </w:rPr>
        <w:drawing>
          <wp:inline distT="0" distB="0" distL="0" distR="0" wp14:anchorId="4B592377" wp14:editId="37526D8C">
            <wp:extent cx="5706327" cy="3535680"/>
            <wp:effectExtent l="0" t="0" r="0" b="0"/>
            <wp:docPr id="35" name="Picture 35" descr="C:\Users\ZethSQx\AppData\Local\Microsoft\Windows\INetCache\Content.Word\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thSQx\AppData\Local\Microsoft\Windows\INetCache\Content.Word\abc.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5304" cy="3547438"/>
                    </a:xfrm>
                    <a:prstGeom prst="rect">
                      <a:avLst/>
                    </a:prstGeom>
                    <a:noFill/>
                    <a:ln>
                      <a:noFill/>
                    </a:ln>
                  </pic:spPr>
                </pic:pic>
              </a:graphicData>
            </a:graphic>
          </wp:inline>
        </w:drawing>
      </w:r>
    </w:p>
    <w:p w14:paraId="1862FABE" w14:textId="3587EF1C" w:rsidR="002353E1" w:rsidRDefault="001E30C7" w:rsidP="00D77506">
      <w:pPr>
        <w:pStyle w:val="Heading1"/>
      </w:pPr>
      <w:bookmarkStart w:id="95" w:name="_Toc494481898"/>
      <w:r>
        <w:lastRenderedPageBreak/>
        <w:t>Reference</w:t>
      </w:r>
      <w:bookmarkEnd w:id="95"/>
    </w:p>
    <w:p w14:paraId="18F13D9D" w14:textId="1878FB9A" w:rsidR="00C76B70" w:rsidRDefault="00D77506" w:rsidP="00116891">
      <w:pPr>
        <w:spacing w:line="276" w:lineRule="auto"/>
        <w:ind w:firstLine="0"/>
      </w:pPr>
      <w:r>
        <w:rPr>
          <w:vertAlign w:val="superscript"/>
        </w:rPr>
        <w:t>1</w:t>
      </w:r>
      <w:r w:rsidRPr="00D77506">
        <w:t xml:space="preserve"> </w:t>
      </w:r>
      <w:r w:rsidR="00C76B70" w:rsidRPr="00EC2181">
        <w:t>https://www.arduino.cc/</w:t>
      </w:r>
    </w:p>
    <w:p w14:paraId="4D1741B3" w14:textId="322EF8B1" w:rsidR="00D77506" w:rsidRDefault="00C76B70" w:rsidP="00CC2EF6">
      <w:pPr>
        <w:spacing w:line="276" w:lineRule="auto"/>
        <w:ind w:firstLine="0"/>
      </w:pPr>
      <w:r>
        <w:rPr>
          <w:vertAlign w:val="superscript"/>
        </w:rPr>
        <w:t>3</w:t>
      </w:r>
      <w:r w:rsidR="00CC2EF6">
        <w:rPr>
          <w:vertAlign w:val="superscript"/>
        </w:rPr>
        <w:t xml:space="preserve"> </w:t>
      </w:r>
      <w:r w:rsidR="008020BE" w:rsidRPr="008020BE">
        <w:t>https://www.codeproject.com/script/Articles/ArticleVersion.aspx?aid=18520&amp;av=112029</w:t>
      </w:r>
    </w:p>
    <w:p w14:paraId="6B9D74D0" w14:textId="3608B88F" w:rsidR="008020BE" w:rsidRDefault="008020BE" w:rsidP="00CC2EF6">
      <w:pPr>
        <w:spacing w:line="276" w:lineRule="auto"/>
        <w:ind w:firstLine="0"/>
      </w:pPr>
      <w:r>
        <w:rPr>
          <w:vertAlign w:val="superscript"/>
        </w:rPr>
        <w:t xml:space="preserve">4 </w:t>
      </w:r>
      <w:r w:rsidRPr="008020BE">
        <w:t>https://www.arduino.cc/en/Guide/Windows</w:t>
      </w:r>
    </w:p>
    <w:p w14:paraId="31FA9920" w14:textId="523B5CB1" w:rsidR="0021199D" w:rsidRDefault="0021199D" w:rsidP="00CC2EF6">
      <w:pPr>
        <w:spacing w:line="276" w:lineRule="auto"/>
        <w:ind w:firstLine="0"/>
      </w:pPr>
    </w:p>
    <w:p w14:paraId="4A5FDA27" w14:textId="7E77A64F" w:rsidR="0021199D" w:rsidRDefault="0021199D" w:rsidP="0021199D">
      <w:pPr>
        <w:pStyle w:val="Heading1"/>
      </w:pPr>
      <w:bookmarkStart w:id="96" w:name="_Toc494481899"/>
      <w:r>
        <w:t>Appendixes</w:t>
      </w:r>
      <w:bookmarkEnd w:id="96"/>
    </w:p>
    <w:p w14:paraId="437EEA0C" w14:textId="4F40F6E8" w:rsidR="0021199D" w:rsidRPr="0021199D" w:rsidRDefault="0021199D" w:rsidP="0021199D">
      <w:pPr>
        <w:pStyle w:val="Heading4"/>
        <w:ind w:firstLine="0"/>
      </w:pPr>
      <w:r>
        <w:t>Appendix A</w:t>
      </w:r>
    </w:p>
    <w:p w14:paraId="12FFD6F4" w14:textId="77777777" w:rsidR="00B05CFD" w:rsidRDefault="00B05CFD" w:rsidP="00B05CFD">
      <w:pPr>
        <w:spacing w:line="240" w:lineRule="auto"/>
        <w:ind w:firstLine="0"/>
      </w:pPr>
      <w:r>
        <w:t xml:space="preserve">//PIN for trigger </w:t>
      </w:r>
    </w:p>
    <w:p w14:paraId="7BE61D03" w14:textId="77777777" w:rsidR="00B05CFD" w:rsidRDefault="00B05CFD" w:rsidP="00B05CFD">
      <w:pPr>
        <w:spacing w:line="240" w:lineRule="auto"/>
        <w:ind w:firstLine="0"/>
      </w:pPr>
      <w:r>
        <w:t xml:space="preserve">int ledPin = 13; </w:t>
      </w:r>
    </w:p>
    <w:p w14:paraId="45F3FC24" w14:textId="77777777" w:rsidR="00B05CFD" w:rsidRDefault="00B05CFD" w:rsidP="00B05CFD">
      <w:pPr>
        <w:spacing w:line="240" w:lineRule="auto"/>
        <w:ind w:firstLine="0"/>
      </w:pPr>
      <w:r>
        <w:t>int buzzPin = 12;</w:t>
      </w:r>
    </w:p>
    <w:p w14:paraId="3C1CDB41" w14:textId="77777777" w:rsidR="00B05CFD" w:rsidRDefault="00B05CFD" w:rsidP="00B05CFD">
      <w:pPr>
        <w:spacing w:line="240" w:lineRule="auto"/>
        <w:ind w:firstLine="0"/>
      </w:pPr>
      <w:r>
        <w:t>//for incoming byte data</w:t>
      </w:r>
    </w:p>
    <w:p w14:paraId="3A140EDA" w14:textId="77777777" w:rsidR="00B05CFD" w:rsidRDefault="00B05CFD" w:rsidP="00B05CFD">
      <w:pPr>
        <w:spacing w:line="240" w:lineRule="auto"/>
        <w:ind w:firstLine="0"/>
      </w:pPr>
      <w:r>
        <w:t>byte Bdata;</w:t>
      </w:r>
    </w:p>
    <w:p w14:paraId="2E8A8A8D" w14:textId="77777777" w:rsidR="00B05CFD" w:rsidRDefault="00B05CFD" w:rsidP="00B05CFD">
      <w:pPr>
        <w:spacing w:line="240" w:lineRule="auto"/>
        <w:ind w:firstLine="0"/>
      </w:pPr>
    </w:p>
    <w:p w14:paraId="13F21665" w14:textId="77777777" w:rsidR="00B05CFD" w:rsidRDefault="00B05CFD" w:rsidP="00B05CFD">
      <w:pPr>
        <w:spacing w:line="240" w:lineRule="auto"/>
        <w:ind w:firstLine="0"/>
      </w:pPr>
      <w:r>
        <w:t>void setup() {</w:t>
      </w:r>
    </w:p>
    <w:p w14:paraId="4951EBFE" w14:textId="77777777" w:rsidR="00B05CFD" w:rsidRDefault="00B05CFD" w:rsidP="00B05CFD">
      <w:pPr>
        <w:spacing w:line="240" w:lineRule="auto"/>
        <w:ind w:firstLine="0"/>
      </w:pPr>
      <w:r>
        <w:t xml:space="preserve">  // put your setup code here, to run once:</w:t>
      </w:r>
    </w:p>
    <w:p w14:paraId="66D75E2A" w14:textId="77777777" w:rsidR="00B05CFD" w:rsidRDefault="00B05CFD" w:rsidP="00B05CFD">
      <w:pPr>
        <w:spacing w:line="240" w:lineRule="auto"/>
        <w:ind w:firstLine="0"/>
      </w:pPr>
      <w:r>
        <w:t xml:space="preserve">  pinMode(ledPin, OUTPUT);   </w:t>
      </w:r>
    </w:p>
    <w:p w14:paraId="6F446ADD" w14:textId="77777777" w:rsidR="00B05CFD" w:rsidRDefault="00B05CFD" w:rsidP="00B05CFD">
      <w:pPr>
        <w:spacing w:line="240" w:lineRule="auto"/>
        <w:ind w:firstLine="0"/>
      </w:pPr>
      <w:r>
        <w:t xml:space="preserve">  pinMode(buzzPin, OUTPUT);   </w:t>
      </w:r>
    </w:p>
    <w:p w14:paraId="2EC498EC" w14:textId="77777777" w:rsidR="00B05CFD" w:rsidRDefault="00B05CFD" w:rsidP="00B05CFD">
      <w:pPr>
        <w:spacing w:line="240" w:lineRule="auto"/>
        <w:ind w:firstLine="0"/>
      </w:pPr>
      <w:r>
        <w:t xml:space="preserve">  //Begin serial on baudrate 9600   </w:t>
      </w:r>
    </w:p>
    <w:p w14:paraId="472B5A4B" w14:textId="77777777" w:rsidR="00B05CFD" w:rsidRDefault="00B05CFD" w:rsidP="00B05CFD">
      <w:pPr>
        <w:spacing w:line="240" w:lineRule="auto"/>
        <w:ind w:firstLine="0"/>
      </w:pPr>
      <w:r>
        <w:t xml:space="preserve">  //Refer to system for the assigned COM port number   </w:t>
      </w:r>
    </w:p>
    <w:p w14:paraId="6533D0CD" w14:textId="77777777" w:rsidR="00B05CFD" w:rsidRDefault="00B05CFD" w:rsidP="00B05CFD">
      <w:pPr>
        <w:spacing w:line="240" w:lineRule="auto"/>
        <w:ind w:firstLine="0"/>
      </w:pPr>
      <w:r>
        <w:t xml:space="preserve">  Serial.begin(9600); </w:t>
      </w:r>
    </w:p>
    <w:p w14:paraId="0FDE3559" w14:textId="77777777" w:rsidR="00B05CFD" w:rsidRDefault="00B05CFD" w:rsidP="00B05CFD">
      <w:pPr>
        <w:spacing w:line="240" w:lineRule="auto"/>
        <w:ind w:firstLine="0"/>
      </w:pPr>
      <w:r>
        <w:t>}</w:t>
      </w:r>
    </w:p>
    <w:p w14:paraId="5AB147E2" w14:textId="77777777" w:rsidR="00B05CFD" w:rsidRDefault="00B05CFD" w:rsidP="00B05CFD">
      <w:pPr>
        <w:spacing w:line="240" w:lineRule="auto"/>
        <w:ind w:firstLine="0"/>
      </w:pPr>
    </w:p>
    <w:p w14:paraId="5E1F9DEA" w14:textId="77777777" w:rsidR="00B05CFD" w:rsidRDefault="00B05CFD" w:rsidP="00B05CFD">
      <w:pPr>
        <w:spacing w:line="240" w:lineRule="auto"/>
        <w:ind w:firstLine="0"/>
      </w:pPr>
      <w:r>
        <w:t>void loop() {</w:t>
      </w:r>
    </w:p>
    <w:p w14:paraId="7DF9FAA9" w14:textId="77777777" w:rsidR="00B05CFD" w:rsidRDefault="00B05CFD" w:rsidP="00B05CFD">
      <w:pPr>
        <w:spacing w:line="240" w:lineRule="auto"/>
        <w:ind w:firstLine="0"/>
      </w:pPr>
      <w:r>
        <w:t xml:space="preserve">  // put your main code here, to run repeatedly:</w:t>
      </w:r>
    </w:p>
    <w:p w14:paraId="7A1231BB" w14:textId="77777777" w:rsidR="00B05CFD" w:rsidRDefault="00B05CFD" w:rsidP="00B05CFD">
      <w:pPr>
        <w:spacing w:line="240" w:lineRule="auto"/>
        <w:ind w:firstLine="0"/>
      </w:pPr>
      <w:r>
        <w:t xml:space="preserve">  //Check serial availability   </w:t>
      </w:r>
    </w:p>
    <w:p w14:paraId="270ADB61" w14:textId="77777777" w:rsidR="00B05CFD" w:rsidRDefault="00B05CFD" w:rsidP="00B05CFD">
      <w:pPr>
        <w:spacing w:line="240" w:lineRule="auto"/>
        <w:ind w:firstLine="0"/>
      </w:pPr>
      <w:r>
        <w:t xml:space="preserve">  if (Serial.available() &gt; 0) {       </w:t>
      </w:r>
    </w:p>
    <w:p w14:paraId="668EE93C" w14:textId="77777777" w:rsidR="00B05CFD" w:rsidRDefault="00B05CFD" w:rsidP="00B05CFD">
      <w:pPr>
        <w:spacing w:line="240" w:lineRule="auto"/>
        <w:ind w:firstLine="0"/>
      </w:pPr>
      <w:r>
        <w:t xml:space="preserve">    //Read initial incoming data in Byte</w:t>
      </w:r>
    </w:p>
    <w:p w14:paraId="13968A33" w14:textId="77777777" w:rsidR="00B05CFD" w:rsidRDefault="00B05CFD" w:rsidP="00B05CFD">
      <w:pPr>
        <w:spacing w:line="240" w:lineRule="auto"/>
        <w:ind w:firstLine="0"/>
      </w:pPr>
      <w:r>
        <w:t xml:space="preserve">    Bdata = Serial.read();</w:t>
      </w:r>
    </w:p>
    <w:p w14:paraId="1140937B" w14:textId="77777777" w:rsidR="00B05CFD" w:rsidRDefault="00B05CFD" w:rsidP="00B05CFD">
      <w:pPr>
        <w:spacing w:line="240" w:lineRule="auto"/>
        <w:ind w:firstLine="0"/>
      </w:pPr>
      <w:r>
        <w:t xml:space="preserve">    if (Bdata == 48){</w:t>
      </w:r>
    </w:p>
    <w:p w14:paraId="75669E10" w14:textId="77777777" w:rsidR="00B05CFD" w:rsidRDefault="00B05CFD" w:rsidP="00B05CFD">
      <w:pPr>
        <w:spacing w:line="240" w:lineRule="auto"/>
        <w:ind w:firstLine="0"/>
      </w:pPr>
      <w:r>
        <w:t xml:space="preserve">      digitalWrite(ledPin, 0);       </w:t>
      </w:r>
    </w:p>
    <w:p w14:paraId="7CCAB77B" w14:textId="77777777" w:rsidR="00B05CFD" w:rsidRDefault="00B05CFD" w:rsidP="00B05CFD">
      <w:pPr>
        <w:spacing w:line="240" w:lineRule="auto"/>
        <w:ind w:firstLine="0"/>
      </w:pPr>
      <w:r>
        <w:t xml:space="preserve">      digitalWrite(buzzPin, 0);</w:t>
      </w:r>
    </w:p>
    <w:p w14:paraId="07EDEAA4" w14:textId="77777777" w:rsidR="00B05CFD" w:rsidRDefault="00B05CFD" w:rsidP="00B05CFD">
      <w:pPr>
        <w:spacing w:line="240" w:lineRule="auto"/>
        <w:ind w:firstLine="0"/>
      </w:pPr>
      <w:r>
        <w:t xml:space="preserve">    }else if (Bdata == 49){</w:t>
      </w:r>
    </w:p>
    <w:p w14:paraId="4D4F39EB" w14:textId="77777777" w:rsidR="00B05CFD" w:rsidRDefault="00B05CFD" w:rsidP="00B05CFD">
      <w:pPr>
        <w:spacing w:line="240" w:lineRule="auto"/>
        <w:ind w:firstLine="0"/>
      </w:pPr>
      <w:r>
        <w:t xml:space="preserve">      digitalWrite(ledPin, 1);       </w:t>
      </w:r>
    </w:p>
    <w:p w14:paraId="736DC9E1" w14:textId="77777777" w:rsidR="00B05CFD" w:rsidRDefault="00B05CFD" w:rsidP="00B05CFD">
      <w:pPr>
        <w:spacing w:line="240" w:lineRule="auto"/>
        <w:ind w:firstLine="0"/>
      </w:pPr>
      <w:r>
        <w:t xml:space="preserve">      digitalWrite(buzzPin, 1);</w:t>
      </w:r>
    </w:p>
    <w:p w14:paraId="55E6B0F3" w14:textId="77777777" w:rsidR="00B05CFD" w:rsidRDefault="00B05CFD" w:rsidP="00B05CFD">
      <w:pPr>
        <w:spacing w:line="240" w:lineRule="auto"/>
        <w:ind w:firstLine="0"/>
      </w:pPr>
      <w:r>
        <w:t xml:space="preserve">    } </w:t>
      </w:r>
    </w:p>
    <w:p w14:paraId="0E1F4FFE" w14:textId="77777777" w:rsidR="00B05CFD" w:rsidRDefault="00B05CFD" w:rsidP="00B05CFD">
      <w:pPr>
        <w:spacing w:line="240" w:lineRule="auto"/>
        <w:ind w:firstLine="0"/>
      </w:pPr>
      <w:r>
        <w:t xml:space="preserve">  }else{</w:t>
      </w:r>
    </w:p>
    <w:p w14:paraId="624C8476" w14:textId="77777777" w:rsidR="00B05CFD" w:rsidRDefault="00B05CFD" w:rsidP="00B05CFD">
      <w:pPr>
        <w:spacing w:line="240" w:lineRule="auto"/>
        <w:ind w:firstLine="0"/>
      </w:pPr>
      <w:r>
        <w:t xml:space="preserve">    digitalWrite(ledPin, 1);       </w:t>
      </w:r>
    </w:p>
    <w:p w14:paraId="2C827DC2" w14:textId="77777777" w:rsidR="00B05CFD" w:rsidRDefault="00B05CFD" w:rsidP="00B05CFD">
      <w:pPr>
        <w:spacing w:line="240" w:lineRule="auto"/>
        <w:ind w:firstLine="0"/>
      </w:pPr>
      <w:r>
        <w:t xml:space="preserve">    digitalWrite(buzzPin, 1);</w:t>
      </w:r>
    </w:p>
    <w:p w14:paraId="251F3B9E" w14:textId="77777777" w:rsidR="00B05CFD" w:rsidRDefault="00B05CFD" w:rsidP="00B05CFD">
      <w:pPr>
        <w:spacing w:line="240" w:lineRule="auto"/>
        <w:ind w:firstLine="0"/>
      </w:pPr>
      <w:r>
        <w:t xml:space="preserve">  }</w:t>
      </w:r>
    </w:p>
    <w:p w14:paraId="3A3EE275" w14:textId="77777777" w:rsidR="00B05CFD" w:rsidRDefault="00B05CFD" w:rsidP="00B05CFD">
      <w:pPr>
        <w:spacing w:line="240" w:lineRule="auto"/>
        <w:ind w:firstLine="0"/>
      </w:pPr>
      <w:r>
        <w:t xml:space="preserve">  delay(500);</w:t>
      </w:r>
    </w:p>
    <w:p w14:paraId="1035D7B5" w14:textId="051CFE79" w:rsidR="00DC17C8" w:rsidRDefault="00B05CFD" w:rsidP="00B05CFD">
      <w:pPr>
        <w:spacing w:line="240" w:lineRule="auto"/>
        <w:ind w:firstLine="0"/>
      </w:pPr>
      <w:r>
        <w:t>}</w:t>
      </w:r>
    </w:p>
    <w:p w14:paraId="7606FCCB" w14:textId="15A22002" w:rsidR="00B4741D" w:rsidRDefault="00B4741D" w:rsidP="00614DFB">
      <w:pPr>
        <w:ind w:firstLine="0"/>
      </w:pPr>
    </w:p>
    <w:sectPr w:rsidR="00B4741D" w:rsidSect="00E077C1">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0C141" w14:textId="77777777" w:rsidR="00614DFB" w:rsidRDefault="00614DFB">
      <w:pPr>
        <w:spacing w:line="240" w:lineRule="auto"/>
      </w:pPr>
      <w:r>
        <w:separator/>
      </w:r>
    </w:p>
    <w:p w14:paraId="3FB2BCEB" w14:textId="77777777" w:rsidR="00614DFB" w:rsidRDefault="00614DFB"/>
  </w:endnote>
  <w:endnote w:type="continuationSeparator" w:id="0">
    <w:p w14:paraId="5BFE9D98" w14:textId="77777777" w:rsidR="00614DFB" w:rsidRDefault="00614DFB">
      <w:pPr>
        <w:spacing w:line="240" w:lineRule="auto"/>
      </w:pPr>
      <w:r>
        <w:continuationSeparator/>
      </w:r>
    </w:p>
    <w:p w14:paraId="51F0C8C7" w14:textId="77777777" w:rsidR="00614DFB" w:rsidRDefault="00614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036357"/>
      <w:docPartObj>
        <w:docPartGallery w:val="Page Numbers (Bottom of Page)"/>
        <w:docPartUnique/>
      </w:docPartObj>
    </w:sdtPr>
    <w:sdtEndPr>
      <w:rPr>
        <w:noProof/>
      </w:rPr>
    </w:sdtEndPr>
    <w:sdtContent>
      <w:p w14:paraId="224DBCD3" w14:textId="391A7AD8" w:rsidR="00614DFB" w:rsidRDefault="00614DFB">
        <w:pPr>
          <w:pStyle w:val="Footer"/>
          <w:jc w:val="right"/>
        </w:pPr>
        <w:r>
          <w:fldChar w:fldCharType="begin"/>
        </w:r>
        <w:r>
          <w:instrText xml:space="preserve"> PAGE   \* MERGEFORMAT </w:instrText>
        </w:r>
        <w:r>
          <w:fldChar w:fldCharType="separate"/>
        </w:r>
        <w:r w:rsidR="000A6347">
          <w:rPr>
            <w:noProof/>
          </w:rPr>
          <w:t>16</w:t>
        </w:r>
        <w:r>
          <w:rPr>
            <w:noProof/>
          </w:rPr>
          <w:fldChar w:fldCharType="end"/>
        </w:r>
      </w:p>
    </w:sdtContent>
  </w:sdt>
  <w:p w14:paraId="1B51B908" w14:textId="77777777" w:rsidR="00614DFB" w:rsidRDefault="00614D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59088" w14:textId="77777777" w:rsidR="00614DFB" w:rsidRDefault="00614D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4628485"/>
      <w:docPartObj>
        <w:docPartGallery w:val="Page Numbers (Bottom of Page)"/>
        <w:docPartUnique/>
      </w:docPartObj>
    </w:sdtPr>
    <w:sdtEndPr>
      <w:rPr>
        <w:noProof/>
      </w:rPr>
    </w:sdtEndPr>
    <w:sdtContent>
      <w:p w14:paraId="7CC3B41B" w14:textId="1547F1B0" w:rsidR="00614DFB" w:rsidRDefault="00614DFB">
        <w:pPr>
          <w:pStyle w:val="Footer"/>
          <w:jc w:val="right"/>
        </w:pPr>
        <w:r>
          <w:fldChar w:fldCharType="begin"/>
        </w:r>
        <w:r>
          <w:instrText xml:space="preserve"> PAGE   \* MERGEFORMAT </w:instrText>
        </w:r>
        <w:r>
          <w:fldChar w:fldCharType="separate"/>
        </w:r>
        <w:r w:rsidR="000A6347">
          <w:rPr>
            <w:noProof/>
          </w:rPr>
          <w:t>17</w:t>
        </w:r>
        <w:r>
          <w:rPr>
            <w:noProof/>
          </w:rPr>
          <w:fldChar w:fldCharType="end"/>
        </w:r>
      </w:p>
    </w:sdtContent>
  </w:sdt>
  <w:p w14:paraId="7AE168F7" w14:textId="77777777" w:rsidR="00614DFB" w:rsidRPr="00E077C1" w:rsidRDefault="00614DFB">
    <w:pPr>
      <w:pStyle w:val="Footer"/>
      <w:rPr>
        <w:lang w:val="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FDBB1" w14:textId="77777777" w:rsidR="00614DFB" w:rsidRDefault="00614DFB">
      <w:pPr>
        <w:spacing w:line="240" w:lineRule="auto"/>
      </w:pPr>
      <w:r>
        <w:separator/>
      </w:r>
    </w:p>
    <w:p w14:paraId="1C1BDCC9" w14:textId="77777777" w:rsidR="00614DFB" w:rsidRDefault="00614DFB"/>
  </w:footnote>
  <w:footnote w:type="continuationSeparator" w:id="0">
    <w:p w14:paraId="1DC98CEE" w14:textId="77777777" w:rsidR="00614DFB" w:rsidRDefault="00614DFB">
      <w:pPr>
        <w:spacing w:line="240" w:lineRule="auto"/>
      </w:pPr>
      <w:r>
        <w:continuationSeparator/>
      </w:r>
    </w:p>
    <w:p w14:paraId="583045A0" w14:textId="77777777" w:rsidR="00614DFB" w:rsidRDefault="00614DF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8247922"/>
    <w:multiLevelType w:val="hybridMultilevel"/>
    <w:tmpl w:val="0DA83A4A"/>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1" w15:restartNumberingAfterBreak="0">
    <w:nsid w:val="10B05449"/>
    <w:multiLevelType w:val="hybridMultilevel"/>
    <w:tmpl w:val="5468AE7C"/>
    <w:lvl w:ilvl="0" w:tplc="48090001">
      <w:start w:val="1"/>
      <w:numFmt w:val="bullet"/>
      <w:lvlText w:val=""/>
      <w:lvlJc w:val="left"/>
      <w:pPr>
        <w:ind w:left="1440" w:hanging="360"/>
      </w:pPr>
      <w:rPr>
        <w:rFonts w:ascii="Symbol" w:hAnsi="Symbol"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 w15:restartNumberingAfterBreak="0">
    <w:nsid w:val="1384719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3F13E4"/>
    <w:multiLevelType w:val="hybridMultilevel"/>
    <w:tmpl w:val="486CC63C"/>
    <w:lvl w:ilvl="0" w:tplc="8FB6CCB4">
      <w:start w:val="1"/>
      <w:numFmt w:val="bullet"/>
      <w:lvlText w:val=""/>
      <w:lvlJc w:val="left"/>
      <w:pPr>
        <w:ind w:left="1440" w:hanging="360"/>
      </w:pPr>
      <w:rPr>
        <w:rFonts w:ascii="Symbol" w:hAnsi="Symbol" w:hint="default"/>
        <w:vertAlign w:val="baseline"/>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1CD82FE2"/>
    <w:multiLevelType w:val="hybridMultilevel"/>
    <w:tmpl w:val="D87CBEB2"/>
    <w:lvl w:ilvl="0" w:tplc="48090011">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5" w15:restartNumberingAfterBreak="0">
    <w:nsid w:val="1E8E5D35"/>
    <w:multiLevelType w:val="hybridMultilevel"/>
    <w:tmpl w:val="3E26C26C"/>
    <w:lvl w:ilvl="0" w:tplc="48090005">
      <w:start w:val="1"/>
      <w:numFmt w:val="bullet"/>
      <w:lvlText w:val=""/>
      <w:lvlJc w:val="left"/>
      <w:pPr>
        <w:ind w:left="1571" w:hanging="360"/>
      </w:pPr>
      <w:rPr>
        <w:rFonts w:ascii="Wingdings" w:hAnsi="Wingdings" w:hint="default"/>
      </w:rPr>
    </w:lvl>
    <w:lvl w:ilvl="1" w:tplc="48090003" w:tentative="1">
      <w:start w:val="1"/>
      <w:numFmt w:val="bullet"/>
      <w:lvlText w:val="o"/>
      <w:lvlJc w:val="left"/>
      <w:pPr>
        <w:ind w:left="2291" w:hanging="360"/>
      </w:pPr>
      <w:rPr>
        <w:rFonts w:ascii="Courier New" w:hAnsi="Courier New" w:cs="Courier New" w:hint="default"/>
      </w:rPr>
    </w:lvl>
    <w:lvl w:ilvl="2" w:tplc="48090005" w:tentative="1">
      <w:start w:val="1"/>
      <w:numFmt w:val="bullet"/>
      <w:lvlText w:val=""/>
      <w:lvlJc w:val="left"/>
      <w:pPr>
        <w:ind w:left="3011" w:hanging="360"/>
      </w:pPr>
      <w:rPr>
        <w:rFonts w:ascii="Wingdings" w:hAnsi="Wingdings" w:hint="default"/>
      </w:rPr>
    </w:lvl>
    <w:lvl w:ilvl="3" w:tplc="48090001" w:tentative="1">
      <w:start w:val="1"/>
      <w:numFmt w:val="bullet"/>
      <w:lvlText w:val=""/>
      <w:lvlJc w:val="left"/>
      <w:pPr>
        <w:ind w:left="3731" w:hanging="360"/>
      </w:pPr>
      <w:rPr>
        <w:rFonts w:ascii="Symbol" w:hAnsi="Symbol" w:hint="default"/>
      </w:rPr>
    </w:lvl>
    <w:lvl w:ilvl="4" w:tplc="48090003" w:tentative="1">
      <w:start w:val="1"/>
      <w:numFmt w:val="bullet"/>
      <w:lvlText w:val="o"/>
      <w:lvlJc w:val="left"/>
      <w:pPr>
        <w:ind w:left="4451" w:hanging="360"/>
      </w:pPr>
      <w:rPr>
        <w:rFonts w:ascii="Courier New" w:hAnsi="Courier New" w:cs="Courier New" w:hint="default"/>
      </w:rPr>
    </w:lvl>
    <w:lvl w:ilvl="5" w:tplc="48090005" w:tentative="1">
      <w:start w:val="1"/>
      <w:numFmt w:val="bullet"/>
      <w:lvlText w:val=""/>
      <w:lvlJc w:val="left"/>
      <w:pPr>
        <w:ind w:left="5171" w:hanging="360"/>
      </w:pPr>
      <w:rPr>
        <w:rFonts w:ascii="Wingdings" w:hAnsi="Wingdings" w:hint="default"/>
      </w:rPr>
    </w:lvl>
    <w:lvl w:ilvl="6" w:tplc="48090001" w:tentative="1">
      <w:start w:val="1"/>
      <w:numFmt w:val="bullet"/>
      <w:lvlText w:val=""/>
      <w:lvlJc w:val="left"/>
      <w:pPr>
        <w:ind w:left="5891" w:hanging="360"/>
      </w:pPr>
      <w:rPr>
        <w:rFonts w:ascii="Symbol" w:hAnsi="Symbol" w:hint="default"/>
      </w:rPr>
    </w:lvl>
    <w:lvl w:ilvl="7" w:tplc="48090003" w:tentative="1">
      <w:start w:val="1"/>
      <w:numFmt w:val="bullet"/>
      <w:lvlText w:val="o"/>
      <w:lvlJc w:val="left"/>
      <w:pPr>
        <w:ind w:left="6611" w:hanging="360"/>
      </w:pPr>
      <w:rPr>
        <w:rFonts w:ascii="Courier New" w:hAnsi="Courier New" w:cs="Courier New" w:hint="default"/>
      </w:rPr>
    </w:lvl>
    <w:lvl w:ilvl="8" w:tplc="48090005" w:tentative="1">
      <w:start w:val="1"/>
      <w:numFmt w:val="bullet"/>
      <w:lvlText w:val=""/>
      <w:lvlJc w:val="left"/>
      <w:pPr>
        <w:ind w:left="7331" w:hanging="360"/>
      </w:pPr>
      <w:rPr>
        <w:rFonts w:ascii="Wingdings" w:hAnsi="Wingdings" w:hint="default"/>
      </w:rPr>
    </w:lvl>
  </w:abstractNum>
  <w:abstractNum w:abstractNumId="16" w15:restartNumberingAfterBreak="0">
    <w:nsid w:val="22456A2B"/>
    <w:multiLevelType w:val="hybridMultilevel"/>
    <w:tmpl w:val="9EF6CF02"/>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7" w15:restartNumberingAfterBreak="0">
    <w:nsid w:val="2C725B16"/>
    <w:multiLevelType w:val="hybridMultilevel"/>
    <w:tmpl w:val="0396053C"/>
    <w:lvl w:ilvl="0" w:tplc="4809001B">
      <w:start w:val="1"/>
      <w:numFmt w:val="lowerRoman"/>
      <w:lvlText w:val="%1."/>
      <w:lvlJc w:val="right"/>
      <w:pPr>
        <w:ind w:left="2520" w:hanging="360"/>
      </w:p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18" w15:restartNumberingAfterBreak="0">
    <w:nsid w:val="30451371"/>
    <w:multiLevelType w:val="hybridMultilevel"/>
    <w:tmpl w:val="C48E0752"/>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19" w15:restartNumberingAfterBreak="0">
    <w:nsid w:val="37574DA2"/>
    <w:multiLevelType w:val="hybridMultilevel"/>
    <w:tmpl w:val="1C7C4888"/>
    <w:lvl w:ilvl="0" w:tplc="48090017">
      <w:start w:val="1"/>
      <w:numFmt w:val="lowerLetter"/>
      <w:lvlText w:val="%1)"/>
      <w:lvlJc w:val="lef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20" w15:restartNumberingAfterBreak="0">
    <w:nsid w:val="3C996FAE"/>
    <w:multiLevelType w:val="hybridMultilevel"/>
    <w:tmpl w:val="0396053C"/>
    <w:lvl w:ilvl="0" w:tplc="4809001B">
      <w:start w:val="1"/>
      <w:numFmt w:val="lowerRoman"/>
      <w:lvlText w:val="%1."/>
      <w:lvlJc w:val="right"/>
      <w:pPr>
        <w:ind w:left="2520" w:hanging="360"/>
      </w:p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1" w15:restartNumberingAfterBreak="0">
    <w:nsid w:val="4A58665B"/>
    <w:multiLevelType w:val="hybridMultilevel"/>
    <w:tmpl w:val="1C7C4888"/>
    <w:lvl w:ilvl="0" w:tplc="48090017">
      <w:start w:val="1"/>
      <w:numFmt w:val="lowerLetter"/>
      <w:lvlText w:val="%1)"/>
      <w:lvlJc w:val="lef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22" w15:restartNumberingAfterBreak="0">
    <w:nsid w:val="518654CD"/>
    <w:multiLevelType w:val="hybridMultilevel"/>
    <w:tmpl w:val="0396053C"/>
    <w:lvl w:ilvl="0" w:tplc="4809001B">
      <w:start w:val="1"/>
      <w:numFmt w:val="lowerRoman"/>
      <w:lvlText w:val="%1."/>
      <w:lvlJc w:val="right"/>
      <w:pPr>
        <w:ind w:left="2520" w:hanging="360"/>
      </w:p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3" w15:restartNumberingAfterBreak="0">
    <w:nsid w:val="5B040022"/>
    <w:multiLevelType w:val="hybridMultilevel"/>
    <w:tmpl w:val="7826D06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15:restartNumberingAfterBreak="0">
    <w:nsid w:val="5DB246C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2052BD"/>
    <w:multiLevelType w:val="hybridMultilevel"/>
    <w:tmpl w:val="0396053C"/>
    <w:lvl w:ilvl="0" w:tplc="4809001B">
      <w:start w:val="1"/>
      <w:numFmt w:val="lowerRoman"/>
      <w:lvlText w:val="%1."/>
      <w:lvlJc w:val="right"/>
      <w:pPr>
        <w:ind w:left="2520" w:hanging="360"/>
      </w:p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6" w15:restartNumberingAfterBreak="0">
    <w:nsid w:val="72642FDA"/>
    <w:multiLevelType w:val="hybridMultilevel"/>
    <w:tmpl w:val="0396053C"/>
    <w:lvl w:ilvl="0" w:tplc="4809001B">
      <w:start w:val="1"/>
      <w:numFmt w:val="lowerRoman"/>
      <w:lvlText w:val="%1."/>
      <w:lvlJc w:val="right"/>
      <w:pPr>
        <w:ind w:left="2520" w:hanging="360"/>
      </w:pPr>
    </w:lvl>
    <w:lvl w:ilvl="1" w:tplc="48090019" w:tentative="1">
      <w:start w:val="1"/>
      <w:numFmt w:val="lowerLetter"/>
      <w:lvlText w:val="%2."/>
      <w:lvlJc w:val="left"/>
      <w:pPr>
        <w:ind w:left="3240" w:hanging="360"/>
      </w:pPr>
    </w:lvl>
    <w:lvl w:ilvl="2" w:tplc="4809001B" w:tentative="1">
      <w:start w:val="1"/>
      <w:numFmt w:val="lowerRoman"/>
      <w:lvlText w:val="%3."/>
      <w:lvlJc w:val="right"/>
      <w:pPr>
        <w:ind w:left="3960" w:hanging="180"/>
      </w:pPr>
    </w:lvl>
    <w:lvl w:ilvl="3" w:tplc="4809000F" w:tentative="1">
      <w:start w:val="1"/>
      <w:numFmt w:val="decimal"/>
      <w:lvlText w:val="%4."/>
      <w:lvlJc w:val="left"/>
      <w:pPr>
        <w:ind w:left="4680" w:hanging="360"/>
      </w:pPr>
    </w:lvl>
    <w:lvl w:ilvl="4" w:tplc="48090019" w:tentative="1">
      <w:start w:val="1"/>
      <w:numFmt w:val="lowerLetter"/>
      <w:lvlText w:val="%5."/>
      <w:lvlJc w:val="left"/>
      <w:pPr>
        <w:ind w:left="5400" w:hanging="360"/>
      </w:pPr>
    </w:lvl>
    <w:lvl w:ilvl="5" w:tplc="4809001B" w:tentative="1">
      <w:start w:val="1"/>
      <w:numFmt w:val="lowerRoman"/>
      <w:lvlText w:val="%6."/>
      <w:lvlJc w:val="right"/>
      <w:pPr>
        <w:ind w:left="6120" w:hanging="180"/>
      </w:pPr>
    </w:lvl>
    <w:lvl w:ilvl="6" w:tplc="4809000F" w:tentative="1">
      <w:start w:val="1"/>
      <w:numFmt w:val="decimal"/>
      <w:lvlText w:val="%7."/>
      <w:lvlJc w:val="left"/>
      <w:pPr>
        <w:ind w:left="6840" w:hanging="360"/>
      </w:pPr>
    </w:lvl>
    <w:lvl w:ilvl="7" w:tplc="48090019" w:tentative="1">
      <w:start w:val="1"/>
      <w:numFmt w:val="lowerLetter"/>
      <w:lvlText w:val="%8."/>
      <w:lvlJc w:val="left"/>
      <w:pPr>
        <w:ind w:left="7560" w:hanging="360"/>
      </w:pPr>
    </w:lvl>
    <w:lvl w:ilvl="8" w:tplc="4809001B" w:tentative="1">
      <w:start w:val="1"/>
      <w:numFmt w:val="lowerRoman"/>
      <w:lvlText w:val="%9."/>
      <w:lvlJc w:val="right"/>
      <w:pPr>
        <w:ind w:left="8280" w:hanging="180"/>
      </w:pPr>
    </w:lvl>
  </w:abstractNum>
  <w:abstractNum w:abstractNumId="27" w15:restartNumberingAfterBreak="0">
    <w:nsid w:val="75DC591C"/>
    <w:multiLevelType w:val="hybridMultilevel"/>
    <w:tmpl w:val="1C7C4888"/>
    <w:lvl w:ilvl="0" w:tplc="48090017">
      <w:start w:val="1"/>
      <w:numFmt w:val="lowerLetter"/>
      <w:lvlText w:val="%1)"/>
      <w:lvlJc w:val="lef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28" w15:restartNumberingAfterBreak="0">
    <w:nsid w:val="779026E0"/>
    <w:multiLevelType w:val="hybridMultilevel"/>
    <w:tmpl w:val="CB644FAA"/>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9" w15:restartNumberingAfterBreak="0">
    <w:nsid w:val="7C483BA8"/>
    <w:multiLevelType w:val="hybridMultilevel"/>
    <w:tmpl w:val="98FEC756"/>
    <w:lvl w:ilvl="0" w:tplc="48090005">
      <w:start w:val="1"/>
      <w:numFmt w:val="bullet"/>
      <w:lvlText w:val=""/>
      <w:lvlJc w:val="left"/>
      <w:pPr>
        <w:ind w:left="1800" w:hanging="360"/>
      </w:pPr>
      <w:rPr>
        <w:rFonts w:ascii="Wingdings" w:hAnsi="Wingdings"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0" w15:restartNumberingAfterBreak="0">
    <w:nsid w:val="7CD13F17"/>
    <w:multiLevelType w:val="multilevel"/>
    <w:tmpl w:val="DBB8C86A"/>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0"/>
  </w:num>
  <w:num w:numId="12">
    <w:abstractNumId w:val="28"/>
  </w:num>
  <w:num w:numId="13">
    <w:abstractNumId w:val="18"/>
  </w:num>
  <w:num w:numId="14">
    <w:abstractNumId w:val="10"/>
  </w:num>
  <w:num w:numId="15">
    <w:abstractNumId w:val="16"/>
  </w:num>
  <w:num w:numId="16">
    <w:abstractNumId w:val="13"/>
  </w:num>
  <w:num w:numId="17">
    <w:abstractNumId w:val="23"/>
  </w:num>
  <w:num w:numId="18">
    <w:abstractNumId w:val="11"/>
  </w:num>
  <w:num w:numId="19">
    <w:abstractNumId w:val="24"/>
  </w:num>
  <w:num w:numId="20">
    <w:abstractNumId w:val="12"/>
  </w:num>
  <w:num w:numId="21">
    <w:abstractNumId w:val="15"/>
  </w:num>
  <w:num w:numId="22">
    <w:abstractNumId w:val="14"/>
  </w:num>
  <w:num w:numId="23">
    <w:abstractNumId w:val="21"/>
  </w:num>
  <w:num w:numId="24">
    <w:abstractNumId w:val="19"/>
  </w:num>
  <w:num w:numId="25">
    <w:abstractNumId w:val="27"/>
  </w:num>
  <w:num w:numId="26">
    <w:abstractNumId w:val="26"/>
  </w:num>
  <w:num w:numId="27">
    <w:abstractNumId w:val="25"/>
  </w:num>
  <w:num w:numId="28">
    <w:abstractNumId w:val="29"/>
  </w:num>
  <w:num w:numId="29">
    <w:abstractNumId w:val="22"/>
  </w:num>
  <w:num w:numId="30">
    <w:abstractNumId w:val="17"/>
  </w:num>
  <w:num w:numId="31">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51201"/>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FA0"/>
    <w:rsid w:val="0001473B"/>
    <w:rsid w:val="00046EA3"/>
    <w:rsid w:val="00052DE0"/>
    <w:rsid w:val="000627DF"/>
    <w:rsid w:val="000915E4"/>
    <w:rsid w:val="00094E71"/>
    <w:rsid w:val="000A0A16"/>
    <w:rsid w:val="000A6347"/>
    <w:rsid w:val="000B499E"/>
    <w:rsid w:val="000C1FA0"/>
    <w:rsid w:val="000D1804"/>
    <w:rsid w:val="000D3F41"/>
    <w:rsid w:val="000D6848"/>
    <w:rsid w:val="0011285A"/>
    <w:rsid w:val="00116891"/>
    <w:rsid w:val="00131ECF"/>
    <w:rsid w:val="001B2404"/>
    <w:rsid w:val="001C077D"/>
    <w:rsid w:val="001D7C7F"/>
    <w:rsid w:val="001E30C7"/>
    <w:rsid w:val="001E60B9"/>
    <w:rsid w:val="0021199D"/>
    <w:rsid w:val="00211B8B"/>
    <w:rsid w:val="00211E72"/>
    <w:rsid w:val="002120FB"/>
    <w:rsid w:val="00214C42"/>
    <w:rsid w:val="002353E1"/>
    <w:rsid w:val="00236B85"/>
    <w:rsid w:val="00266C56"/>
    <w:rsid w:val="00274771"/>
    <w:rsid w:val="00276339"/>
    <w:rsid w:val="002870E7"/>
    <w:rsid w:val="002A13D4"/>
    <w:rsid w:val="002B2DA6"/>
    <w:rsid w:val="002C5FC1"/>
    <w:rsid w:val="002D306E"/>
    <w:rsid w:val="002D4DF8"/>
    <w:rsid w:val="002D6296"/>
    <w:rsid w:val="002E2A12"/>
    <w:rsid w:val="002E2D63"/>
    <w:rsid w:val="002E6BF9"/>
    <w:rsid w:val="00355DCA"/>
    <w:rsid w:val="0037002C"/>
    <w:rsid w:val="0037244C"/>
    <w:rsid w:val="003A4825"/>
    <w:rsid w:val="003B0C40"/>
    <w:rsid w:val="003D5667"/>
    <w:rsid w:val="003E27F5"/>
    <w:rsid w:val="003E4F06"/>
    <w:rsid w:val="00406BA3"/>
    <w:rsid w:val="00416D52"/>
    <w:rsid w:val="0048021C"/>
    <w:rsid w:val="004878EF"/>
    <w:rsid w:val="0049136D"/>
    <w:rsid w:val="0049412E"/>
    <w:rsid w:val="004A4C0A"/>
    <w:rsid w:val="004B0102"/>
    <w:rsid w:val="004E5790"/>
    <w:rsid w:val="00505343"/>
    <w:rsid w:val="00523FEE"/>
    <w:rsid w:val="00537BA2"/>
    <w:rsid w:val="0054347D"/>
    <w:rsid w:val="00551A02"/>
    <w:rsid w:val="005534FA"/>
    <w:rsid w:val="005914F0"/>
    <w:rsid w:val="005970D4"/>
    <w:rsid w:val="005A2595"/>
    <w:rsid w:val="005A6AD1"/>
    <w:rsid w:val="005C0EBE"/>
    <w:rsid w:val="005D3A03"/>
    <w:rsid w:val="005F231C"/>
    <w:rsid w:val="00601F2C"/>
    <w:rsid w:val="00602FDA"/>
    <w:rsid w:val="00614DFB"/>
    <w:rsid w:val="0062555A"/>
    <w:rsid w:val="0062682F"/>
    <w:rsid w:val="00633730"/>
    <w:rsid w:val="00636911"/>
    <w:rsid w:val="006507AB"/>
    <w:rsid w:val="0068228A"/>
    <w:rsid w:val="006B55F0"/>
    <w:rsid w:val="006B74C2"/>
    <w:rsid w:val="006D06BA"/>
    <w:rsid w:val="006F5317"/>
    <w:rsid w:val="006F770E"/>
    <w:rsid w:val="00711C81"/>
    <w:rsid w:val="007149FA"/>
    <w:rsid w:val="00717C53"/>
    <w:rsid w:val="00726C90"/>
    <w:rsid w:val="007272F0"/>
    <w:rsid w:val="007551CC"/>
    <w:rsid w:val="0076022D"/>
    <w:rsid w:val="00775D68"/>
    <w:rsid w:val="00777B0F"/>
    <w:rsid w:val="007A5C3B"/>
    <w:rsid w:val="007B271F"/>
    <w:rsid w:val="007C2754"/>
    <w:rsid w:val="007C3F30"/>
    <w:rsid w:val="007E3AD6"/>
    <w:rsid w:val="008002C0"/>
    <w:rsid w:val="008020BE"/>
    <w:rsid w:val="00810FD8"/>
    <w:rsid w:val="0084588B"/>
    <w:rsid w:val="00847858"/>
    <w:rsid w:val="00877745"/>
    <w:rsid w:val="008A3294"/>
    <w:rsid w:val="008A5FFB"/>
    <w:rsid w:val="008C5323"/>
    <w:rsid w:val="008F2F06"/>
    <w:rsid w:val="008F5D1C"/>
    <w:rsid w:val="00901EF7"/>
    <w:rsid w:val="00903A3A"/>
    <w:rsid w:val="00912164"/>
    <w:rsid w:val="00912301"/>
    <w:rsid w:val="00921FC4"/>
    <w:rsid w:val="009413C6"/>
    <w:rsid w:val="0096406C"/>
    <w:rsid w:val="00965CA4"/>
    <w:rsid w:val="00997447"/>
    <w:rsid w:val="009A6A3B"/>
    <w:rsid w:val="009D1777"/>
    <w:rsid w:val="009E35E2"/>
    <w:rsid w:val="009F097F"/>
    <w:rsid w:val="009F3124"/>
    <w:rsid w:val="009F5004"/>
    <w:rsid w:val="00A12777"/>
    <w:rsid w:val="00A16C9E"/>
    <w:rsid w:val="00A332E5"/>
    <w:rsid w:val="00A72099"/>
    <w:rsid w:val="00A73B31"/>
    <w:rsid w:val="00A75C7C"/>
    <w:rsid w:val="00A75E7D"/>
    <w:rsid w:val="00A811AF"/>
    <w:rsid w:val="00A9218F"/>
    <w:rsid w:val="00AA0BE9"/>
    <w:rsid w:val="00AB5F76"/>
    <w:rsid w:val="00AC543D"/>
    <w:rsid w:val="00AD0454"/>
    <w:rsid w:val="00AE782A"/>
    <w:rsid w:val="00AF404E"/>
    <w:rsid w:val="00B05CFD"/>
    <w:rsid w:val="00B16DC3"/>
    <w:rsid w:val="00B2116C"/>
    <w:rsid w:val="00B4741D"/>
    <w:rsid w:val="00B5121E"/>
    <w:rsid w:val="00B565B6"/>
    <w:rsid w:val="00B57B11"/>
    <w:rsid w:val="00B62FBC"/>
    <w:rsid w:val="00B823AA"/>
    <w:rsid w:val="00B91EF6"/>
    <w:rsid w:val="00BA45DB"/>
    <w:rsid w:val="00BA5A84"/>
    <w:rsid w:val="00BE3B07"/>
    <w:rsid w:val="00BF3C11"/>
    <w:rsid w:val="00BF4184"/>
    <w:rsid w:val="00C03645"/>
    <w:rsid w:val="00C0601E"/>
    <w:rsid w:val="00C31D30"/>
    <w:rsid w:val="00C354AF"/>
    <w:rsid w:val="00C415FC"/>
    <w:rsid w:val="00C50E22"/>
    <w:rsid w:val="00C76B70"/>
    <w:rsid w:val="00CA1BE8"/>
    <w:rsid w:val="00CA3C48"/>
    <w:rsid w:val="00CC2EF6"/>
    <w:rsid w:val="00CD6BA6"/>
    <w:rsid w:val="00CD6E39"/>
    <w:rsid w:val="00CF151D"/>
    <w:rsid w:val="00CF555C"/>
    <w:rsid w:val="00CF6E91"/>
    <w:rsid w:val="00D04E98"/>
    <w:rsid w:val="00D57ACB"/>
    <w:rsid w:val="00D77506"/>
    <w:rsid w:val="00D829B7"/>
    <w:rsid w:val="00D85B68"/>
    <w:rsid w:val="00D9352C"/>
    <w:rsid w:val="00DA1FBD"/>
    <w:rsid w:val="00DC17C8"/>
    <w:rsid w:val="00E0185F"/>
    <w:rsid w:val="00E06FEE"/>
    <w:rsid w:val="00E077C1"/>
    <w:rsid w:val="00E31118"/>
    <w:rsid w:val="00E42DE8"/>
    <w:rsid w:val="00E6004D"/>
    <w:rsid w:val="00E60ADF"/>
    <w:rsid w:val="00E74118"/>
    <w:rsid w:val="00E74762"/>
    <w:rsid w:val="00E81978"/>
    <w:rsid w:val="00E81E48"/>
    <w:rsid w:val="00E87606"/>
    <w:rsid w:val="00EB1EFB"/>
    <w:rsid w:val="00EC2181"/>
    <w:rsid w:val="00EE13D8"/>
    <w:rsid w:val="00EF18CA"/>
    <w:rsid w:val="00F05157"/>
    <w:rsid w:val="00F15537"/>
    <w:rsid w:val="00F2352E"/>
    <w:rsid w:val="00F3723A"/>
    <w:rsid w:val="00F379B7"/>
    <w:rsid w:val="00F525FA"/>
    <w:rsid w:val="00F715CF"/>
    <w:rsid w:val="00F96D12"/>
    <w:rsid w:val="00FA0BD6"/>
    <w:rsid w:val="00FB12AB"/>
    <w:rsid w:val="00FB16EE"/>
    <w:rsid w:val="00FB72D8"/>
    <w:rsid w:val="00FC3D28"/>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0ACB95C4"/>
  <w15:chartTrackingRefBased/>
  <w15:docId w15:val="{BE9EAADA-F921-46B7-8D92-DB4ECC7C5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CF555C"/>
    <w:pPr>
      <w:outlineLvl w:val="0"/>
    </w:pPr>
    <w:rPr>
      <w:b/>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sid w:val="00CF555C"/>
    <w:rPr>
      <w:b/>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rsid w:val="009A6A3B"/>
    <w:pPr>
      <w:spacing w:before="240"/>
      <w:outlineLvl w:val="9"/>
    </w:pPr>
    <w:rPr>
      <w:bCs/>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2">
    <w:name w:val="toc 2"/>
    <w:basedOn w:val="Normal"/>
    <w:next w:val="Normal"/>
    <w:autoRedefine/>
    <w:uiPriority w:val="39"/>
    <w:unhideWhenUsed/>
    <w:rsid w:val="00BE3B07"/>
    <w:pPr>
      <w:spacing w:after="100" w:line="259" w:lineRule="auto"/>
      <w:ind w:left="220" w:firstLine="0"/>
    </w:pPr>
    <w:rPr>
      <w:rFonts w:cs="Times New Roman"/>
      <w:kern w:val="0"/>
      <w:sz w:val="22"/>
      <w:szCs w:val="22"/>
      <w:lang w:eastAsia="en-US"/>
    </w:rPr>
  </w:style>
  <w:style w:type="paragraph" w:styleId="TOC1">
    <w:name w:val="toc 1"/>
    <w:basedOn w:val="Normal"/>
    <w:next w:val="Normal"/>
    <w:autoRedefine/>
    <w:uiPriority w:val="39"/>
    <w:unhideWhenUsed/>
    <w:rsid w:val="005914F0"/>
    <w:pPr>
      <w:tabs>
        <w:tab w:val="left" w:pos="440"/>
        <w:tab w:val="right" w:leader="dot" w:pos="9350"/>
      </w:tabs>
      <w:spacing w:after="100" w:line="259" w:lineRule="auto"/>
      <w:ind w:firstLine="0"/>
    </w:pPr>
    <w:rPr>
      <w:rFonts w:cs="Times New Roman"/>
      <w:kern w:val="0"/>
      <w:sz w:val="22"/>
      <w:szCs w:val="22"/>
      <w:lang w:eastAsia="en-US"/>
    </w:rPr>
  </w:style>
  <w:style w:type="paragraph" w:styleId="TOC3">
    <w:name w:val="toc 3"/>
    <w:basedOn w:val="Normal"/>
    <w:next w:val="Normal"/>
    <w:autoRedefine/>
    <w:uiPriority w:val="39"/>
    <w:unhideWhenUsed/>
    <w:rsid w:val="00116891"/>
    <w:pPr>
      <w:tabs>
        <w:tab w:val="left" w:pos="1418"/>
        <w:tab w:val="right" w:leader="dot" w:pos="9350"/>
      </w:tabs>
      <w:spacing w:after="100" w:line="259" w:lineRule="auto"/>
      <w:ind w:left="440" w:firstLine="127"/>
    </w:pPr>
    <w:rPr>
      <w:rFonts w:cs="Times New Roman"/>
      <w:kern w:val="0"/>
      <w:sz w:val="22"/>
      <w:szCs w:val="22"/>
      <w:lang w:eastAsia="en-US"/>
    </w:rPr>
  </w:style>
  <w:style w:type="character" w:styleId="Hyperlink">
    <w:name w:val="Hyperlink"/>
    <w:basedOn w:val="DefaultParagraphFont"/>
    <w:uiPriority w:val="99"/>
    <w:unhideWhenUsed/>
    <w:rsid w:val="00E077C1"/>
    <w:rPr>
      <w:color w:val="5F5F5F" w:themeColor="hyperlink"/>
      <w:u w:val="single"/>
    </w:rPr>
  </w:style>
  <w:style w:type="paragraph" w:customStyle="1" w:styleId="Style1">
    <w:name w:val="Style1"/>
    <w:basedOn w:val="Heading1"/>
    <w:link w:val="Style1Char"/>
    <w:rsid w:val="00A16C9E"/>
    <w:pPr>
      <w:ind w:left="-709" w:hanging="284"/>
    </w:pPr>
  </w:style>
  <w:style w:type="character" w:customStyle="1" w:styleId="Style1Char">
    <w:name w:val="Style1 Char"/>
    <w:basedOn w:val="Heading1Char"/>
    <w:link w:val="Style1"/>
    <w:rsid w:val="00A16C9E"/>
    <w:rPr>
      <w:rFonts w:asciiTheme="majorHAnsi" w:eastAsiaTheme="majorEastAsia" w:hAnsiTheme="majorHAnsi" w:cstheme="majorBidi"/>
      <w:b/>
      <w:bCs w:val="0"/>
      <w:kern w:val="24"/>
    </w:rPr>
  </w:style>
  <w:style w:type="character" w:styleId="UnresolvedMention">
    <w:name w:val="Unresolved Mention"/>
    <w:basedOn w:val="DefaultParagraphFont"/>
    <w:uiPriority w:val="99"/>
    <w:semiHidden/>
    <w:unhideWhenUsed/>
    <w:rsid w:val="00EC218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2748352">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0176123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1091293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4978919">
      <w:bodyDiv w:val="1"/>
      <w:marLeft w:val="0"/>
      <w:marRight w:val="0"/>
      <w:marTop w:val="0"/>
      <w:marBottom w:val="0"/>
      <w:divBdr>
        <w:top w:val="none" w:sz="0" w:space="0" w:color="auto"/>
        <w:left w:val="none" w:sz="0" w:space="0" w:color="auto"/>
        <w:bottom w:val="none" w:sz="0" w:space="0" w:color="auto"/>
        <w:right w:val="none" w:sz="0" w:space="0" w:color="auto"/>
      </w:divBdr>
      <w:divsChild>
        <w:div w:id="1809471064">
          <w:marLeft w:val="0"/>
          <w:marRight w:val="0"/>
          <w:marTop w:val="0"/>
          <w:marBottom w:val="0"/>
          <w:divBdr>
            <w:top w:val="none" w:sz="0" w:space="0" w:color="auto"/>
            <w:left w:val="none" w:sz="0" w:space="0" w:color="auto"/>
            <w:bottom w:val="none" w:sz="0" w:space="0" w:color="auto"/>
            <w:right w:val="none" w:sz="0" w:space="0" w:color="auto"/>
          </w:divBdr>
        </w:div>
        <w:div w:id="338510303">
          <w:marLeft w:val="0"/>
          <w:marRight w:val="0"/>
          <w:marTop w:val="0"/>
          <w:marBottom w:val="0"/>
          <w:divBdr>
            <w:top w:val="none" w:sz="0" w:space="0" w:color="auto"/>
            <w:left w:val="none" w:sz="0" w:space="0" w:color="auto"/>
            <w:bottom w:val="none" w:sz="0" w:space="0" w:color="auto"/>
            <w:right w:val="none" w:sz="0" w:space="0" w:color="auto"/>
          </w:divBdr>
        </w:div>
        <w:div w:id="285353304">
          <w:marLeft w:val="0"/>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37225024">
      <w:bodyDiv w:val="1"/>
      <w:marLeft w:val="0"/>
      <w:marRight w:val="0"/>
      <w:marTop w:val="0"/>
      <w:marBottom w:val="0"/>
      <w:divBdr>
        <w:top w:val="none" w:sz="0" w:space="0" w:color="auto"/>
        <w:left w:val="none" w:sz="0" w:space="0" w:color="auto"/>
        <w:bottom w:val="none" w:sz="0" w:space="0" w:color="auto"/>
        <w:right w:val="none" w:sz="0" w:space="0" w:color="auto"/>
      </w:divBdr>
      <w:divsChild>
        <w:div w:id="1330599089">
          <w:marLeft w:val="0"/>
          <w:marRight w:val="0"/>
          <w:marTop w:val="0"/>
          <w:marBottom w:val="0"/>
          <w:divBdr>
            <w:top w:val="none" w:sz="0" w:space="0" w:color="auto"/>
            <w:left w:val="none" w:sz="0" w:space="0" w:color="auto"/>
            <w:bottom w:val="none" w:sz="0" w:space="0" w:color="auto"/>
            <w:right w:val="none" w:sz="0" w:space="0" w:color="auto"/>
          </w:divBdr>
        </w:div>
        <w:div w:id="886718050">
          <w:marLeft w:val="0"/>
          <w:marRight w:val="0"/>
          <w:marTop w:val="0"/>
          <w:marBottom w:val="0"/>
          <w:divBdr>
            <w:top w:val="none" w:sz="0" w:space="0" w:color="auto"/>
            <w:left w:val="none" w:sz="0" w:space="0" w:color="auto"/>
            <w:bottom w:val="none" w:sz="0" w:space="0" w:color="auto"/>
            <w:right w:val="none" w:sz="0" w:space="0" w:color="auto"/>
          </w:divBdr>
        </w:div>
        <w:div w:id="1567062811">
          <w:marLeft w:val="0"/>
          <w:marRight w:val="0"/>
          <w:marTop w:val="0"/>
          <w:marBottom w:val="0"/>
          <w:divBdr>
            <w:top w:val="none" w:sz="0" w:space="0" w:color="auto"/>
            <w:left w:val="none" w:sz="0" w:space="0" w:color="auto"/>
            <w:bottom w:val="none" w:sz="0" w:space="0" w:color="auto"/>
            <w:right w:val="none" w:sz="0" w:space="0" w:color="auto"/>
          </w:divBdr>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868465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3.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ethSQx\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D6522828264611A223C912DE58CC9E"/>
        <w:category>
          <w:name w:val="General"/>
          <w:gallery w:val="placeholder"/>
        </w:category>
        <w:types>
          <w:type w:val="bbPlcHdr"/>
        </w:types>
        <w:behaviors>
          <w:behavior w:val="content"/>
        </w:behaviors>
        <w:guid w:val="{D13A5AF1-CFE5-4980-9B85-04F0C6B71ECB}"/>
      </w:docPartPr>
      <w:docPartBody>
        <w:p w:rsidR="000C440D" w:rsidRDefault="00845C9D">
          <w:pPr>
            <w:pStyle w:val="43D6522828264611A223C912DE58CC9E"/>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C9D"/>
    <w:rsid w:val="000C440D"/>
    <w:rsid w:val="00606D5B"/>
    <w:rsid w:val="00845C9D"/>
    <w:rsid w:val="00CD09F4"/>
    <w:rsid w:val="00E27FB1"/>
    <w:rsid w:val="00F8043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8509E8DFCD466BA0291BAC1F8E5AD7">
    <w:name w:val="EF8509E8DFCD466BA0291BAC1F8E5AD7"/>
  </w:style>
  <w:style w:type="paragraph" w:customStyle="1" w:styleId="8206A79CD83743E38B9AE4EA5FF5DEDC">
    <w:name w:val="8206A79CD83743E38B9AE4EA5FF5DEDC"/>
  </w:style>
  <w:style w:type="paragraph" w:customStyle="1" w:styleId="C14A3087F3134FFCAF35B9C1E104B75A">
    <w:name w:val="C14A3087F3134FFCAF35B9C1E104B75A"/>
  </w:style>
  <w:style w:type="paragraph" w:customStyle="1" w:styleId="E1F3F7A5C98C4AC3ACB7A29E9C3368B2">
    <w:name w:val="E1F3F7A5C98C4AC3ACB7A29E9C3368B2"/>
  </w:style>
  <w:style w:type="paragraph" w:customStyle="1" w:styleId="BD4A28EEC7F04463B6AA03F2D9745B68">
    <w:name w:val="BD4A28EEC7F04463B6AA03F2D9745B68"/>
  </w:style>
  <w:style w:type="paragraph" w:customStyle="1" w:styleId="9EAEA8E667D0423EAE22B84173ACBC13">
    <w:name w:val="9EAEA8E667D0423EAE22B84173ACBC13"/>
  </w:style>
  <w:style w:type="character" w:styleId="Emphasis">
    <w:name w:val="Emphasis"/>
    <w:basedOn w:val="DefaultParagraphFont"/>
    <w:uiPriority w:val="4"/>
    <w:unhideWhenUsed/>
    <w:qFormat/>
    <w:rPr>
      <w:i/>
      <w:iCs/>
    </w:rPr>
  </w:style>
  <w:style w:type="paragraph" w:customStyle="1" w:styleId="A287306FDC5048C18906324A65A8D9E6">
    <w:name w:val="A287306FDC5048C18906324A65A8D9E6"/>
  </w:style>
  <w:style w:type="paragraph" w:customStyle="1" w:styleId="D4E9C760D18643519309CD2B6A154411">
    <w:name w:val="D4E9C760D18643519309CD2B6A154411"/>
  </w:style>
  <w:style w:type="paragraph" w:customStyle="1" w:styleId="43D6522828264611A223C912DE58CC9E">
    <w:name w:val="43D6522828264611A223C912DE58CC9E"/>
  </w:style>
  <w:style w:type="paragraph" w:customStyle="1" w:styleId="A06F2F1888F141A4B0C2C4791C0E4CB5">
    <w:name w:val="A06F2F1888F141A4B0C2C4791C0E4CB5"/>
  </w:style>
  <w:style w:type="paragraph" w:customStyle="1" w:styleId="941C366251764B4C801AF691C2D4CEEA">
    <w:name w:val="941C366251764B4C801AF691C2D4CEEA"/>
  </w:style>
  <w:style w:type="paragraph" w:customStyle="1" w:styleId="70D53349A1C74C27890E1321C14DED44">
    <w:name w:val="70D53349A1C74C27890E1321C14DED44"/>
  </w:style>
  <w:style w:type="paragraph" w:customStyle="1" w:styleId="C3CDCA35811C45659B65DECA1397C1E1">
    <w:name w:val="C3CDCA35811C45659B65DECA1397C1E1"/>
  </w:style>
  <w:style w:type="paragraph" w:customStyle="1" w:styleId="4A4710D6F7224FCC83139211E38A7821">
    <w:name w:val="4A4710D6F7224FCC83139211E38A7821"/>
  </w:style>
  <w:style w:type="paragraph" w:customStyle="1" w:styleId="DD9263432D5F4BE2A8BBA2C14BF54BA5">
    <w:name w:val="DD9263432D5F4BE2A8BBA2C14BF54BA5"/>
  </w:style>
  <w:style w:type="paragraph" w:customStyle="1" w:styleId="1ED5A022CBA14740803576C3EE687C21">
    <w:name w:val="1ED5A022CBA14740803576C3EE687C21"/>
  </w:style>
  <w:style w:type="paragraph" w:customStyle="1" w:styleId="925BBB4C2D784A1DBBFA7606A67CC24B">
    <w:name w:val="925BBB4C2D784A1DBBFA7606A67CC24B"/>
  </w:style>
  <w:style w:type="paragraph" w:customStyle="1" w:styleId="C97BA21E536A415B9FC47B014C444CDD">
    <w:name w:val="C97BA21E536A415B9FC47B014C444CDD"/>
  </w:style>
  <w:style w:type="paragraph" w:customStyle="1" w:styleId="1DCC29040D9D408795AC3C4BEDAEB113">
    <w:name w:val="1DCC29040D9D408795AC3C4BEDAEB113"/>
  </w:style>
  <w:style w:type="paragraph" w:customStyle="1" w:styleId="0452D2B8AE564924A88DCBB72FF68530">
    <w:name w:val="0452D2B8AE564924A88DCBB72FF68530"/>
  </w:style>
  <w:style w:type="paragraph" w:customStyle="1" w:styleId="D7B4BA48221E47B683DDFF4A75EFCAFA">
    <w:name w:val="D7B4BA48221E47B683DDFF4A75EFCAFA"/>
  </w:style>
  <w:style w:type="paragraph" w:customStyle="1" w:styleId="05C9D02612F0465FA2B7F629E0810B27">
    <w:name w:val="05C9D02612F0465FA2B7F629E0810B27"/>
  </w:style>
  <w:style w:type="paragraph" w:customStyle="1" w:styleId="3D5FD2E75AB944D689099DAECE3F0531">
    <w:name w:val="3D5FD2E75AB944D689099DAECE3F0531"/>
  </w:style>
  <w:style w:type="paragraph" w:customStyle="1" w:styleId="45C6039F477E4266974D1101B065593C">
    <w:name w:val="45C6039F477E4266974D1101B065593C"/>
  </w:style>
  <w:style w:type="paragraph" w:customStyle="1" w:styleId="E9ED282E164F45CD8A6A885F9ECA66CD">
    <w:name w:val="E9ED282E164F45CD8A6A885F9ECA66CD"/>
  </w:style>
  <w:style w:type="paragraph" w:customStyle="1" w:styleId="4C6CA906FC14463B80148DE88852C168">
    <w:name w:val="4C6CA906FC14463B80148DE88852C168"/>
  </w:style>
  <w:style w:type="paragraph" w:customStyle="1" w:styleId="DE1F183E7EB44E18A92825A382A94C50">
    <w:name w:val="DE1F183E7EB44E18A92825A382A94C50"/>
  </w:style>
  <w:style w:type="paragraph" w:customStyle="1" w:styleId="854CC37912E54CD08402CF03FFE226AD">
    <w:name w:val="854CC37912E54CD08402CF03FFE226AD"/>
  </w:style>
  <w:style w:type="paragraph" w:customStyle="1" w:styleId="BC857A1D50774A749BB7DC1E880F3977">
    <w:name w:val="BC857A1D50774A749BB7DC1E880F3977"/>
  </w:style>
  <w:style w:type="paragraph" w:customStyle="1" w:styleId="2093EDB2E3E34FC0830D091D33817F85">
    <w:name w:val="2093EDB2E3E34FC0830D091D33817F85"/>
  </w:style>
  <w:style w:type="paragraph" w:customStyle="1" w:styleId="991A981CB1484E5B816B84D112E99EF5">
    <w:name w:val="991A981CB1484E5B816B84D112E99EF5"/>
  </w:style>
  <w:style w:type="paragraph" w:customStyle="1" w:styleId="9F964A204D014770A30B81CA81A44931">
    <w:name w:val="9F964A204D014770A30B81CA81A44931"/>
  </w:style>
  <w:style w:type="paragraph" w:customStyle="1" w:styleId="7F5BF474EF184E87A2B097FE729371D5">
    <w:name w:val="7F5BF474EF184E87A2B097FE729371D5"/>
  </w:style>
  <w:style w:type="paragraph" w:customStyle="1" w:styleId="B8E9295DE83547F6AB33C83EE830B2D4">
    <w:name w:val="B8E9295DE83547F6AB33C83EE830B2D4"/>
  </w:style>
  <w:style w:type="paragraph" w:customStyle="1" w:styleId="6538E97B4A3842E08AE45FB107646565">
    <w:name w:val="6538E97B4A3842E08AE45FB107646565"/>
  </w:style>
  <w:style w:type="paragraph" w:customStyle="1" w:styleId="E60F9006FD0F4B92B7C39B6D30498547">
    <w:name w:val="E60F9006FD0F4B92B7C39B6D30498547"/>
  </w:style>
  <w:style w:type="paragraph" w:customStyle="1" w:styleId="7C07F4063519493F9DB49FE00F68EE90">
    <w:name w:val="7C07F4063519493F9DB49FE00F68EE90"/>
  </w:style>
  <w:style w:type="paragraph" w:customStyle="1" w:styleId="9B5E8DB21F9149D4894BC659AB9DC60B">
    <w:name w:val="9B5E8DB21F9149D4894BC659AB9DC60B"/>
  </w:style>
  <w:style w:type="paragraph" w:customStyle="1" w:styleId="F002C94B1538463AB258A9D5E1B9274E">
    <w:name w:val="F002C94B1538463AB258A9D5E1B9274E"/>
  </w:style>
  <w:style w:type="paragraph" w:customStyle="1" w:styleId="F3F16D1F2AD54D83A5BB60B48C338416">
    <w:name w:val="F3F16D1F2AD54D83A5BB60B48C338416"/>
  </w:style>
  <w:style w:type="paragraph" w:customStyle="1" w:styleId="90F30B7F54C540B6B2D418F6CE42ACD4">
    <w:name w:val="90F30B7F54C540B6B2D418F6CE42ACD4"/>
  </w:style>
  <w:style w:type="paragraph" w:customStyle="1" w:styleId="42682D0D7DBF492780E5AEE5F32DE914">
    <w:name w:val="42682D0D7DBF492780E5AEE5F32DE914"/>
  </w:style>
  <w:style w:type="paragraph" w:customStyle="1" w:styleId="ECC45C830A624096897AC36C6B115607">
    <w:name w:val="ECC45C830A624096897AC36C6B115607"/>
  </w:style>
  <w:style w:type="paragraph" w:customStyle="1" w:styleId="AFB4D486A7554E2B98AC440980BE436C">
    <w:name w:val="AFB4D486A7554E2B98AC440980BE436C"/>
  </w:style>
  <w:style w:type="paragraph" w:customStyle="1" w:styleId="7A605624911C4188A44BCA3FA89113DD">
    <w:name w:val="7A605624911C4188A44BCA3FA89113DD"/>
  </w:style>
  <w:style w:type="paragraph" w:customStyle="1" w:styleId="D161BC73D1B54DFEA24D5F5CA02FFBA6">
    <w:name w:val="D161BC73D1B54DFEA24D5F5CA02FFBA6"/>
  </w:style>
  <w:style w:type="paragraph" w:customStyle="1" w:styleId="7A10102B2902475AABDB33ED03B37FDC">
    <w:name w:val="7A10102B2902475AABDB33ED03B37FDC"/>
  </w:style>
  <w:style w:type="paragraph" w:customStyle="1" w:styleId="446479055DF04C8DBB2BA63853221C81">
    <w:name w:val="446479055DF04C8DBB2BA63853221C81"/>
  </w:style>
  <w:style w:type="paragraph" w:customStyle="1" w:styleId="DC2E0198E2864247B0A2E2ADA65AE676">
    <w:name w:val="DC2E0198E2864247B0A2E2ADA65AE676"/>
  </w:style>
  <w:style w:type="paragraph" w:customStyle="1" w:styleId="085690BA3DBB446EAE64197103484A7E">
    <w:name w:val="085690BA3DBB446EAE64197103484A7E"/>
  </w:style>
  <w:style w:type="paragraph" w:customStyle="1" w:styleId="53D296A64FC241D7B4927BE25DE4B97B">
    <w:name w:val="53D296A64FC241D7B4927BE25DE4B97B"/>
  </w:style>
  <w:style w:type="paragraph" w:customStyle="1" w:styleId="7DB9A0DE78294304947751E43F3298D8">
    <w:name w:val="7DB9A0DE78294304947751E43F3298D8"/>
  </w:style>
  <w:style w:type="paragraph" w:customStyle="1" w:styleId="0DC65459028D4DCEBFD5061C37B608B9">
    <w:name w:val="0DC65459028D4DCEBFD5061C37B608B9"/>
  </w:style>
  <w:style w:type="paragraph" w:customStyle="1" w:styleId="4193E43C0A2D435FB167FD468BA1ED30">
    <w:name w:val="4193E43C0A2D435FB167FD468BA1ED30"/>
  </w:style>
  <w:style w:type="paragraph" w:customStyle="1" w:styleId="145A10C501264731B169BA3F3C5D58BE">
    <w:name w:val="145A10C501264731B169BA3F3C5D58BE"/>
  </w:style>
  <w:style w:type="paragraph" w:customStyle="1" w:styleId="05AE7A069D4649028A39689B3810FE14">
    <w:name w:val="05AE7A069D4649028A39689B3810FE14"/>
  </w:style>
  <w:style w:type="paragraph" w:customStyle="1" w:styleId="29E35A5466B54B41907553ECBB2FDFB6">
    <w:name w:val="29E35A5466B54B41907553ECBB2FDFB6"/>
  </w:style>
  <w:style w:type="paragraph" w:customStyle="1" w:styleId="6FA7E77EE1824579B4DCDCDD5505E007">
    <w:name w:val="6FA7E77EE1824579B4DCDCDD5505E007"/>
  </w:style>
  <w:style w:type="paragraph" w:customStyle="1" w:styleId="8AFB8624A6B54182842FB6EAB279A68F">
    <w:name w:val="8AFB8624A6B54182842FB6EAB279A68F"/>
  </w:style>
  <w:style w:type="paragraph" w:customStyle="1" w:styleId="E284670CB4B9400A8DFDC4DA2ECA08EB">
    <w:name w:val="E284670CB4B9400A8DFDC4DA2ECA08EB"/>
  </w:style>
  <w:style w:type="paragraph" w:customStyle="1" w:styleId="7C7FFF0A77E44C7CBB52BA617AC99966">
    <w:name w:val="7C7FFF0A77E44C7CBB52BA617AC99966"/>
  </w:style>
  <w:style w:type="paragraph" w:customStyle="1" w:styleId="34773F4C86434DE4987F137FDB1EF231">
    <w:name w:val="34773F4C86434DE4987F137FDB1EF231"/>
  </w:style>
  <w:style w:type="paragraph" w:customStyle="1" w:styleId="74AB4C03821345598E83605368B4B3AD">
    <w:name w:val="74AB4C03821345598E83605368B4B3AD"/>
  </w:style>
  <w:style w:type="paragraph" w:customStyle="1" w:styleId="BC4F8226848C4B219903F8E21C6E5872">
    <w:name w:val="BC4F8226848C4B219903F8E21C6E5872"/>
    <w:rsid w:val="00845C9D"/>
  </w:style>
  <w:style w:type="paragraph" w:customStyle="1" w:styleId="029DF9ACDA7243298117386913C30FE7">
    <w:name w:val="029DF9ACDA7243298117386913C30FE7"/>
    <w:rsid w:val="00845C9D"/>
  </w:style>
  <w:style w:type="paragraph" w:customStyle="1" w:styleId="A0E538F8AF3F48E99DE870F5871CDC23">
    <w:name w:val="A0E538F8AF3F48E99DE870F5871CDC23"/>
    <w:rsid w:val="00845C9D"/>
  </w:style>
  <w:style w:type="paragraph" w:customStyle="1" w:styleId="794615B1FC1A40FF90A08C1E10F774BE">
    <w:name w:val="794615B1FC1A40FF90A08C1E10F774BE"/>
    <w:rsid w:val="00845C9D"/>
  </w:style>
  <w:style w:type="paragraph" w:customStyle="1" w:styleId="9CD59BED6B8449E2808EA27ADBD33129">
    <w:name w:val="9CD59BED6B8449E2808EA27ADBD33129"/>
    <w:rsid w:val="00845C9D"/>
  </w:style>
  <w:style w:type="paragraph" w:customStyle="1" w:styleId="B1B844165C98425587BC9EE63CE610CA">
    <w:name w:val="B1B844165C98425587BC9EE63CE610CA"/>
    <w:rsid w:val="00845C9D"/>
  </w:style>
  <w:style w:type="paragraph" w:customStyle="1" w:styleId="809E99B8CE9148FBADB39BB8229F3255">
    <w:name w:val="809E99B8CE9148FBADB39BB8229F3255"/>
    <w:rsid w:val="00845C9D"/>
  </w:style>
  <w:style w:type="paragraph" w:customStyle="1" w:styleId="C05D3CC30D3340EEB151219445D3444A">
    <w:name w:val="C05D3CC30D3340EEB151219445D3444A"/>
    <w:rsid w:val="00845C9D"/>
  </w:style>
  <w:style w:type="paragraph" w:customStyle="1" w:styleId="23599A495EFA4E40B48B5C1C7EB6728F">
    <w:name w:val="23599A495EFA4E40B48B5C1C7EB6728F"/>
    <w:rsid w:val="00845C9D"/>
  </w:style>
  <w:style w:type="paragraph" w:customStyle="1" w:styleId="4944E33A43764D8698762AAD41993886">
    <w:name w:val="4944E33A43764D8698762AAD41993886"/>
    <w:rsid w:val="00845C9D"/>
  </w:style>
  <w:style w:type="paragraph" w:customStyle="1" w:styleId="6E00184E15FE456CABBF0800D1861CD3">
    <w:name w:val="6E00184E15FE456CABBF0800D1861CD3"/>
    <w:rsid w:val="00845C9D"/>
  </w:style>
  <w:style w:type="paragraph" w:customStyle="1" w:styleId="F13D10A7BE794E3BBCA3130B2247F173">
    <w:name w:val="F13D10A7BE794E3BBCA3130B2247F173"/>
    <w:rsid w:val="00845C9D"/>
  </w:style>
  <w:style w:type="paragraph" w:customStyle="1" w:styleId="2060397B527C41A0A9CB4804B7AB320E">
    <w:name w:val="2060397B527C41A0A9CB4804B7AB320E"/>
    <w:rsid w:val="00845C9D"/>
  </w:style>
  <w:style w:type="paragraph" w:customStyle="1" w:styleId="393987CAB621492B8F273F1B13C2B633">
    <w:name w:val="393987CAB621492B8F273F1B13C2B633"/>
    <w:rsid w:val="00845C9D"/>
  </w:style>
  <w:style w:type="paragraph" w:customStyle="1" w:styleId="BE5A6DCBD61A48A08E3EB6F18BC6DC26">
    <w:name w:val="BE5A6DCBD61A48A08E3EB6F18BC6DC26"/>
    <w:rsid w:val="00845C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31401E47-CDDF-42DC-BCCA-CE7D40091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1639</TotalTime>
  <Pages>17</Pages>
  <Words>1576</Words>
  <Characters>8986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10541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
  <cp:keywords/>
  <dc:description/>
  <cp:lastModifiedBy>Ming Liang Chong</cp:lastModifiedBy>
  <cp:revision>106</cp:revision>
  <dcterms:created xsi:type="dcterms:W3CDTF">2017-08-27T05:48:00Z</dcterms:created>
  <dcterms:modified xsi:type="dcterms:W3CDTF">2017-09-29T12:56:00Z</dcterms:modified>
</cp:coreProperties>
</file>